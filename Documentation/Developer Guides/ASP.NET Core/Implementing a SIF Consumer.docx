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AA64F9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B27384">
        <w:t>SIF Framework</w:t>
      </w:r>
      <w:r>
        <w:fldChar w:fldCharType="end"/>
      </w:r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AA64F9">
        <w:fldChar w:fldCharType="begin"/>
      </w:r>
      <w:r w:rsidR="00AA64F9">
        <w:instrText xml:space="preserve"> DOCPROPERTY "SystemVersion" </w:instrText>
      </w:r>
      <w:r w:rsidR="00AA64F9">
        <w:fldChar w:fldCharType="separate"/>
      </w:r>
      <w:r w:rsidR="00B27384">
        <w:t>6.0.0</w:t>
      </w:r>
      <w:r w:rsidR="00AA64F9">
        <w:fldChar w:fldCharType="end"/>
      </w:r>
    </w:p>
    <w:p w14:paraId="6459B529" w14:textId="70F4C161" w:rsidR="00BD2B7F" w:rsidRDefault="00AA64F9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27384">
        <w:t>Implementing a SIF Consumer</w:t>
      </w:r>
      <w:r>
        <w:fldChar w:fldCharType="end"/>
      </w:r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B27384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383E7257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AA64F9">
        <w:fldChar w:fldCharType="begin"/>
      </w:r>
      <w:r w:rsidR="00AA64F9">
        <w:instrText xml:space="preserve"> DOCPROPERTY "Status" </w:instrText>
      </w:r>
      <w:r w:rsidR="00AA64F9">
        <w:fldChar w:fldCharType="separate"/>
      </w:r>
      <w:r w:rsidR="00A851BD">
        <w:instrText>final</w:instrText>
      </w:r>
      <w:r w:rsidR="00AA64F9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2D2A1CA4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A01E90">
        <w:rPr>
          <w:noProof/>
        </w:rPr>
        <w:t>2022</w:t>
      </w:r>
      <w:r>
        <w:fldChar w:fldCharType="end"/>
      </w:r>
      <w:r>
        <w:t xml:space="preserve">, </w:t>
      </w:r>
      <w:r w:rsidR="00AA64F9">
        <w:fldChar w:fldCharType="begin"/>
      </w:r>
      <w:r w:rsidR="00AA64F9">
        <w:instrText xml:space="preserve"> DOCPROPERTY "Company" </w:instrText>
      </w:r>
      <w:r w:rsidR="00AA64F9">
        <w:fldChar w:fldCharType="separate"/>
      </w:r>
      <w:r w:rsidR="00A851BD">
        <w:t>Systemic Pty Ltd</w:t>
      </w:r>
      <w:r w:rsidR="00AA64F9">
        <w:fldChar w:fldCharType="end"/>
      </w:r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46972D76" w14:textId="3AF3A521" w:rsidR="00B47D47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B47D47" w:rsidRPr="002F6611">
        <w:rPr>
          <w:noProof/>
        </w:rPr>
        <w:t>1.</w:t>
      </w:r>
      <w:r w:rsidR="00B47D47">
        <w:rPr>
          <w:noProof/>
        </w:rPr>
        <w:t xml:space="preserve"> Introduction</w:t>
      </w:r>
      <w:r w:rsidR="00B47D47">
        <w:rPr>
          <w:noProof/>
        </w:rPr>
        <w:tab/>
      </w:r>
      <w:r w:rsidR="00B47D47">
        <w:rPr>
          <w:noProof/>
        </w:rPr>
        <w:fldChar w:fldCharType="begin"/>
      </w:r>
      <w:r w:rsidR="00B47D47">
        <w:rPr>
          <w:noProof/>
        </w:rPr>
        <w:instrText xml:space="preserve"> PAGEREF _Toc104821411 \h </w:instrText>
      </w:r>
      <w:r w:rsidR="00B47D47">
        <w:rPr>
          <w:noProof/>
        </w:rPr>
      </w:r>
      <w:r w:rsidR="00B47D47">
        <w:rPr>
          <w:noProof/>
        </w:rPr>
        <w:fldChar w:fldCharType="separate"/>
      </w:r>
      <w:r w:rsidR="00B47D47">
        <w:rPr>
          <w:noProof/>
        </w:rPr>
        <w:t>3</w:t>
      </w:r>
      <w:r w:rsidR="00B47D47">
        <w:rPr>
          <w:noProof/>
        </w:rPr>
        <w:fldChar w:fldCharType="end"/>
      </w:r>
    </w:p>
    <w:p w14:paraId="30B7E454" w14:textId="64D5180C" w:rsidR="00B47D47" w:rsidRDefault="00B47D4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F6611">
        <w:rPr>
          <w:noProof/>
        </w:rPr>
        <w:t>2.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_Toc104821412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BF49E7" w14:textId="5539048F" w:rsidR="00B47D47" w:rsidRDefault="00B47D4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F6611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_Toc104821413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82DF29" w14:textId="0CE22891" w:rsidR="00B47D47" w:rsidRDefault="00B47D4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F6611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_Toc104821414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8033B" w14:textId="7E9A17D6" w:rsidR="00B47D47" w:rsidRDefault="00B47D47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F6611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_Toc104821415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5360D862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104821411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4E53B847" w:rsidR="003363CD" w:rsidRDefault="003363CD" w:rsidP="003363CD">
      <w:pPr>
        <w:pStyle w:val="Heading1"/>
      </w:pPr>
      <w:bookmarkStart w:id="1" w:name="_Toc492154820"/>
      <w:bookmarkStart w:id="2" w:name="_Toc104821412"/>
      <w:r>
        <w:t>Prerequisite</w:t>
      </w:r>
      <w:bookmarkEnd w:id="1"/>
      <w:r w:rsidR="005510E1">
        <w:t>s</w:t>
      </w:r>
      <w:bookmarkEnd w:id="2"/>
    </w:p>
    <w:p w14:paraId="43903376" w14:textId="20A66DE3" w:rsidR="003363CD" w:rsidRDefault="003363CD" w:rsidP="003363CD">
      <w:pPr>
        <w:pStyle w:val="Body1"/>
        <w:ind w:left="0"/>
      </w:pPr>
      <w:r>
        <w:t xml:space="preserve">In Visual Studio, create a new Console Application </w:t>
      </w:r>
      <w:r w:rsidR="00B663A2">
        <w:t>p</w:t>
      </w:r>
      <w:r>
        <w:t>roject</w:t>
      </w:r>
      <w:r w:rsidR="005D2471">
        <w:t xml:space="preserve"> (.NET 6.0 recommended)</w:t>
      </w:r>
      <w:r>
        <w:t>.</w:t>
      </w:r>
    </w:p>
    <w:p w14:paraId="0D4DFC4B" w14:textId="7474CE0C" w:rsidR="00A72101" w:rsidRDefault="00BD7190" w:rsidP="00A72101">
      <w:pPr>
        <w:pStyle w:val="Body1"/>
        <w:ind w:left="0"/>
      </w:pPr>
      <w:bookmarkStart w:id="3" w:name="_Hlk104715794"/>
      <w:r>
        <w:t>Once done, u</w:t>
      </w:r>
      <w:r w:rsidR="00A72101">
        <w:t>sing “Manage NuGet Packages…” add the</w:t>
      </w:r>
      <w:r>
        <w:t xml:space="preserve"> latest version of the</w:t>
      </w:r>
      <w:r w:rsidR="00A72101">
        <w:t xml:space="preserve"> </w:t>
      </w:r>
      <w:r w:rsidR="00F110D4">
        <w:t>following</w:t>
      </w:r>
      <w:r w:rsidR="00A72101">
        <w:t xml:space="preserve"> package</w:t>
      </w:r>
      <w:r w:rsidR="000F7025">
        <w:t>s</w:t>
      </w:r>
      <w:r w:rsidR="00A72101">
        <w:t xml:space="preserve"> to th</w:t>
      </w:r>
      <w:r>
        <w:t>e</w:t>
      </w:r>
      <w:r w:rsidR="00A72101">
        <w:t xml:space="preserve"> project</w:t>
      </w:r>
      <w:r>
        <w:t>:</w:t>
      </w:r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bookmarkStart w:id="4" w:name="_Hlk104715897"/>
      <w:bookmarkEnd w:id="3"/>
      <w:proofErr w:type="spellStart"/>
      <w:proofErr w:type="gramStart"/>
      <w:r>
        <w:t>Sif.</w:t>
      </w:r>
      <w:r w:rsidR="00F110D4">
        <w:t>Framework.EntityFrameworkCore</w:t>
      </w:r>
      <w:proofErr w:type="spellEnd"/>
      <w:proofErr w:type="gramEnd"/>
    </w:p>
    <w:p w14:paraId="2EC71458" w14:textId="7472FDF5" w:rsidR="003363CD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</w:t>
      </w:r>
      <w:r w:rsidR="00F110D4">
        <w:t>Au</w:t>
      </w:r>
      <w:proofErr w:type="spellEnd"/>
      <w:proofErr w:type="gramEnd"/>
    </w:p>
    <w:p w14:paraId="7A858DB2" w14:textId="2A1DD85D" w:rsidR="00BD7190" w:rsidRDefault="00BD7190" w:rsidP="003363CD">
      <w:pPr>
        <w:pStyle w:val="Body1"/>
        <w:numPr>
          <w:ilvl w:val="0"/>
          <w:numId w:val="43"/>
        </w:numPr>
      </w:pPr>
      <w:r>
        <w:t>An appropriate SQL database driver</w:t>
      </w:r>
    </w:p>
    <w:p w14:paraId="48DE0BA6" w14:textId="1BFD5E69" w:rsidR="005510E1" w:rsidRPr="001338FA" w:rsidRDefault="005510E1" w:rsidP="005510E1">
      <w:pPr>
        <w:pStyle w:val="Body1"/>
        <w:ind w:left="0"/>
      </w:pPr>
      <w:r>
        <w:t xml:space="preserve">A SIF Consumer requires a database to store a session token used for managing its connection to an Environment Provider. The definition of the required </w:t>
      </w:r>
      <w:r w:rsidRPr="001E7442">
        <w:rPr>
          <w:i/>
          <w:iCs/>
        </w:rPr>
        <w:t>Sessions</w:t>
      </w:r>
      <w:r>
        <w:t xml:space="preserve"> database table can be found in one of the SQL scripts files under the </w:t>
      </w:r>
      <w:r w:rsidRPr="001E7442">
        <w:rPr>
          <w:i/>
          <w:iCs/>
        </w:rPr>
        <w:t>Scripts\SQL\Entity Framework Core\Sessions table</w:t>
      </w:r>
      <w:r>
        <w:t xml:space="preserve"> folder.</w:t>
      </w:r>
    </w:p>
    <w:p w14:paraId="7E2ECA35" w14:textId="77777777" w:rsidR="00E93026" w:rsidRDefault="00E93026" w:rsidP="00E93026">
      <w:pPr>
        <w:pStyle w:val="Heading1"/>
      </w:pPr>
      <w:bookmarkStart w:id="5" w:name="_Toc492154827"/>
      <w:bookmarkStart w:id="6" w:name="_Toc104821413"/>
      <w:bookmarkEnd w:id="4"/>
      <w:r>
        <w:t>Project configuration</w:t>
      </w:r>
      <w:bookmarkEnd w:id="5"/>
      <w:bookmarkEnd w:id="6"/>
    </w:p>
    <w:p w14:paraId="1252A089" w14:textId="37DE83FD" w:rsidR="00ED03D8" w:rsidRDefault="00ED03D8" w:rsidP="00E93026">
      <w:pPr>
        <w:pStyle w:val="Body1"/>
        <w:ind w:left="0"/>
      </w:pPr>
      <w:r>
        <w:t xml:space="preserve">In the project, create an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6086EBBE" w:rsidR="00E93026" w:rsidRDefault="00C55731" w:rsidP="00E93026">
      <w:pPr>
        <w:pStyle w:val="Body1"/>
        <w:ind w:left="0"/>
      </w:pPr>
      <w:r>
        <w:t>Add the following entries</w:t>
      </w:r>
      <w:r w:rsidR="003B5FB7">
        <w:t xml:space="preserve"> to </w:t>
      </w:r>
      <w:proofErr w:type="spellStart"/>
      <w:proofErr w:type="gramStart"/>
      <w:r w:rsidR="003B5FB7">
        <w:t>appsettings.json</w:t>
      </w:r>
      <w:proofErr w:type="spellEnd"/>
      <w:proofErr w:type="gramEnd"/>
      <w:r w:rsidR="00E93026">
        <w:t xml:space="preserve"> </w:t>
      </w:r>
      <w:r w:rsidR="00240928">
        <w:t>for registering</w:t>
      </w:r>
      <w:r w:rsidR="00E93026">
        <w:t xml:space="preserve"> your</w:t>
      </w:r>
      <w:r w:rsidR="00B71170">
        <w:t xml:space="preserve"> SIF</w:t>
      </w:r>
      <w:r w:rsidR="00E93026">
        <w:t xml:space="preserve">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17E1C14A" w:rsidR="00E93026" w:rsidRDefault="00A01E90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ConnectionStrings:DefaultConnection</w:t>
      </w:r>
      <w:proofErr w:type="spellEnd"/>
      <w:proofErr w:type="gramEnd"/>
    </w:p>
    <w:p w14:paraId="66F09428" w14:textId="4F5FB1F5" w:rsidR="00A01E90" w:rsidRDefault="00A01E90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Pr="00820078">
        <w:t>.environment</w:t>
      </w:r>
      <w:proofErr w:type="gramEnd"/>
      <w:r w:rsidRPr="00820078">
        <w:t>.sharedSecret</w:t>
      </w:r>
      <w:proofErr w:type="spellEnd"/>
    </w:p>
    <w:p w14:paraId="51C9B46E" w14:textId="4DD8D98D" w:rsidR="00240928" w:rsidRDefault="00240928" w:rsidP="00E93026">
      <w:pPr>
        <w:pStyle w:val="Body1"/>
        <w:numPr>
          <w:ilvl w:val="0"/>
          <w:numId w:val="47"/>
        </w:numPr>
      </w:pPr>
      <w:r>
        <w:t>consumer</w:t>
      </w:r>
      <w:r w:rsidRPr="00820078">
        <w:t>.environment.</w:t>
      </w:r>
      <w:r>
        <w:t>url</w:t>
      </w:r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.template.authenticationMethod</w:t>
      </w:r>
      <w:proofErr w:type="spellEnd"/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proofErr w:type="spellStart"/>
      <w:proofErr w:type="gramStart"/>
      <w:r w:rsidRPr="00F53533">
        <w:t>consumer.environment</w:t>
      </w:r>
      <w:proofErr w:type="gramEnd"/>
      <w:r w:rsidRPr="00F53533">
        <w:t>.template.dataModelNamespace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lastRenderedPageBreak/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0CBEF329" w14:textId="3183D001" w:rsidR="008A662F" w:rsidRDefault="008A662F" w:rsidP="00B14BB9">
      <w:pPr>
        <w:pStyle w:val="Body1"/>
        <w:ind w:left="0"/>
      </w:pPr>
      <w:r>
        <w:t xml:space="preserve">The </w:t>
      </w:r>
      <w:proofErr w:type="spellStart"/>
      <w:r>
        <w:t>DefaultConnection</w:t>
      </w:r>
      <w:proofErr w:type="spellEnd"/>
      <w:r>
        <w:t xml:space="preserve"> database connection string property is not SIF Framework specific but will be used for the instantiation of a service that accesses the session token from the SIF Consumer database.</w:t>
      </w:r>
    </w:p>
    <w:p w14:paraId="27EA180E" w14:textId="40BC6090" w:rsidR="00B14BB9" w:rsidRDefault="00B14BB9" w:rsidP="00B14BB9">
      <w:pPr>
        <w:pStyle w:val="Body1"/>
        <w:ind w:left="0"/>
      </w:pPr>
      <w:r>
        <w:t>The values</w:t>
      </w:r>
      <w:r w:rsidR="003B5FB7">
        <w:t xml:space="preserve"> associated with the</w:t>
      </w:r>
      <w:r w:rsidR="008A662F">
        <w:t xml:space="preserve"> other</w:t>
      </w:r>
      <w:r w:rsidR="003B5FB7">
        <w:t xml:space="preserve"> entries</w:t>
      </w:r>
      <w:r>
        <w:t xml:space="preserve"> should </w:t>
      </w:r>
      <w:r w:rsidR="003B5FB7">
        <w:t>be</w:t>
      </w:r>
      <w:r>
        <w:t xml:space="preserve"> provided by the SIF Administrator of the Environment Provider your application is connecting with.</w:t>
      </w:r>
    </w:p>
    <w:p w14:paraId="5EB2E427" w14:textId="23948A6A" w:rsidR="00561F07" w:rsidRDefault="00561F07" w:rsidP="00561F07">
      <w:pPr>
        <w:pStyle w:val="Heading1"/>
      </w:pPr>
      <w:bookmarkStart w:id="7" w:name="_Toc492154834"/>
      <w:bookmarkStart w:id="8" w:name="_Toc104821414"/>
      <w:r>
        <w:t xml:space="preserve">Define the SIF Data Model </w:t>
      </w:r>
      <w:r w:rsidR="00BE233C">
        <w:t>o</w:t>
      </w:r>
      <w:r>
        <w:t>bject</w:t>
      </w:r>
      <w:bookmarkEnd w:id="7"/>
      <w:bookmarkEnd w:id="8"/>
    </w:p>
    <w:p w14:paraId="3E10727F" w14:textId="2EDECC50" w:rsidR="00125724" w:rsidRDefault="00561F07" w:rsidP="00561F07">
      <w:pPr>
        <w:pStyle w:val="Body1"/>
        <w:ind w:left="0"/>
      </w:pPr>
      <w:r>
        <w:t>For the implementation of a SIF Consumer, a</w:t>
      </w:r>
      <w:r w:rsidR="00125724">
        <w:t xml:space="preserve"> data model class needs to be created that represents a known</w:t>
      </w:r>
      <w:r>
        <w:t xml:space="preserve"> SIF Data Model </w:t>
      </w:r>
      <w:r w:rsidR="00125724">
        <w:t>o</w:t>
      </w:r>
      <w:r>
        <w:t xml:space="preserve">bject. </w:t>
      </w:r>
      <w:r w:rsidR="00125724">
        <w:t>It is suggested to extend one of the SIF Data Model objects that are available from the Sif3Specification Solution.</w:t>
      </w:r>
      <w:r w:rsidR="00F17FF5" w:rsidRPr="00F17FF5">
        <w:t xml:space="preserve"> </w:t>
      </w:r>
      <w:r w:rsidR="00F17FF5">
        <w:t>This Solution consists of projects that provide reference data model implementations that meet the SIF Specification. Of particular importance are the namespaces used for these classes.</w:t>
      </w:r>
    </w:p>
    <w:p w14:paraId="7BE012FF" w14:textId="197DED96" w:rsidR="00561F07" w:rsidRDefault="00561F07" w:rsidP="00561F07">
      <w:pPr>
        <w:pStyle w:val="Body1"/>
        <w:ind w:left="0"/>
      </w:pPr>
      <w:r>
        <w:t xml:space="preserve">A requirement </w:t>
      </w:r>
      <w:r w:rsidR="00125724">
        <w:t>of the</w:t>
      </w:r>
      <w:r w:rsidR="00F17FF5">
        <w:t xml:space="preserve"> SIF Framework is that th</w:t>
      </w:r>
      <w:r w:rsidR="005C488E">
        <w:t>e created</w:t>
      </w:r>
      <w:r w:rsidR="00125724">
        <w:t xml:space="preserve"> data model</w:t>
      </w:r>
      <w:r>
        <w:t xml:space="preserve"> class must implement the </w:t>
      </w:r>
      <w:proofErr w:type="spellStart"/>
      <w:r>
        <w:t>IDataModel</w:t>
      </w:r>
      <w:proofErr w:type="spellEnd"/>
      <w:r>
        <w:t xml:space="preserve"> interface. It is</w:t>
      </w:r>
      <w:r w:rsidR="005C488E">
        <w:t xml:space="preserve"> also</w:t>
      </w:r>
      <w:r>
        <w:t xml:space="preserve"> important that the</w:t>
      </w:r>
      <w:r w:rsidR="00F17FF5">
        <w:t xml:space="preserve"> data</w:t>
      </w:r>
      <w:r>
        <w:t xml:space="preserve"> model </w:t>
      </w:r>
      <w:r w:rsidR="00F17FF5">
        <w:t>class</w:t>
      </w:r>
      <w:r>
        <w:t xml:space="preserve"> used will serialise (XML) to meet the SIF Data Model Specification for a locale. </w:t>
      </w:r>
      <w:r w:rsidR="005C488E">
        <w:t xml:space="preserve">For an example implementation of the data model class, refer to one of the </w:t>
      </w:r>
      <w:r w:rsidR="00BA4485">
        <w:t xml:space="preserve">SIF </w:t>
      </w:r>
      <w:r w:rsidR="005C488E">
        <w:t>Consumer demonstration projects.</w:t>
      </w:r>
    </w:p>
    <w:p w14:paraId="7225ACF2" w14:textId="55913CB5" w:rsidR="003C1A7A" w:rsidRDefault="003C1A7A" w:rsidP="003C1A7A">
      <w:pPr>
        <w:pStyle w:val="Heading1"/>
      </w:pPr>
      <w:bookmarkStart w:id="9" w:name="_Toc492154836"/>
      <w:bookmarkStart w:id="10" w:name="_Toc104821415"/>
      <w:r>
        <w:t xml:space="preserve">Create the SIF </w:t>
      </w:r>
      <w:bookmarkEnd w:id="9"/>
      <w:r>
        <w:t>Consumer</w:t>
      </w:r>
      <w:bookmarkEnd w:id="10"/>
    </w:p>
    <w:p w14:paraId="3A91FC10" w14:textId="461ABEC7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class as the generic type. Implement the constructor to simply call upon the “base” constructor</w:t>
      </w:r>
      <w:r w:rsidR="00A30107">
        <w:t xml:space="preserve"> </w:t>
      </w:r>
      <w:r>
        <w:t xml:space="preserve">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679E" w14:textId="77777777" w:rsidR="00AA64F9" w:rsidRDefault="00AA64F9">
      <w:r>
        <w:separator/>
      </w:r>
    </w:p>
  </w:endnote>
  <w:endnote w:type="continuationSeparator" w:id="0">
    <w:p w14:paraId="00A4A9DE" w14:textId="77777777" w:rsidR="00AA64F9" w:rsidRDefault="00AA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11511894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AA64F9">
      <w:fldChar w:fldCharType="begin"/>
    </w:r>
    <w:r w:rsidR="00AA64F9">
      <w:instrText xml:space="preserve"> DOCPROPERTY "Revision" </w:instrText>
    </w:r>
    <w:r w:rsidR="00AA64F9">
      <w:fldChar w:fldCharType="separate"/>
    </w:r>
    <w:r w:rsidR="00B27384">
      <w:instrText>2.0</w:instrText>
    </w:r>
    <w:r w:rsidR="00AA64F9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AA64F9">
      <w:fldChar w:fldCharType="begin"/>
    </w:r>
    <w:r w:rsidR="00AA64F9">
      <w:instrText xml:space="preserve"> DOCPROPERTY "Status" </w:instrText>
    </w:r>
    <w:r w:rsidR="00AA64F9">
      <w:fldChar w:fldCharType="separate"/>
    </w:r>
    <w:r w:rsidR="00B27384">
      <w:instrText>final</w:instrText>
    </w:r>
    <w:r w:rsidR="00AA64F9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r w:rsidR="00AA64F9">
      <w:fldChar w:fldCharType="begin"/>
    </w:r>
    <w:r w:rsidR="00AA64F9">
      <w:instrText xml:space="preserve"> DOCPROPERTY "Title" </w:instrText>
    </w:r>
    <w:r w:rsidR="00AA64F9">
      <w:fldChar w:fldCharType="separate"/>
    </w:r>
    <w:r w:rsidR="00B27384">
      <w:t>Implementing a SIF Consumer</w:t>
    </w:r>
    <w:r w:rsidR="00AA64F9">
      <w:fldChar w:fldCharType="end"/>
    </w:r>
    <w:r>
      <w:t xml:space="preserve"> (</w:t>
    </w:r>
    <w:r w:rsidR="00AA64F9">
      <w:fldChar w:fldCharType="begin"/>
    </w:r>
    <w:r w:rsidR="00AA64F9">
      <w:instrText xml:space="preserve"> DOCPROPERTY "SystemAbbreviation" </w:instrText>
    </w:r>
    <w:r w:rsidR="00AA64F9">
      <w:fldChar w:fldCharType="separate"/>
    </w:r>
    <w:r w:rsidR="00B27384">
      <w:t>SIF3-CONS</w:t>
    </w:r>
    <w:r w:rsidR="00AA64F9">
      <w:fldChar w:fldCharType="end"/>
    </w:r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r w:rsidR="00AA64F9">
      <w:fldChar w:fldCharType="begin"/>
    </w:r>
    <w:r w:rsidR="00AA64F9">
      <w:instrText xml:space="preserve"> DOCPROPERTY "SystemVersion" </w:instrText>
    </w:r>
    <w:r w:rsidR="00AA64F9">
      <w:fldChar w:fldCharType="separate"/>
    </w:r>
    <w:r w:rsidR="00B27384">
      <w:t>6.0.0</w:t>
    </w:r>
    <w:r w:rsidR="00AA64F9">
      <w:fldChar w:fldCharType="end"/>
    </w:r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r w:rsidR="00AA64F9">
      <w:fldChar w:fldCharType="begin"/>
    </w:r>
    <w:r w:rsidR="00AA64F9">
      <w:instrText xml:space="preserve"> NUMPAGES </w:instrText>
    </w:r>
    <w:r w:rsidR="00AA64F9">
      <w:fldChar w:fldCharType="separate"/>
    </w:r>
    <w:r w:rsidR="00C95BB4">
      <w:rPr>
        <w:noProof/>
      </w:rPr>
      <w:t>4</w:t>
    </w:r>
    <w:r w:rsidR="00AA64F9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65C94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6752CC34" w:rsidR="00A84AC8" w:rsidRDefault="00AA64F9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 w:rsidR="00B27384">
      <w:t>SIF3-CONS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27384">
      <w:t>6.0.0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27384">
      <w:instrText>2.0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27384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AA64F9" w:rsidP="00C95BB4">
    <w:pPr>
      <w:pStyle w:val="Footer"/>
      <w:tabs>
        <w:tab w:val="left" w:pos="4365"/>
        <w:tab w:val="left" w:pos="6308"/>
      </w:tabs>
    </w:pPr>
    <w:r>
      <w:fldChar w:fldCharType="begin"/>
    </w:r>
    <w:r>
      <w:instrText xml:space="preserve"> DOCPROPERTY "Title" </w:instrText>
    </w:r>
    <w:r>
      <w:fldChar w:fldCharType="separate"/>
    </w:r>
    <w:r w:rsidR="00B27384">
      <w:t>Implementing a SIF Consumer</w:t>
    </w:r>
    <w:r>
      <w:fldChar w:fldCharType="end"/>
    </w:r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r w:rsidR="00AA64F9">
      <w:fldChar w:fldCharType="begin"/>
    </w:r>
    <w:r w:rsidR="00AA64F9">
      <w:instrText xml:space="preserve"> NUMPAGES </w:instrText>
    </w:r>
    <w:r w:rsidR="00AA64F9">
      <w:fldChar w:fldCharType="separate"/>
    </w:r>
    <w:r w:rsidR="00C95BB4">
      <w:rPr>
        <w:noProof/>
      </w:rPr>
      <w:t>4</w:t>
    </w:r>
    <w:r w:rsidR="00AA64F9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9DA7E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37C7" w14:textId="77777777" w:rsidR="00AA64F9" w:rsidRDefault="00AA64F9">
      <w:r>
        <w:separator/>
      </w:r>
    </w:p>
  </w:footnote>
  <w:footnote w:type="continuationSeparator" w:id="0">
    <w:p w14:paraId="62FB9B49" w14:textId="77777777" w:rsidR="00AA64F9" w:rsidRDefault="00AA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82706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AA64F9">
      <w:fldChar w:fldCharType="begin"/>
    </w:r>
    <w:r w:rsidR="00AA64F9">
      <w:instrText xml:space="preserve"> DOCPROPERTY "SystemTitle" </w:instrText>
    </w:r>
    <w:r w:rsidR="00AA64F9">
      <w:fldChar w:fldCharType="separate"/>
    </w:r>
    <w:r w:rsidR="00B27384">
      <w:t>SIF Framework</w:t>
    </w:r>
    <w:r w:rsidR="00AA64F9">
      <w:fldChar w:fldCharType="end"/>
    </w:r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DC01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AA64F9">
      <w:fldChar w:fldCharType="begin"/>
    </w:r>
    <w:r w:rsidR="00AA64F9">
      <w:instrText xml:space="preserve"> DOCPROPERTY "SystemTitle" </w:instrText>
    </w:r>
    <w:r w:rsidR="00AA64F9">
      <w:fldChar w:fldCharType="separate"/>
    </w:r>
    <w:r w:rsidR="00B27384">
      <w:t>SIF Framework</w:t>
    </w:r>
    <w:r w:rsidR="00AA64F9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2FC1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0F7025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5724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1FDF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0928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E790A"/>
    <w:rsid w:val="002F0BE4"/>
    <w:rsid w:val="002F2356"/>
    <w:rsid w:val="002F603E"/>
    <w:rsid w:val="00301471"/>
    <w:rsid w:val="0030262B"/>
    <w:rsid w:val="00307899"/>
    <w:rsid w:val="00310963"/>
    <w:rsid w:val="00312B56"/>
    <w:rsid w:val="0031539F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46C3F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1354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B5FB7"/>
    <w:rsid w:val="003C1591"/>
    <w:rsid w:val="003C1A7A"/>
    <w:rsid w:val="003C23B7"/>
    <w:rsid w:val="003D42E9"/>
    <w:rsid w:val="003D4349"/>
    <w:rsid w:val="003D4A63"/>
    <w:rsid w:val="003D4C81"/>
    <w:rsid w:val="003D552B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10E1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77E11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488E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86FA3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0977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26A80"/>
    <w:rsid w:val="00731C9A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62F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1E43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D7FAC"/>
    <w:rsid w:val="009E1C2E"/>
    <w:rsid w:val="009E3AA6"/>
    <w:rsid w:val="009E5214"/>
    <w:rsid w:val="009E5594"/>
    <w:rsid w:val="009E57DE"/>
    <w:rsid w:val="009E688E"/>
    <w:rsid w:val="009F73D0"/>
    <w:rsid w:val="00A01E90"/>
    <w:rsid w:val="00A03BF0"/>
    <w:rsid w:val="00A111AF"/>
    <w:rsid w:val="00A11C33"/>
    <w:rsid w:val="00A16BDA"/>
    <w:rsid w:val="00A17A4E"/>
    <w:rsid w:val="00A20BCB"/>
    <w:rsid w:val="00A30107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4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47D47"/>
    <w:rsid w:val="00B543A1"/>
    <w:rsid w:val="00B54AEC"/>
    <w:rsid w:val="00B64576"/>
    <w:rsid w:val="00B6496D"/>
    <w:rsid w:val="00B663A2"/>
    <w:rsid w:val="00B71170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485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D7190"/>
    <w:rsid w:val="00BE233C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C7FC8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1DB8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6B65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17FF5"/>
    <w:rsid w:val="00F20439"/>
    <w:rsid w:val="00F25FBF"/>
    <w:rsid w:val="00F267AF"/>
    <w:rsid w:val="00F303E8"/>
    <w:rsid w:val="00F314BD"/>
    <w:rsid w:val="00F31798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1496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3888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293</cp:revision>
  <cp:lastPrinted>2010-02-17T00:33:00Z</cp:lastPrinted>
  <dcterms:created xsi:type="dcterms:W3CDTF">2014-08-12T06:05:00Z</dcterms:created>
  <dcterms:modified xsi:type="dcterms:W3CDTF">2022-05-30T08:43:00Z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