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3623" w14:textId="7C6437BC" w:rsidR="00EF4C85" w:rsidRPr="00EF4C85" w:rsidRDefault="00C54FDC" w:rsidP="006C1CFE">
      <w:pPr>
        <w:pStyle w:val="DocumentTitleBlock"/>
        <w:spacing w:before="720"/>
      </w:pPr>
      <w:fldSimple w:instr=" DOCPROPERTY &quot;SystemTitle&quot; ">
        <w:r w:rsidR="0004448C">
          <w:t>SIF Framework</w:t>
        </w:r>
      </w:fldSimple>
      <w:r w:rsidR="00572D11">
        <w:t xml:space="preserve"> (.NET)</w:t>
      </w:r>
    </w:p>
    <w:p w14:paraId="0A993624" w14:textId="0E651046" w:rsidR="008F000E" w:rsidRDefault="00005A08" w:rsidP="006C1CFE">
      <w:pPr>
        <w:pStyle w:val="DocumentTitleBlock"/>
      </w:pPr>
      <w:r>
        <w:t>V</w:t>
      </w:r>
      <w:r w:rsidR="008F000E">
        <w:t xml:space="preserve">ersion </w:t>
      </w:r>
      <w:fldSimple w:instr=" DOCPROPERTY &quot;SystemVersion&quot; ">
        <w:r w:rsidR="0004448C">
          <w:t>6.0.0</w:t>
        </w:r>
      </w:fldSimple>
    </w:p>
    <w:p w14:paraId="0A993625" w14:textId="171CDCCC" w:rsidR="00BD2B7F" w:rsidRDefault="006F686F" w:rsidP="006C1CFE">
      <w:pPr>
        <w:pStyle w:val="DocumentTitleBlock"/>
      </w:pPr>
      <w:fldSimple w:instr=" DOCPROPERTY &quot;Title&quot; ">
        <w:r w:rsidR="0004448C">
          <w:t>Implementing a SIF Provider</w:t>
        </w:r>
      </w:fldSimple>
    </w:p>
    <w:p w14:paraId="0A993626" w14:textId="74A80222"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1B1830">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1651D">
        <w:t>SIF Solutions Architect</w:t>
      </w:r>
      <w:r w:rsidR="00EF4C85">
        <w:fldChar w:fldCharType="end"/>
      </w:r>
    </w:p>
    <w:p w14:paraId="0A993627" w14:textId="3542ADE3"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1651D">
        <w:t>2.0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1B1830">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A993628" w14:textId="3066D501"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1651D">
        <w:t>May 2022</w:t>
      </w:r>
      <w:r>
        <w:fldChar w:fldCharType="end"/>
      </w:r>
    </w:p>
    <w:p w14:paraId="0A993629" w14:textId="42CBBA4B"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93DE8">
        <w:rPr>
          <w:noProof/>
        </w:rPr>
        <w:t>2022</w:t>
      </w:r>
      <w:r>
        <w:fldChar w:fldCharType="end"/>
      </w:r>
      <w:r>
        <w:t xml:space="preserve">, </w:t>
      </w:r>
      <w:fldSimple w:instr=" DOCPROPERTY &quot;Company&quot; ">
        <w:r w:rsidR="001B1830">
          <w:t>Systemic Pty Ltd</w:t>
        </w:r>
      </w:fldSimple>
    </w:p>
    <w:p w14:paraId="0A99362A" w14:textId="77777777" w:rsidR="003A1444" w:rsidRDefault="00D74C0A" w:rsidP="00204383">
      <w:pPr>
        <w:pStyle w:val="PrelimTitle"/>
      </w:pPr>
      <w:r>
        <w:lastRenderedPageBreak/>
        <w:t>Table of Contents</w:t>
      </w:r>
    </w:p>
    <w:p w14:paraId="2C579880" w14:textId="3369A0A4" w:rsidR="001B183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1B1830" w:rsidRPr="00A81F31">
        <w:rPr>
          <w:noProof/>
        </w:rPr>
        <w:t>1.</w:t>
      </w:r>
      <w:r w:rsidR="001B1830">
        <w:rPr>
          <w:noProof/>
        </w:rPr>
        <w:t xml:space="preserve"> Introduction</w:t>
      </w:r>
      <w:r w:rsidR="001B1830">
        <w:rPr>
          <w:noProof/>
        </w:rPr>
        <w:tab/>
      </w:r>
      <w:r w:rsidR="001B1830">
        <w:rPr>
          <w:noProof/>
        </w:rPr>
        <w:fldChar w:fldCharType="begin"/>
      </w:r>
      <w:r w:rsidR="001B1830">
        <w:rPr>
          <w:noProof/>
        </w:rPr>
        <w:instrText xml:space="preserve"> PAGEREF _Toc500138590 \h </w:instrText>
      </w:r>
      <w:r w:rsidR="001B1830">
        <w:rPr>
          <w:noProof/>
        </w:rPr>
      </w:r>
      <w:r w:rsidR="001B1830">
        <w:rPr>
          <w:noProof/>
        </w:rPr>
        <w:fldChar w:fldCharType="separate"/>
      </w:r>
      <w:r w:rsidR="001B1830">
        <w:rPr>
          <w:noProof/>
        </w:rPr>
        <w:t>3</w:t>
      </w:r>
      <w:r w:rsidR="001B1830">
        <w:rPr>
          <w:noProof/>
        </w:rPr>
        <w:fldChar w:fldCharType="end"/>
      </w:r>
    </w:p>
    <w:p w14:paraId="37823AB8" w14:textId="5FEBAD62" w:rsidR="001B1830" w:rsidRDefault="001B1830">
      <w:pPr>
        <w:pStyle w:val="TOC1"/>
        <w:rPr>
          <w:rFonts w:asciiTheme="minorHAnsi" w:eastAsiaTheme="minorEastAsia" w:hAnsiTheme="minorHAnsi" w:cstheme="minorBidi"/>
          <w:noProof/>
          <w:szCs w:val="22"/>
        </w:rPr>
      </w:pPr>
      <w:r w:rsidRPr="00A81F31">
        <w:rPr>
          <w:noProof/>
        </w:rPr>
        <w:t>2.</w:t>
      </w:r>
      <w:r>
        <w:rPr>
          <w:noProof/>
        </w:rPr>
        <w:t xml:space="preserve"> Pre-requisite libraries</w:t>
      </w:r>
      <w:r>
        <w:rPr>
          <w:noProof/>
        </w:rPr>
        <w:tab/>
      </w:r>
      <w:r>
        <w:rPr>
          <w:noProof/>
        </w:rPr>
        <w:fldChar w:fldCharType="begin"/>
      </w:r>
      <w:r>
        <w:rPr>
          <w:noProof/>
        </w:rPr>
        <w:instrText xml:space="preserve"> PAGEREF _Toc500138591 \h </w:instrText>
      </w:r>
      <w:r>
        <w:rPr>
          <w:noProof/>
        </w:rPr>
      </w:r>
      <w:r>
        <w:rPr>
          <w:noProof/>
        </w:rPr>
        <w:fldChar w:fldCharType="separate"/>
      </w:r>
      <w:r>
        <w:rPr>
          <w:noProof/>
        </w:rPr>
        <w:t>3</w:t>
      </w:r>
      <w:r>
        <w:rPr>
          <w:noProof/>
        </w:rPr>
        <w:fldChar w:fldCharType="end"/>
      </w:r>
    </w:p>
    <w:p w14:paraId="1A1384FB" w14:textId="6C131991" w:rsidR="001B1830" w:rsidRDefault="001B1830">
      <w:pPr>
        <w:pStyle w:val="TOC2"/>
        <w:rPr>
          <w:rFonts w:asciiTheme="minorHAnsi" w:eastAsiaTheme="minorEastAsia" w:hAnsiTheme="minorHAnsi" w:cstheme="minorBidi"/>
          <w:noProof/>
          <w:szCs w:val="22"/>
        </w:rPr>
      </w:pPr>
      <w:r w:rsidRPr="00A81F31">
        <w:rPr>
          <w:noProof/>
        </w:rPr>
        <w:t>2.1.</w:t>
      </w:r>
      <w:r>
        <w:rPr>
          <w:noProof/>
        </w:rPr>
        <w:t xml:space="preserve"> SIF 3.0 Framework libraries</w:t>
      </w:r>
      <w:r>
        <w:rPr>
          <w:noProof/>
        </w:rPr>
        <w:tab/>
      </w:r>
      <w:r>
        <w:rPr>
          <w:noProof/>
        </w:rPr>
        <w:fldChar w:fldCharType="begin"/>
      </w:r>
      <w:r>
        <w:rPr>
          <w:noProof/>
        </w:rPr>
        <w:instrText xml:space="preserve"> PAGEREF _Toc500138592 \h </w:instrText>
      </w:r>
      <w:r>
        <w:rPr>
          <w:noProof/>
        </w:rPr>
      </w:r>
      <w:r>
        <w:rPr>
          <w:noProof/>
        </w:rPr>
        <w:fldChar w:fldCharType="separate"/>
      </w:r>
      <w:r>
        <w:rPr>
          <w:noProof/>
        </w:rPr>
        <w:t>3</w:t>
      </w:r>
      <w:r>
        <w:rPr>
          <w:noProof/>
        </w:rPr>
        <w:fldChar w:fldCharType="end"/>
      </w:r>
    </w:p>
    <w:p w14:paraId="79E14661" w14:textId="0CD91E87" w:rsidR="001B1830" w:rsidRDefault="001B1830">
      <w:pPr>
        <w:pStyle w:val="TOC2"/>
        <w:rPr>
          <w:rFonts w:asciiTheme="minorHAnsi" w:eastAsiaTheme="minorEastAsia" w:hAnsiTheme="minorHAnsi" w:cstheme="minorBidi"/>
          <w:noProof/>
          <w:szCs w:val="22"/>
        </w:rPr>
      </w:pPr>
      <w:r w:rsidRPr="00A81F31">
        <w:rPr>
          <w:noProof/>
        </w:rPr>
        <w:t>2.2.</w:t>
      </w:r>
      <w:r>
        <w:rPr>
          <w:noProof/>
        </w:rPr>
        <w:t xml:space="preserve"> System.Runtime.Serialization</w:t>
      </w:r>
      <w:r>
        <w:rPr>
          <w:noProof/>
        </w:rPr>
        <w:tab/>
      </w:r>
      <w:r>
        <w:rPr>
          <w:noProof/>
        </w:rPr>
        <w:fldChar w:fldCharType="begin"/>
      </w:r>
      <w:r>
        <w:rPr>
          <w:noProof/>
        </w:rPr>
        <w:instrText xml:space="preserve"> PAGEREF _Toc500138593 \h </w:instrText>
      </w:r>
      <w:r>
        <w:rPr>
          <w:noProof/>
        </w:rPr>
      </w:r>
      <w:r>
        <w:rPr>
          <w:noProof/>
        </w:rPr>
        <w:fldChar w:fldCharType="separate"/>
      </w:r>
      <w:r>
        <w:rPr>
          <w:noProof/>
        </w:rPr>
        <w:t>4</w:t>
      </w:r>
      <w:r>
        <w:rPr>
          <w:noProof/>
        </w:rPr>
        <w:fldChar w:fldCharType="end"/>
      </w:r>
    </w:p>
    <w:p w14:paraId="5255F617" w14:textId="498D1EE7" w:rsidR="001B1830" w:rsidRDefault="001B1830">
      <w:pPr>
        <w:pStyle w:val="TOC2"/>
        <w:rPr>
          <w:rFonts w:asciiTheme="minorHAnsi" w:eastAsiaTheme="minorEastAsia" w:hAnsiTheme="minorHAnsi" w:cstheme="minorBidi"/>
          <w:noProof/>
          <w:szCs w:val="22"/>
        </w:rPr>
      </w:pPr>
      <w:r w:rsidRPr="00A81F31">
        <w:rPr>
          <w:noProof/>
        </w:rPr>
        <w:t>2.3.</w:t>
      </w:r>
      <w:r>
        <w:rPr>
          <w:noProof/>
        </w:rPr>
        <w:t xml:space="preserve"> AutoMapper</w:t>
      </w:r>
      <w:r>
        <w:rPr>
          <w:noProof/>
        </w:rPr>
        <w:tab/>
      </w:r>
      <w:r>
        <w:rPr>
          <w:noProof/>
        </w:rPr>
        <w:fldChar w:fldCharType="begin"/>
      </w:r>
      <w:r>
        <w:rPr>
          <w:noProof/>
        </w:rPr>
        <w:instrText xml:space="preserve"> PAGEREF _Toc500138594 \h </w:instrText>
      </w:r>
      <w:r>
        <w:rPr>
          <w:noProof/>
        </w:rPr>
      </w:r>
      <w:r>
        <w:rPr>
          <w:noProof/>
        </w:rPr>
        <w:fldChar w:fldCharType="separate"/>
      </w:r>
      <w:r>
        <w:rPr>
          <w:noProof/>
        </w:rPr>
        <w:t>4</w:t>
      </w:r>
      <w:r>
        <w:rPr>
          <w:noProof/>
        </w:rPr>
        <w:fldChar w:fldCharType="end"/>
      </w:r>
    </w:p>
    <w:p w14:paraId="46CEBE20" w14:textId="71AF5C64" w:rsidR="001B1830" w:rsidRDefault="001B1830">
      <w:pPr>
        <w:pStyle w:val="TOC2"/>
        <w:rPr>
          <w:rFonts w:asciiTheme="minorHAnsi" w:eastAsiaTheme="minorEastAsia" w:hAnsiTheme="minorHAnsi" w:cstheme="minorBidi"/>
          <w:noProof/>
          <w:szCs w:val="22"/>
        </w:rPr>
      </w:pPr>
      <w:r w:rsidRPr="00A81F31">
        <w:rPr>
          <w:noProof/>
        </w:rPr>
        <w:t>2.4.</w:t>
      </w:r>
      <w:r>
        <w:rPr>
          <w:noProof/>
        </w:rPr>
        <w:t xml:space="preserve"> log4Net, slf4Net, slf4Net.log4Net</w:t>
      </w:r>
      <w:r>
        <w:rPr>
          <w:noProof/>
        </w:rPr>
        <w:tab/>
      </w:r>
      <w:r>
        <w:rPr>
          <w:noProof/>
        </w:rPr>
        <w:fldChar w:fldCharType="begin"/>
      </w:r>
      <w:r>
        <w:rPr>
          <w:noProof/>
        </w:rPr>
        <w:instrText xml:space="preserve"> PAGEREF _Toc500138595 \h </w:instrText>
      </w:r>
      <w:r>
        <w:rPr>
          <w:noProof/>
        </w:rPr>
      </w:r>
      <w:r>
        <w:rPr>
          <w:noProof/>
        </w:rPr>
        <w:fldChar w:fldCharType="separate"/>
      </w:r>
      <w:r>
        <w:rPr>
          <w:noProof/>
        </w:rPr>
        <w:t>4</w:t>
      </w:r>
      <w:r>
        <w:rPr>
          <w:noProof/>
        </w:rPr>
        <w:fldChar w:fldCharType="end"/>
      </w:r>
    </w:p>
    <w:p w14:paraId="0460AF70" w14:textId="0BC02F14" w:rsidR="001B1830" w:rsidRDefault="001B1830">
      <w:pPr>
        <w:pStyle w:val="TOC2"/>
        <w:rPr>
          <w:rFonts w:asciiTheme="minorHAnsi" w:eastAsiaTheme="minorEastAsia" w:hAnsiTheme="minorHAnsi" w:cstheme="minorBidi"/>
          <w:noProof/>
          <w:szCs w:val="22"/>
        </w:rPr>
      </w:pPr>
      <w:r w:rsidRPr="00A81F31">
        <w:rPr>
          <w:noProof/>
        </w:rPr>
        <w:t>2.5.</w:t>
      </w:r>
      <w:r>
        <w:rPr>
          <w:noProof/>
        </w:rPr>
        <w:t xml:space="preserve"> NHibernate</w:t>
      </w:r>
      <w:r>
        <w:rPr>
          <w:noProof/>
        </w:rPr>
        <w:tab/>
      </w:r>
      <w:r>
        <w:rPr>
          <w:noProof/>
        </w:rPr>
        <w:fldChar w:fldCharType="begin"/>
      </w:r>
      <w:r>
        <w:rPr>
          <w:noProof/>
        </w:rPr>
        <w:instrText xml:space="preserve"> PAGEREF _Toc500138596 \h </w:instrText>
      </w:r>
      <w:r>
        <w:rPr>
          <w:noProof/>
        </w:rPr>
      </w:r>
      <w:r>
        <w:rPr>
          <w:noProof/>
        </w:rPr>
        <w:fldChar w:fldCharType="separate"/>
      </w:r>
      <w:r>
        <w:rPr>
          <w:noProof/>
        </w:rPr>
        <w:t>4</w:t>
      </w:r>
      <w:r>
        <w:rPr>
          <w:noProof/>
        </w:rPr>
        <w:fldChar w:fldCharType="end"/>
      </w:r>
    </w:p>
    <w:p w14:paraId="0C371F0D" w14:textId="078CEFCF" w:rsidR="001B1830" w:rsidRDefault="001B1830">
      <w:pPr>
        <w:pStyle w:val="TOC2"/>
        <w:rPr>
          <w:rFonts w:asciiTheme="minorHAnsi" w:eastAsiaTheme="minorEastAsia" w:hAnsiTheme="minorHAnsi" w:cstheme="minorBidi"/>
          <w:noProof/>
          <w:szCs w:val="22"/>
        </w:rPr>
      </w:pPr>
      <w:r w:rsidRPr="00A81F31">
        <w:rPr>
          <w:noProof/>
        </w:rPr>
        <w:t>2.6.</w:t>
      </w:r>
      <w:r>
        <w:rPr>
          <w:noProof/>
        </w:rPr>
        <w:t xml:space="preserve"> SQLite</w:t>
      </w:r>
      <w:r>
        <w:rPr>
          <w:noProof/>
        </w:rPr>
        <w:tab/>
      </w:r>
      <w:r>
        <w:rPr>
          <w:noProof/>
        </w:rPr>
        <w:fldChar w:fldCharType="begin"/>
      </w:r>
      <w:r>
        <w:rPr>
          <w:noProof/>
        </w:rPr>
        <w:instrText xml:space="preserve"> PAGEREF _Toc500138597 \h </w:instrText>
      </w:r>
      <w:r>
        <w:rPr>
          <w:noProof/>
        </w:rPr>
      </w:r>
      <w:r>
        <w:rPr>
          <w:noProof/>
        </w:rPr>
        <w:fldChar w:fldCharType="separate"/>
      </w:r>
      <w:r>
        <w:rPr>
          <w:noProof/>
        </w:rPr>
        <w:t>4</w:t>
      </w:r>
      <w:r>
        <w:rPr>
          <w:noProof/>
        </w:rPr>
        <w:fldChar w:fldCharType="end"/>
      </w:r>
    </w:p>
    <w:p w14:paraId="39AEF483" w14:textId="65B3834D" w:rsidR="001B1830" w:rsidRDefault="001B1830">
      <w:pPr>
        <w:pStyle w:val="TOC1"/>
        <w:rPr>
          <w:rFonts w:asciiTheme="minorHAnsi" w:eastAsiaTheme="minorEastAsia" w:hAnsiTheme="minorHAnsi" w:cstheme="minorBidi"/>
          <w:noProof/>
          <w:szCs w:val="22"/>
        </w:rPr>
      </w:pPr>
      <w:r w:rsidRPr="00A81F31">
        <w:rPr>
          <w:noProof/>
        </w:rPr>
        <w:t>3.</w:t>
      </w:r>
      <w:r>
        <w:rPr>
          <w:noProof/>
        </w:rPr>
        <w:t xml:space="preserve"> Project configuration</w:t>
      </w:r>
      <w:r>
        <w:rPr>
          <w:noProof/>
        </w:rPr>
        <w:tab/>
      </w:r>
      <w:r>
        <w:rPr>
          <w:noProof/>
        </w:rPr>
        <w:fldChar w:fldCharType="begin"/>
      </w:r>
      <w:r>
        <w:rPr>
          <w:noProof/>
        </w:rPr>
        <w:instrText xml:space="preserve"> PAGEREF _Toc500138598 \h </w:instrText>
      </w:r>
      <w:r>
        <w:rPr>
          <w:noProof/>
        </w:rPr>
      </w:r>
      <w:r>
        <w:rPr>
          <w:noProof/>
        </w:rPr>
        <w:fldChar w:fldCharType="separate"/>
      </w:r>
      <w:r>
        <w:rPr>
          <w:noProof/>
        </w:rPr>
        <w:t>4</w:t>
      </w:r>
      <w:r>
        <w:rPr>
          <w:noProof/>
        </w:rPr>
        <w:fldChar w:fldCharType="end"/>
      </w:r>
    </w:p>
    <w:p w14:paraId="07E727AD" w14:textId="4F58CA1E" w:rsidR="001B1830" w:rsidRDefault="001B1830">
      <w:pPr>
        <w:pStyle w:val="TOC2"/>
        <w:rPr>
          <w:rFonts w:asciiTheme="minorHAnsi" w:eastAsiaTheme="minorEastAsia" w:hAnsiTheme="minorHAnsi" w:cstheme="minorBidi"/>
          <w:noProof/>
          <w:szCs w:val="22"/>
        </w:rPr>
      </w:pPr>
      <w:r w:rsidRPr="00A81F31">
        <w:rPr>
          <w:noProof/>
        </w:rPr>
        <w:t>3.1.</w:t>
      </w:r>
      <w:r>
        <w:rPr>
          <w:noProof/>
        </w:rPr>
        <w:t xml:space="preserve"> SIF 3.0 Framework configuration</w:t>
      </w:r>
      <w:r>
        <w:rPr>
          <w:noProof/>
        </w:rPr>
        <w:tab/>
      </w:r>
      <w:r>
        <w:rPr>
          <w:noProof/>
        </w:rPr>
        <w:fldChar w:fldCharType="begin"/>
      </w:r>
      <w:r>
        <w:rPr>
          <w:noProof/>
        </w:rPr>
        <w:instrText xml:space="preserve"> PAGEREF _Toc500138599 \h </w:instrText>
      </w:r>
      <w:r>
        <w:rPr>
          <w:noProof/>
        </w:rPr>
      </w:r>
      <w:r>
        <w:rPr>
          <w:noProof/>
        </w:rPr>
        <w:fldChar w:fldCharType="separate"/>
      </w:r>
      <w:r>
        <w:rPr>
          <w:noProof/>
        </w:rPr>
        <w:t>4</w:t>
      </w:r>
      <w:r>
        <w:rPr>
          <w:noProof/>
        </w:rPr>
        <w:fldChar w:fldCharType="end"/>
      </w:r>
    </w:p>
    <w:p w14:paraId="49E9C268" w14:textId="216EC6D7" w:rsidR="001B1830" w:rsidRDefault="001B1830">
      <w:pPr>
        <w:pStyle w:val="TOC2"/>
        <w:rPr>
          <w:rFonts w:asciiTheme="minorHAnsi" w:eastAsiaTheme="minorEastAsia" w:hAnsiTheme="minorHAnsi" w:cstheme="minorBidi"/>
          <w:noProof/>
          <w:szCs w:val="22"/>
        </w:rPr>
      </w:pPr>
      <w:r w:rsidRPr="00A81F31">
        <w:rPr>
          <w:noProof/>
        </w:rPr>
        <w:t>3.2.</w:t>
      </w:r>
      <w:r>
        <w:rPr>
          <w:noProof/>
        </w:rPr>
        <w:t xml:space="preserve"> Web API specific configuration</w:t>
      </w:r>
      <w:r>
        <w:rPr>
          <w:noProof/>
        </w:rPr>
        <w:tab/>
      </w:r>
      <w:r>
        <w:rPr>
          <w:noProof/>
        </w:rPr>
        <w:fldChar w:fldCharType="begin"/>
      </w:r>
      <w:r>
        <w:rPr>
          <w:noProof/>
        </w:rPr>
        <w:instrText xml:space="preserve"> PAGEREF _Toc500138600 \h </w:instrText>
      </w:r>
      <w:r>
        <w:rPr>
          <w:noProof/>
        </w:rPr>
      </w:r>
      <w:r>
        <w:rPr>
          <w:noProof/>
        </w:rPr>
        <w:fldChar w:fldCharType="separate"/>
      </w:r>
      <w:r>
        <w:rPr>
          <w:noProof/>
        </w:rPr>
        <w:t>5</w:t>
      </w:r>
      <w:r>
        <w:rPr>
          <w:noProof/>
        </w:rPr>
        <w:fldChar w:fldCharType="end"/>
      </w:r>
    </w:p>
    <w:p w14:paraId="27D3F037" w14:textId="3B22DBA4" w:rsidR="001B1830" w:rsidRDefault="001B1830">
      <w:pPr>
        <w:pStyle w:val="TOC3"/>
        <w:rPr>
          <w:rFonts w:asciiTheme="minorHAnsi" w:eastAsiaTheme="minorEastAsia" w:hAnsiTheme="minorHAnsi" w:cstheme="minorBidi"/>
          <w:noProof/>
          <w:szCs w:val="22"/>
        </w:rPr>
      </w:pPr>
      <w:r w:rsidRPr="00A81F31">
        <w:rPr>
          <w:noProof/>
        </w:rPr>
        <w:t>3.2.1.</w:t>
      </w:r>
      <w:r>
        <w:rPr>
          <w:noProof/>
        </w:rPr>
        <w:t xml:space="preserve"> Global.asax.cs</w:t>
      </w:r>
      <w:r>
        <w:rPr>
          <w:noProof/>
        </w:rPr>
        <w:tab/>
      </w:r>
      <w:r>
        <w:rPr>
          <w:noProof/>
        </w:rPr>
        <w:fldChar w:fldCharType="begin"/>
      </w:r>
      <w:r>
        <w:rPr>
          <w:noProof/>
        </w:rPr>
        <w:instrText xml:space="preserve"> PAGEREF _Toc500138601 \h </w:instrText>
      </w:r>
      <w:r>
        <w:rPr>
          <w:noProof/>
        </w:rPr>
      </w:r>
      <w:r>
        <w:rPr>
          <w:noProof/>
        </w:rPr>
        <w:fldChar w:fldCharType="separate"/>
      </w:r>
      <w:r>
        <w:rPr>
          <w:noProof/>
        </w:rPr>
        <w:t>5</w:t>
      </w:r>
      <w:r>
        <w:rPr>
          <w:noProof/>
        </w:rPr>
        <w:fldChar w:fldCharType="end"/>
      </w:r>
    </w:p>
    <w:p w14:paraId="08B33F0E" w14:textId="7B7F7171" w:rsidR="001B1830" w:rsidRDefault="001B1830">
      <w:pPr>
        <w:pStyle w:val="TOC3"/>
        <w:rPr>
          <w:rFonts w:asciiTheme="minorHAnsi" w:eastAsiaTheme="minorEastAsia" w:hAnsiTheme="minorHAnsi" w:cstheme="minorBidi"/>
          <w:noProof/>
          <w:szCs w:val="22"/>
        </w:rPr>
      </w:pPr>
      <w:r w:rsidRPr="00A81F31">
        <w:rPr>
          <w:noProof/>
        </w:rPr>
        <w:t>3.2.2.</w:t>
      </w:r>
      <w:r>
        <w:rPr>
          <w:noProof/>
        </w:rPr>
        <w:t xml:space="preserve"> WebApiConfig.cs</w:t>
      </w:r>
      <w:r>
        <w:rPr>
          <w:noProof/>
        </w:rPr>
        <w:tab/>
      </w:r>
      <w:r>
        <w:rPr>
          <w:noProof/>
        </w:rPr>
        <w:fldChar w:fldCharType="begin"/>
      </w:r>
      <w:r>
        <w:rPr>
          <w:noProof/>
        </w:rPr>
        <w:instrText xml:space="preserve"> PAGEREF _Toc500138602 \h </w:instrText>
      </w:r>
      <w:r>
        <w:rPr>
          <w:noProof/>
        </w:rPr>
      </w:r>
      <w:r>
        <w:rPr>
          <w:noProof/>
        </w:rPr>
        <w:fldChar w:fldCharType="separate"/>
      </w:r>
      <w:r>
        <w:rPr>
          <w:noProof/>
        </w:rPr>
        <w:t>5</w:t>
      </w:r>
      <w:r>
        <w:rPr>
          <w:noProof/>
        </w:rPr>
        <w:fldChar w:fldCharType="end"/>
      </w:r>
    </w:p>
    <w:p w14:paraId="5F86C417" w14:textId="52E5CFAA" w:rsidR="001B1830" w:rsidRDefault="001B1830">
      <w:pPr>
        <w:pStyle w:val="TOC2"/>
        <w:rPr>
          <w:rFonts w:asciiTheme="minorHAnsi" w:eastAsiaTheme="minorEastAsia" w:hAnsiTheme="minorHAnsi" w:cstheme="minorBidi"/>
          <w:noProof/>
          <w:szCs w:val="22"/>
        </w:rPr>
      </w:pPr>
      <w:r w:rsidRPr="00A81F31">
        <w:rPr>
          <w:noProof/>
        </w:rPr>
        <w:t>3.3.</w:t>
      </w:r>
      <w:r>
        <w:rPr>
          <w:noProof/>
        </w:rPr>
        <w:t xml:space="preserve"> log4Net and slf4Net configuration</w:t>
      </w:r>
      <w:r>
        <w:rPr>
          <w:noProof/>
        </w:rPr>
        <w:tab/>
      </w:r>
      <w:r>
        <w:rPr>
          <w:noProof/>
        </w:rPr>
        <w:fldChar w:fldCharType="begin"/>
      </w:r>
      <w:r>
        <w:rPr>
          <w:noProof/>
        </w:rPr>
        <w:instrText xml:space="preserve"> PAGEREF _Toc500138603 \h </w:instrText>
      </w:r>
      <w:r>
        <w:rPr>
          <w:noProof/>
        </w:rPr>
      </w:r>
      <w:r>
        <w:rPr>
          <w:noProof/>
        </w:rPr>
        <w:fldChar w:fldCharType="separate"/>
      </w:r>
      <w:r>
        <w:rPr>
          <w:noProof/>
        </w:rPr>
        <w:t>5</w:t>
      </w:r>
      <w:r>
        <w:rPr>
          <w:noProof/>
        </w:rPr>
        <w:fldChar w:fldCharType="end"/>
      </w:r>
    </w:p>
    <w:p w14:paraId="501D958C" w14:textId="02277CCA" w:rsidR="001B1830" w:rsidRDefault="001B1830">
      <w:pPr>
        <w:pStyle w:val="TOC2"/>
        <w:rPr>
          <w:rFonts w:asciiTheme="minorHAnsi" w:eastAsiaTheme="minorEastAsia" w:hAnsiTheme="minorHAnsi" w:cstheme="minorBidi"/>
          <w:noProof/>
          <w:szCs w:val="22"/>
        </w:rPr>
      </w:pPr>
      <w:r w:rsidRPr="00A81F31">
        <w:rPr>
          <w:noProof/>
        </w:rPr>
        <w:t>3.4.</w:t>
      </w:r>
      <w:r>
        <w:rPr>
          <w:noProof/>
        </w:rPr>
        <w:t xml:space="preserve"> NHibernate configuration</w:t>
      </w:r>
      <w:r>
        <w:rPr>
          <w:noProof/>
        </w:rPr>
        <w:tab/>
      </w:r>
      <w:r>
        <w:rPr>
          <w:noProof/>
        </w:rPr>
        <w:fldChar w:fldCharType="begin"/>
      </w:r>
      <w:r>
        <w:rPr>
          <w:noProof/>
        </w:rPr>
        <w:instrText xml:space="preserve"> PAGEREF _Toc500138604 \h </w:instrText>
      </w:r>
      <w:r>
        <w:rPr>
          <w:noProof/>
        </w:rPr>
      </w:r>
      <w:r>
        <w:rPr>
          <w:noProof/>
        </w:rPr>
        <w:fldChar w:fldCharType="separate"/>
      </w:r>
      <w:r>
        <w:rPr>
          <w:noProof/>
        </w:rPr>
        <w:t>5</w:t>
      </w:r>
      <w:r>
        <w:rPr>
          <w:noProof/>
        </w:rPr>
        <w:fldChar w:fldCharType="end"/>
      </w:r>
    </w:p>
    <w:p w14:paraId="19FF0AFB" w14:textId="5638437A" w:rsidR="001B1830" w:rsidRDefault="001B1830">
      <w:pPr>
        <w:pStyle w:val="TOC1"/>
        <w:rPr>
          <w:rFonts w:asciiTheme="minorHAnsi" w:eastAsiaTheme="minorEastAsia" w:hAnsiTheme="minorHAnsi" w:cstheme="minorBidi"/>
          <w:noProof/>
          <w:szCs w:val="22"/>
        </w:rPr>
      </w:pPr>
      <w:r w:rsidRPr="00A81F31">
        <w:rPr>
          <w:noProof/>
        </w:rPr>
        <w:t>4.</w:t>
      </w:r>
      <w:r>
        <w:rPr>
          <w:noProof/>
        </w:rPr>
        <w:t xml:space="preserve"> Define the SIF Data Model Object</w:t>
      </w:r>
      <w:r>
        <w:rPr>
          <w:noProof/>
        </w:rPr>
        <w:tab/>
      </w:r>
      <w:r>
        <w:rPr>
          <w:noProof/>
        </w:rPr>
        <w:fldChar w:fldCharType="begin"/>
      </w:r>
      <w:r>
        <w:rPr>
          <w:noProof/>
        </w:rPr>
        <w:instrText xml:space="preserve"> PAGEREF _Toc500138605 \h </w:instrText>
      </w:r>
      <w:r>
        <w:rPr>
          <w:noProof/>
        </w:rPr>
      </w:r>
      <w:r>
        <w:rPr>
          <w:noProof/>
        </w:rPr>
        <w:fldChar w:fldCharType="separate"/>
      </w:r>
      <w:r>
        <w:rPr>
          <w:noProof/>
        </w:rPr>
        <w:t>5</w:t>
      </w:r>
      <w:r>
        <w:rPr>
          <w:noProof/>
        </w:rPr>
        <w:fldChar w:fldCharType="end"/>
      </w:r>
    </w:p>
    <w:p w14:paraId="685500F8" w14:textId="3D74EF8E" w:rsidR="001B1830" w:rsidRDefault="001B1830">
      <w:pPr>
        <w:pStyle w:val="TOC1"/>
        <w:rPr>
          <w:rFonts w:asciiTheme="minorHAnsi" w:eastAsiaTheme="minorEastAsia" w:hAnsiTheme="minorHAnsi" w:cstheme="minorBidi"/>
          <w:noProof/>
          <w:szCs w:val="22"/>
        </w:rPr>
      </w:pPr>
      <w:r w:rsidRPr="00A81F31">
        <w:rPr>
          <w:noProof/>
        </w:rPr>
        <w:t>5.</w:t>
      </w:r>
      <w:r>
        <w:rPr>
          <w:noProof/>
        </w:rPr>
        <w:t xml:space="preserve"> Implement the Service interface</w:t>
      </w:r>
      <w:r>
        <w:rPr>
          <w:noProof/>
        </w:rPr>
        <w:tab/>
      </w:r>
      <w:r>
        <w:rPr>
          <w:noProof/>
        </w:rPr>
        <w:fldChar w:fldCharType="begin"/>
      </w:r>
      <w:r>
        <w:rPr>
          <w:noProof/>
        </w:rPr>
        <w:instrText xml:space="preserve"> PAGEREF _Toc500138606 \h </w:instrText>
      </w:r>
      <w:r>
        <w:rPr>
          <w:noProof/>
        </w:rPr>
      </w:r>
      <w:r>
        <w:rPr>
          <w:noProof/>
        </w:rPr>
        <w:fldChar w:fldCharType="separate"/>
      </w:r>
      <w:r>
        <w:rPr>
          <w:noProof/>
        </w:rPr>
        <w:t>6</w:t>
      </w:r>
      <w:r>
        <w:rPr>
          <w:noProof/>
        </w:rPr>
        <w:fldChar w:fldCharType="end"/>
      </w:r>
    </w:p>
    <w:p w14:paraId="2013165E" w14:textId="02D1F8D3" w:rsidR="001B1830" w:rsidRDefault="001B1830">
      <w:pPr>
        <w:pStyle w:val="TOC1"/>
        <w:rPr>
          <w:rFonts w:asciiTheme="minorHAnsi" w:eastAsiaTheme="minorEastAsia" w:hAnsiTheme="minorHAnsi" w:cstheme="minorBidi"/>
          <w:noProof/>
          <w:szCs w:val="22"/>
        </w:rPr>
      </w:pPr>
      <w:r w:rsidRPr="00A81F31">
        <w:rPr>
          <w:noProof/>
        </w:rPr>
        <w:t>6.</w:t>
      </w:r>
      <w:r>
        <w:rPr>
          <w:noProof/>
        </w:rPr>
        <w:t xml:space="preserve"> Create the SIF Provider</w:t>
      </w:r>
      <w:r>
        <w:rPr>
          <w:noProof/>
        </w:rPr>
        <w:tab/>
      </w:r>
      <w:r>
        <w:rPr>
          <w:noProof/>
        </w:rPr>
        <w:fldChar w:fldCharType="begin"/>
      </w:r>
      <w:r>
        <w:rPr>
          <w:noProof/>
        </w:rPr>
        <w:instrText xml:space="preserve"> PAGEREF _Toc500138607 \h </w:instrText>
      </w:r>
      <w:r>
        <w:rPr>
          <w:noProof/>
        </w:rPr>
      </w:r>
      <w:r>
        <w:rPr>
          <w:noProof/>
        </w:rPr>
        <w:fldChar w:fldCharType="separate"/>
      </w:r>
      <w:r>
        <w:rPr>
          <w:noProof/>
        </w:rPr>
        <w:t>6</w:t>
      </w:r>
      <w:r>
        <w:rPr>
          <w:noProof/>
        </w:rPr>
        <w:fldChar w:fldCharType="end"/>
      </w:r>
    </w:p>
    <w:p w14:paraId="174DD9AF" w14:textId="70CC2883" w:rsidR="001B1830" w:rsidRDefault="001B1830">
      <w:pPr>
        <w:pStyle w:val="TOC1"/>
        <w:rPr>
          <w:rFonts w:asciiTheme="minorHAnsi" w:eastAsiaTheme="minorEastAsia" w:hAnsiTheme="minorHAnsi" w:cstheme="minorBidi"/>
          <w:noProof/>
          <w:szCs w:val="22"/>
        </w:rPr>
      </w:pPr>
      <w:r w:rsidRPr="00A81F31">
        <w:rPr>
          <w:noProof/>
        </w:rPr>
        <w:t>7.</w:t>
      </w:r>
      <w:r>
        <w:rPr>
          <w:noProof/>
        </w:rPr>
        <w:t xml:space="preserve"> Appendix A – Enabling SIF Events</w:t>
      </w:r>
      <w:r>
        <w:rPr>
          <w:noProof/>
        </w:rPr>
        <w:tab/>
      </w:r>
      <w:r>
        <w:rPr>
          <w:noProof/>
        </w:rPr>
        <w:fldChar w:fldCharType="begin"/>
      </w:r>
      <w:r>
        <w:rPr>
          <w:noProof/>
        </w:rPr>
        <w:instrText xml:space="preserve"> PAGEREF _Toc500138608 \h </w:instrText>
      </w:r>
      <w:r>
        <w:rPr>
          <w:noProof/>
        </w:rPr>
      </w:r>
      <w:r>
        <w:rPr>
          <w:noProof/>
        </w:rPr>
        <w:fldChar w:fldCharType="separate"/>
      </w:r>
      <w:r>
        <w:rPr>
          <w:noProof/>
        </w:rPr>
        <w:t>7</w:t>
      </w:r>
      <w:r>
        <w:rPr>
          <w:noProof/>
        </w:rPr>
        <w:fldChar w:fldCharType="end"/>
      </w:r>
    </w:p>
    <w:p w14:paraId="20A4D7A2" w14:textId="3A5884E8" w:rsidR="001B1830" w:rsidRDefault="001B1830">
      <w:pPr>
        <w:pStyle w:val="TOC2"/>
        <w:rPr>
          <w:rFonts w:asciiTheme="minorHAnsi" w:eastAsiaTheme="minorEastAsia" w:hAnsiTheme="minorHAnsi" w:cstheme="minorBidi"/>
          <w:noProof/>
          <w:szCs w:val="22"/>
        </w:rPr>
      </w:pPr>
      <w:r w:rsidRPr="00A81F31">
        <w:rPr>
          <w:noProof/>
        </w:rPr>
        <w:t>7.1.</w:t>
      </w:r>
      <w:r>
        <w:rPr>
          <w:noProof/>
        </w:rPr>
        <w:t xml:space="preserve"> Introduction</w:t>
      </w:r>
      <w:r>
        <w:rPr>
          <w:noProof/>
        </w:rPr>
        <w:tab/>
      </w:r>
      <w:r>
        <w:rPr>
          <w:noProof/>
        </w:rPr>
        <w:fldChar w:fldCharType="begin"/>
      </w:r>
      <w:r>
        <w:rPr>
          <w:noProof/>
        </w:rPr>
        <w:instrText xml:space="preserve"> PAGEREF _Toc500138609 \h </w:instrText>
      </w:r>
      <w:r>
        <w:rPr>
          <w:noProof/>
        </w:rPr>
      </w:r>
      <w:r>
        <w:rPr>
          <w:noProof/>
        </w:rPr>
        <w:fldChar w:fldCharType="separate"/>
      </w:r>
      <w:r>
        <w:rPr>
          <w:noProof/>
        </w:rPr>
        <w:t>7</w:t>
      </w:r>
      <w:r>
        <w:rPr>
          <w:noProof/>
        </w:rPr>
        <w:fldChar w:fldCharType="end"/>
      </w:r>
    </w:p>
    <w:p w14:paraId="6EF11925" w14:textId="6B87E93B" w:rsidR="001B1830" w:rsidRDefault="001B1830">
      <w:pPr>
        <w:pStyle w:val="TOC2"/>
        <w:rPr>
          <w:rFonts w:asciiTheme="minorHAnsi" w:eastAsiaTheme="minorEastAsia" w:hAnsiTheme="minorHAnsi" w:cstheme="minorBidi"/>
          <w:noProof/>
          <w:szCs w:val="22"/>
        </w:rPr>
      </w:pPr>
      <w:r w:rsidRPr="00A81F31">
        <w:rPr>
          <w:noProof/>
        </w:rPr>
        <w:t>7.2.</w:t>
      </w:r>
      <w:r>
        <w:rPr>
          <w:noProof/>
        </w:rPr>
        <w:t xml:space="preserve"> IEventIterator interface</w:t>
      </w:r>
      <w:r>
        <w:rPr>
          <w:noProof/>
        </w:rPr>
        <w:tab/>
      </w:r>
      <w:r>
        <w:rPr>
          <w:noProof/>
        </w:rPr>
        <w:fldChar w:fldCharType="begin"/>
      </w:r>
      <w:r>
        <w:rPr>
          <w:noProof/>
        </w:rPr>
        <w:instrText xml:space="preserve"> PAGEREF _Toc500138610 \h </w:instrText>
      </w:r>
      <w:r>
        <w:rPr>
          <w:noProof/>
        </w:rPr>
      </w:r>
      <w:r>
        <w:rPr>
          <w:noProof/>
        </w:rPr>
        <w:fldChar w:fldCharType="separate"/>
      </w:r>
      <w:r>
        <w:rPr>
          <w:noProof/>
        </w:rPr>
        <w:t>7</w:t>
      </w:r>
      <w:r>
        <w:rPr>
          <w:noProof/>
        </w:rPr>
        <w:fldChar w:fldCharType="end"/>
      </w:r>
    </w:p>
    <w:p w14:paraId="325EA298" w14:textId="1AD1D494" w:rsidR="001B1830" w:rsidRDefault="001B1830">
      <w:pPr>
        <w:pStyle w:val="TOC2"/>
        <w:rPr>
          <w:rFonts w:asciiTheme="minorHAnsi" w:eastAsiaTheme="minorEastAsia" w:hAnsiTheme="minorHAnsi" w:cstheme="minorBidi"/>
          <w:noProof/>
          <w:szCs w:val="22"/>
        </w:rPr>
      </w:pPr>
      <w:r w:rsidRPr="00A81F31">
        <w:rPr>
          <w:noProof/>
        </w:rPr>
        <w:t>7.3.</w:t>
      </w:r>
      <w:r>
        <w:rPr>
          <w:noProof/>
        </w:rPr>
        <w:t xml:space="preserve"> IEventService</w:t>
      </w:r>
      <w:r>
        <w:rPr>
          <w:noProof/>
        </w:rPr>
        <w:tab/>
      </w:r>
      <w:r>
        <w:rPr>
          <w:noProof/>
        </w:rPr>
        <w:fldChar w:fldCharType="begin"/>
      </w:r>
      <w:r>
        <w:rPr>
          <w:noProof/>
        </w:rPr>
        <w:instrText xml:space="preserve"> PAGEREF _Toc500138611 \h </w:instrText>
      </w:r>
      <w:r>
        <w:rPr>
          <w:noProof/>
        </w:rPr>
      </w:r>
      <w:r>
        <w:rPr>
          <w:noProof/>
        </w:rPr>
        <w:fldChar w:fldCharType="separate"/>
      </w:r>
      <w:r>
        <w:rPr>
          <w:noProof/>
        </w:rPr>
        <w:t>7</w:t>
      </w:r>
      <w:r>
        <w:rPr>
          <w:noProof/>
        </w:rPr>
        <w:fldChar w:fldCharType="end"/>
      </w:r>
    </w:p>
    <w:p w14:paraId="73906853" w14:textId="37D7EC77" w:rsidR="001B1830" w:rsidRDefault="001B1830">
      <w:pPr>
        <w:pStyle w:val="TOC2"/>
        <w:rPr>
          <w:rFonts w:asciiTheme="minorHAnsi" w:eastAsiaTheme="minorEastAsia" w:hAnsiTheme="minorHAnsi" w:cstheme="minorBidi"/>
          <w:noProof/>
          <w:szCs w:val="22"/>
        </w:rPr>
      </w:pPr>
      <w:r w:rsidRPr="00A81F31">
        <w:rPr>
          <w:noProof/>
        </w:rPr>
        <w:t>7.4.</w:t>
      </w:r>
      <w:r>
        <w:rPr>
          <w:noProof/>
        </w:rPr>
        <w:t xml:space="preserve"> BroadcastEvents Web API route</w:t>
      </w:r>
      <w:r>
        <w:rPr>
          <w:noProof/>
        </w:rPr>
        <w:tab/>
      </w:r>
      <w:r>
        <w:rPr>
          <w:noProof/>
        </w:rPr>
        <w:fldChar w:fldCharType="begin"/>
      </w:r>
      <w:r>
        <w:rPr>
          <w:noProof/>
        </w:rPr>
        <w:instrText xml:space="preserve"> PAGEREF _Toc500138612 \h </w:instrText>
      </w:r>
      <w:r>
        <w:rPr>
          <w:noProof/>
        </w:rPr>
      </w:r>
      <w:r>
        <w:rPr>
          <w:noProof/>
        </w:rPr>
        <w:fldChar w:fldCharType="separate"/>
      </w:r>
      <w:r>
        <w:rPr>
          <w:noProof/>
        </w:rPr>
        <w:t>7</w:t>
      </w:r>
      <w:r>
        <w:rPr>
          <w:noProof/>
        </w:rPr>
        <w:fldChar w:fldCharType="end"/>
      </w:r>
    </w:p>
    <w:p w14:paraId="05FF2075" w14:textId="1C810E8F" w:rsidR="001B1830" w:rsidRDefault="001B1830">
      <w:pPr>
        <w:pStyle w:val="TOC2"/>
        <w:rPr>
          <w:rFonts w:asciiTheme="minorHAnsi" w:eastAsiaTheme="minorEastAsia" w:hAnsiTheme="minorHAnsi" w:cstheme="minorBidi"/>
          <w:noProof/>
          <w:szCs w:val="22"/>
        </w:rPr>
      </w:pPr>
      <w:r w:rsidRPr="00A81F31">
        <w:rPr>
          <w:noProof/>
        </w:rPr>
        <w:t>7.5.</w:t>
      </w:r>
      <w:r>
        <w:rPr>
          <w:noProof/>
        </w:rPr>
        <w:t xml:space="preserve"> SIF 3.0 Framework configuration</w:t>
      </w:r>
      <w:r>
        <w:rPr>
          <w:noProof/>
        </w:rPr>
        <w:tab/>
      </w:r>
      <w:r>
        <w:rPr>
          <w:noProof/>
        </w:rPr>
        <w:fldChar w:fldCharType="begin"/>
      </w:r>
      <w:r>
        <w:rPr>
          <w:noProof/>
        </w:rPr>
        <w:instrText xml:space="preserve"> PAGEREF _Toc500138613 \h </w:instrText>
      </w:r>
      <w:r>
        <w:rPr>
          <w:noProof/>
        </w:rPr>
      </w:r>
      <w:r>
        <w:rPr>
          <w:noProof/>
        </w:rPr>
        <w:fldChar w:fldCharType="separate"/>
      </w:r>
      <w:r>
        <w:rPr>
          <w:noProof/>
        </w:rPr>
        <w:t>7</w:t>
      </w:r>
      <w:r>
        <w:rPr>
          <w:noProof/>
        </w:rPr>
        <w:fldChar w:fldCharType="end"/>
      </w:r>
    </w:p>
    <w:p w14:paraId="278CD5FD" w14:textId="160FFDA9" w:rsidR="001B1830" w:rsidRDefault="001B1830">
      <w:pPr>
        <w:pStyle w:val="TOC2"/>
        <w:rPr>
          <w:rFonts w:asciiTheme="minorHAnsi" w:eastAsiaTheme="minorEastAsia" w:hAnsiTheme="minorHAnsi" w:cstheme="minorBidi"/>
          <w:noProof/>
          <w:szCs w:val="22"/>
        </w:rPr>
      </w:pPr>
      <w:r w:rsidRPr="00A81F31">
        <w:rPr>
          <w:noProof/>
        </w:rPr>
        <w:t>7.6.</w:t>
      </w:r>
      <w:r>
        <w:rPr>
          <w:noProof/>
        </w:rPr>
        <w:t xml:space="preserve"> Scheduling SIF Events</w:t>
      </w:r>
      <w:r>
        <w:rPr>
          <w:noProof/>
        </w:rPr>
        <w:tab/>
      </w:r>
      <w:r>
        <w:rPr>
          <w:noProof/>
        </w:rPr>
        <w:fldChar w:fldCharType="begin"/>
      </w:r>
      <w:r>
        <w:rPr>
          <w:noProof/>
        </w:rPr>
        <w:instrText xml:space="preserve"> PAGEREF _Toc500138614 \h </w:instrText>
      </w:r>
      <w:r>
        <w:rPr>
          <w:noProof/>
        </w:rPr>
      </w:r>
      <w:r>
        <w:rPr>
          <w:noProof/>
        </w:rPr>
        <w:fldChar w:fldCharType="separate"/>
      </w:r>
      <w:r>
        <w:rPr>
          <w:noProof/>
        </w:rPr>
        <w:t>8</w:t>
      </w:r>
      <w:r>
        <w:rPr>
          <w:noProof/>
        </w:rPr>
        <w:fldChar w:fldCharType="end"/>
      </w:r>
    </w:p>
    <w:p w14:paraId="0A993655" w14:textId="1C3B5C7B" w:rsidR="00A961F5" w:rsidRDefault="0013351E" w:rsidP="0013351E">
      <w:pPr>
        <w:pStyle w:val="PrePostbody1"/>
      </w:pPr>
      <w:r>
        <w:fldChar w:fldCharType="end"/>
      </w:r>
    </w:p>
    <w:p w14:paraId="0A993656" w14:textId="77777777" w:rsidR="00590524" w:rsidRDefault="00F03CDF" w:rsidP="00590524">
      <w:r>
        <w:br w:type="page"/>
      </w:r>
    </w:p>
    <w:p w14:paraId="0A993657" w14:textId="77777777" w:rsidR="00857BB4" w:rsidRDefault="00857BB4" w:rsidP="00857BB4">
      <w:pPr>
        <w:pStyle w:val="Heading1"/>
      </w:pPr>
      <w:bookmarkStart w:id="0" w:name="_Toc500138590"/>
      <w:r>
        <w:lastRenderedPageBreak/>
        <w:t>Introduction</w:t>
      </w:r>
      <w:bookmarkEnd w:id="0"/>
      <w:r>
        <w:tab/>
      </w:r>
    </w:p>
    <w:p w14:paraId="0A99365B" w14:textId="592C3CA5" w:rsidR="00857BB4" w:rsidRDefault="00FA135C" w:rsidP="00857BB4">
      <w:pPr>
        <w:pStyle w:val="Body1"/>
        <w:ind w:left="0"/>
      </w:pPr>
      <w:r>
        <w:t xml:space="preserve">This document </w:t>
      </w:r>
      <w:r w:rsidR="00D613A3">
        <w:t>outlines</w:t>
      </w:r>
      <w:r>
        <w:t xml:space="preserve"> the steps necessary to implement a SIF Provider using the .NET version of the SIF</w:t>
      </w:r>
      <w:r w:rsidR="006742AE">
        <w:t xml:space="preserve"> </w:t>
      </w:r>
      <w:r>
        <w:t>Framework</w:t>
      </w:r>
      <w:r w:rsidR="00857BB4">
        <w:t>.</w:t>
      </w:r>
    </w:p>
    <w:p w14:paraId="03F5FD1A" w14:textId="1EE5E9A5" w:rsidR="0093749A" w:rsidRDefault="0093749A" w:rsidP="0093749A">
      <w:pPr>
        <w:pStyle w:val="Body1"/>
        <w:ind w:left="0"/>
      </w:pPr>
      <w:r>
        <w:t>Before attempting the steps in this document, it is assumed that the following document has already been read:</w:t>
      </w:r>
    </w:p>
    <w:p w14:paraId="0EFB8DC3" w14:textId="6C74FB62" w:rsidR="0093749A" w:rsidRDefault="00B42050" w:rsidP="00EF6003">
      <w:pPr>
        <w:pStyle w:val="Body1"/>
        <w:numPr>
          <w:ilvl w:val="0"/>
          <w:numId w:val="8"/>
        </w:numPr>
      </w:pPr>
      <w:r>
        <w:t xml:space="preserve">SIF Framework </w:t>
      </w:r>
      <w:r w:rsidR="00D613A3">
        <w:t>Setup Guide</w:t>
      </w:r>
    </w:p>
    <w:p w14:paraId="0A9936A7" w14:textId="0A6F73DA" w:rsidR="00552137" w:rsidRDefault="0093749A" w:rsidP="0093749A">
      <w:pPr>
        <w:pStyle w:val="Heading1"/>
      </w:pPr>
      <w:bookmarkStart w:id="1" w:name="_Toc500138591"/>
      <w:r>
        <w:t>P</w:t>
      </w:r>
      <w:r w:rsidR="006742AE">
        <w:t>rerequisite</w:t>
      </w:r>
      <w:bookmarkEnd w:id="1"/>
      <w:r w:rsidR="00B32B90">
        <w:t>s</w:t>
      </w:r>
    </w:p>
    <w:p w14:paraId="0A9936A8" w14:textId="368BA47F" w:rsidR="00552137" w:rsidRDefault="00552137" w:rsidP="00552137">
      <w:pPr>
        <w:pStyle w:val="Body1"/>
        <w:ind w:left="0"/>
      </w:pPr>
      <w:r>
        <w:t>In Visual Studio</w:t>
      </w:r>
      <w:r w:rsidR="00E0187A">
        <w:t>,</w:t>
      </w:r>
      <w:r>
        <w:t xml:space="preserve"> create a new</w:t>
      </w:r>
      <w:r w:rsidR="00775352">
        <w:t xml:space="preserve"> </w:t>
      </w:r>
      <w:r>
        <w:t>ASP.NET</w:t>
      </w:r>
      <w:r w:rsidR="00221CA4">
        <w:t xml:space="preserve"> Core</w:t>
      </w:r>
      <w:r>
        <w:t xml:space="preserve"> Web A</w:t>
      </w:r>
      <w:r w:rsidR="00221CA4">
        <w:t>PI</w:t>
      </w:r>
      <w:r>
        <w:t xml:space="preserve"> </w:t>
      </w:r>
      <w:r w:rsidR="00221CA4">
        <w:t>p</w:t>
      </w:r>
      <w:r>
        <w:t>roject (</w:t>
      </w:r>
      <w:r w:rsidR="00221CA4">
        <w:t>.NET 6.0</w:t>
      </w:r>
      <w:r>
        <w:t>).</w:t>
      </w:r>
      <w:r w:rsidR="00221CA4">
        <w:t xml:space="preserve"> </w:t>
      </w:r>
      <w:r w:rsidR="00221CA4" w:rsidRPr="00954B0B">
        <w:rPr>
          <w:i/>
          <w:iCs/>
        </w:rPr>
        <w:t>Authentication type</w:t>
      </w:r>
      <w:r w:rsidR="00221CA4">
        <w:t xml:space="preserve"> can be set to None</w:t>
      </w:r>
      <w:r w:rsidR="00954B0B">
        <w:t xml:space="preserve">. </w:t>
      </w:r>
      <w:r w:rsidR="00954B0B" w:rsidRPr="00954B0B">
        <w:rPr>
          <w:i/>
          <w:iCs/>
        </w:rPr>
        <w:t>Configure for HTTPS</w:t>
      </w:r>
      <w:r w:rsidR="00954B0B">
        <w:t xml:space="preserve"> and </w:t>
      </w:r>
      <w:r w:rsidR="00954B0B" w:rsidRPr="00954B0B">
        <w:rPr>
          <w:i/>
          <w:iCs/>
        </w:rPr>
        <w:t>Use controllers</w:t>
      </w:r>
      <w:r w:rsidR="00954B0B">
        <w:t xml:space="preserve"> can be ticked (leave every other option unticked).</w:t>
      </w:r>
    </w:p>
    <w:p w14:paraId="03E7CC75" w14:textId="77777777" w:rsidR="00954B0B" w:rsidRDefault="00954B0B" w:rsidP="00954B0B">
      <w:pPr>
        <w:pStyle w:val="Body1"/>
        <w:ind w:left="0"/>
      </w:pPr>
      <w:r>
        <w:t>Once done, using “Manage NuGet Packages…” add the latest version of the following packages to the project:</w:t>
      </w:r>
    </w:p>
    <w:p w14:paraId="576254F4" w14:textId="2DBCE07C" w:rsidR="004238D1" w:rsidRDefault="004238D1" w:rsidP="00EF6003">
      <w:pPr>
        <w:pStyle w:val="Body1"/>
        <w:numPr>
          <w:ilvl w:val="0"/>
          <w:numId w:val="9"/>
        </w:numPr>
      </w:pPr>
      <w:r>
        <w:t>Sif.Framework.AspNetCore</w:t>
      </w:r>
    </w:p>
    <w:p w14:paraId="117E5E69" w14:textId="0AE6E816" w:rsidR="009D787B" w:rsidRPr="001338FA" w:rsidRDefault="009D787B" w:rsidP="00EF6003">
      <w:pPr>
        <w:pStyle w:val="Body1"/>
        <w:numPr>
          <w:ilvl w:val="0"/>
          <w:numId w:val="9"/>
        </w:numPr>
      </w:pPr>
      <w:r>
        <w:t>Sif.Framework.EntityFrameworkCore</w:t>
      </w:r>
    </w:p>
    <w:p w14:paraId="37F8ADE6" w14:textId="5AAE5097" w:rsidR="009D787B" w:rsidRDefault="009D787B" w:rsidP="00EF6003">
      <w:pPr>
        <w:pStyle w:val="Body1"/>
        <w:numPr>
          <w:ilvl w:val="0"/>
          <w:numId w:val="9"/>
        </w:numPr>
      </w:pPr>
      <w:r>
        <w:t>Sif.Specification.DataModel.Au</w:t>
      </w:r>
    </w:p>
    <w:p w14:paraId="6C5697BB" w14:textId="2A9A2CC9" w:rsidR="004238D1" w:rsidRDefault="004238D1" w:rsidP="00EF6003">
      <w:pPr>
        <w:pStyle w:val="Body1"/>
        <w:numPr>
          <w:ilvl w:val="0"/>
          <w:numId w:val="9"/>
        </w:numPr>
      </w:pPr>
      <w:r>
        <w:t>Tardigrade.Framework.EntityFrameworkCore</w:t>
      </w:r>
    </w:p>
    <w:p w14:paraId="5A341C88" w14:textId="77777777" w:rsidR="009D787B" w:rsidRPr="001338FA" w:rsidRDefault="009D787B" w:rsidP="00EF6003">
      <w:pPr>
        <w:pStyle w:val="Body1"/>
        <w:numPr>
          <w:ilvl w:val="0"/>
          <w:numId w:val="9"/>
        </w:numPr>
      </w:pPr>
      <w:r>
        <w:t>An appropriate SQL database driver</w:t>
      </w:r>
    </w:p>
    <w:p w14:paraId="2C33DDBC" w14:textId="7986947F" w:rsidR="00B32B90" w:rsidRPr="001338FA" w:rsidRDefault="00B32B90" w:rsidP="00B32B90">
      <w:pPr>
        <w:pStyle w:val="Body1"/>
        <w:ind w:left="0"/>
      </w:pPr>
      <w:r>
        <w:t>In a Direct environment, the SIF Provider needs to connect with the same database as used by the Environment Provider. In this scenario, the SIF Provider and Environment Provider are treated as a single application.</w:t>
      </w:r>
    </w:p>
    <w:p w14:paraId="5CCE3F79" w14:textId="64012D8E" w:rsidR="00B32B90" w:rsidRPr="001338FA" w:rsidRDefault="00B32B90" w:rsidP="00B32B90">
      <w:pPr>
        <w:pStyle w:val="Body1"/>
        <w:ind w:left="0"/>
      </w:pPr>
      <w:r>
        <w:t xml:space="preserve">In a Brokered environment, the SIF Consumer requires a database to store a session token used for managing its connection to an Environment Provider. The definition of the required </w:t>
      </w:r>
      <w:r w:rsidRPr="001E7442">
        <w:rPr>
          <w:i/>
          <w:iCs/>
        </w:rPr>
        <w:t>Sessions</w:t>
      </w:r>
      <w:r>
        <w:t xml:space="preserve"> database table can be found in one of the SQL scripts files under the </w:t>
      </w:r>
      <w:r w:rsidRPr="001E7442">
        <w:rPr>
          <w:i/>
          <w:iCs/>
        </w:rPr>
        <w:t>Scripts\SQL\Entity Framework Core\Sessions table</w:t>
      </w:r>
      <w:r>
        <w:t xml:space="preserve"> folder.</w:t>
      </w:r>
    </w:p>
    <w:p w14:paraId="0A9936B7" w14:textId="428C1431" w:rsidR="00552137" w:rsidRDefault="00825103" w:rsidP="00DE16AE">
      <w:pPr>
        <w:pStyle w:val="Heading1"/>
      </w:pPr>
      <w:bookmarkStart w:id="2" w:name="_Toc500138598"/>
      <w:r>
        <w:t>Project</w:t>
      </w:r>
      <w:r w:rsidR="00552137">
        <w:t xml:space="preserve"> configuration</w:t>
      </w:r>
      <w:bookmarkEnd w:id="2"/>
    </w:p>
    <w:p w14:paraId="67DE77FA" w14:textId="21B010D6" w:rsidR="00825103" w:rsidRDefault="00825103" w:rsidP="00825103">
      <w:pPr>
        <w:pStyle w:val="Heading2"/>
      </w:pPr>
      <w:bookmarkStart w:id="3" w:name="_Toc500138599"/>
      <w:r>
        <w:t>SIF Framework configuration</w:t>
      </w:r>
      <w:bookmarkEnd w:id="3"/>
    </w:p>
    <w:p w14:paraId="66008B8F" w14:textId="77777777" w:rsidR="0027044B" w:rsidRDefault="0027044B" w:rsidP="0027044B">
      <w:pPr>
        <w:pStyle w:val="Body1"/>
        <w:ind w:left="0"/>
      </w:pPr>
      <w:r>
        <w:t>In the project, create an appsettings.json configuration file and ensure that the following properties are correctly set:</w:t>
      </w:r>
    </w:p>
    <w:p w14:paraId="3DF6ED14" w14:textId="77777777" w:rsidR="0027044B" w:rsidRDefault="0027044B" w:rsidP="00EF6003">
      <w:pPr>
        <w:pStyle w:val="Body1"/>
        <w:numPr>
          <w:ilvl w:val="0"/>
          <w:numId w:val="13"/>
        </w:numPr>
      </w:pPr>
      <w:r>
        <w:t>Build Action – Content</w:t>
      </w:r>
    </w:p>
    <w:p w14:paraId="44F1E2F8" w14:textId="77777777" w:rsidR="0027044B" w:rsidRDefault="0027044B" w:rsidP="00EF6003">
      <w:pPr>
        <w:pStyle w:val="Body1"/>
        <w:numPr>
          <w:ilvl w:val="0"/>
          <w:numId w:val="13"/>
        </w:numPr>
      </w:pPr>
      <w:r>
        <w:t>Copy to Output Directory – Copy if newer</w:t>
      </w:r>
    </w:p>
    <w:p w14:paraId="7F07AB01" w14:textId="0CBB1861" w:rsidR="0027044B" w:rsidRDefault="0027044B" w:rsidP="0027044B">
      <w:pPr>
        <w:pStyle w:val="Heading4"/>
      </w:pPr>
      <w:r>
        <w:lastRenderedPageBreak/>
        <w:t>Brokered environment</w:t>
      </w:r>
    </w:p>
    <w:p w14:paraId="0E9D219C" w14:textId="79B96237" w:rsidR="0027044B" w:rsidRDefault="0027044B" w:rsidP="0027044B">
      <w:pPr>
        <w:pStyle w:val="Body1"/>
        <w:ind w:left="0"/>
      </w:pPr>
      <w:r>
        <w:t xml:space="preserve">Add the following entries to appsettings.json for registering your </w:t>
      </w:r>
      <w:r w:rsidR="002B1D31">
        <w:t>Provider</w:t>
      </w:r>
      <w:r>
        <w:t xml:space="preserve"> application to the Environment Provider:</w:t>
      </w:r>
    </w:p>
    <w:p w14:paraId="3D1F0529" w14:textId="5C16E86D" w:rsidR="0027044B" w:rsidRDefault="0027044B" w:rsidP="00EF6003">
      <w:pPr>
        <w:pStyle w:val="Body1"/>
        <w:numPr>
          <w:ilvl w:val="0"/>
          <w:numId w:val="11"/>
        </w:numPr>
      </w:pPr>
      <w:r>
        <w:t>provider</w:t>
      </w:r>
      <w:r w:rsidRPr="00820078">
        <w:t>.environment.sharedSecret</w:t>
      </w:r>
    </w:p>
    <w:p w14:paraId="6A15C52B" w14:textId="05460839" w:rsidR="0027044B" w:rsidRDefault="002B1D31" w:rsidP="00EF6003">
      <w:pPr>
        <w:pStyle w:val="Body1"/>
        <w:numPr>
          <w:ilvl w:val="0"/>
          <w:numId w:val="11"/>
        </w:numPr>
      </w:pPr>
      <w:r>
        <w:t>provider</w:t>
      </w:r>
      <w:r w:rsidR="0027044B" w:rsidRPr="00820078">
        <w:t>.environment.</w:t>
      </w:r>
      <w:r w:rsidR="0027044B">
        <w:t>url</w:t>
      </w:r>
    </w:p>
    <w:p w14:paraId="6039E334" w14:textId="5DE8BB71" w:rsidR="0027044B" w:rsidRDefault="002B1D31" w:rsidP="00EF6003">
      <w:pPr>
        <w:pStyle w:val="Body1"/>
        <w:numPr>
          <w:ilvl w:val="0"/>
          <w:numId w:val="11"/>
        </w:numPr>
      </w:pPr>
      <w:r>
        <w:t>provider</w:t>
      </w:r>
      <w:r w:rsidR="0027044B" w:rsidRPr="00820078">
        <w:t>.environment.template.applicationKey</w:t>
      </w:r>
    </w:p>
    <w:p w14:paraId="27CE20E7" w14:textId="1FB72F83" w:rsidR="0027044B" w:rsidRDefault="002B1D31" w:rsidP="00EF6003">
      <w:pPr>
        <w:pStyle w:val="Body1"/>
        <w:numPr>
          <w:ilvl w:val="0"/>
          <w:numId w:val="11"/>
        </w:numPr>
      </w:pPr>
      <w:r>
        <w:t>provider</w:t>
      </w:r>
      <w:r w:rsidR="0027044B" w:rsidRPr="00F53533">
        <w:t>.environment.template.authenticationMethod</w:t>
      </w:r>
    </w:p>
    <w:p w14:paraId="29D0FDAF" w14:textId="01552F37" w:rsidR="0027044B" w:rsidRDefault="002B1D31" w:rsidP="00EF6003">
      <w:pPr>
        <w:pStyle w:val="Body1"/>
        <w:numPr>
          <w:ilvl w:val="0"/>
          <w:numId w:val="11"/>
        </w:numPr>
      </w:pPr>
      <w:r>
        <w:t>provider</w:t>
      </w:r>
      <w:r w:rsidR="0027044B" w:rsidRPr="00F53533">
        <w:t>.environment.template.dataModelNamespace</w:t>
      </w:r>
    </w:p>
    <w:p w14:paraId="51A0EC27" w14:textId="7826D1B5" w:rsidR="0027044B" w:rsidRDefault="002B1D31" w:rsidP="00EF6003">
      <w:pPr>
        <w:pStyle w:val="Body1"/>
        <w:numPr>
          <w:ilvl w:val="0"/>
          <w:numId w:val="11"/>
        </w:numPr>
      </w:pPr>
      <w:r>
        <w:t>provider</w:t>
      </w:r>
      <w:r w:rsidR="0027044B" w:rsidRPr="00820078">
        <w:t>.environment.template.instanceId</w:t>
      </w:r>
      <w:r w:rsidR="0027044B">
        <w:t xml:space="preserve"> (if known)</w:t>
      </w:r>
    </w:p>
    <w:p w14:paraId="25907C3F" w14:textId="11FB2187" w:rsidR="0027044B" w:rsidRDefault="002B1D31" w:rsidP="00EF6003">
      <w:pPr>
        <w:pStyle w:val="Body1"/>
        <w:numPr>
          <w:ilvl w:val="0"/>
          <w:numId w:val="11"/>
        </w:numPr>
      </w:pPr>
      <w:r>
        <w:t>provider</w:t>
      </w:r>
      <w:r w:rsidR="0027044B" w:rsidRPr="00820078">
        <w:t>.environment.template.solutionId</w:t>
      </w:r>
      <w:r w:rsidR="0027044B">
        <w:t xml:space="preserve"> (if known)</w:t>
      </w:r>
    </w:p>
    <w:p w14:paraId="32FB3BD4" w14:textId="3EA1890F" w:rsidR="0027044B" w:rsidRDefault="002B1D31" w:rsidP="00EF6003">
      <w:pPr>
        <w:pStyle w:val="Body1"/>
        <w:numPr>
          <w:ilvl w:val="0"/>
          <w:numId w:val="11"/>
        </w:numPr>
      </w:pPr>
      <w:r>
        <w:t>provider</w:t>
      </w:r>
      <w:r w:rsidR="0027044B" w:rsidRPr="00820078">
        <w:t>.environment.template.userToken</w:t>
      </w:r>
      <w:r w:rsidR="0027044B">
        <w:t xml:space="preserve"> (if known)</w:t>
      </w:r>
    </w:p>
    <w:p w14:paraId="6B32FDAB" w14:textId="77777777" w:rsidR="0027044B" w:rsidRDefault="0027044B" w:rsidP="0027044B">
      <w:pPr>
        <w:pStyle w:val="Body1"/>
        <w:ind w:left="0"/>
      </w:pPr>
      <w:r>
        <w:t>The values associated with these entries should be provided by the SIF Administrator of the Environment Provider your application is connecting with.</w:t>
      </w:r>
    </w:p>
    <w:p w14:paraId="54DB0D98" w14:textId="687E0CD6" w:rsidR="0027044B" w:rsidRDefault="002B1D31" w:rsidP="002B1D31">
      <w:pPr>
        <w:pStyle w:val="Heading4"/>
      </w:pPr>
      <w:r>
        <w:t>Direct environment</w:t>
      </w:r>
    </w:p>
    <w:p w14:paraId="1817D0C6" w14:textId="4992D435" w:rsidR="002B1D31" w:rsidRDefault="002B1D31" w:rsidP="002B1D31">
      <w:pPr>
        <w:pStyle w:val="Body1"/>
        <w:ind w:left="0"/>
      </w:pPr>
      <w:r>
        <w:t>Add the following entries to appsettings.json:</w:t>
      </w:r>
    </w:p>
    <w:p w14:paraId="025703F8" w14:textId="38503197" w:rsidR="00820078" w:rsidRDefault="00431CEA" w:rsidP="00EF6003">
      <w:pPr>
        <w:pStyle w:val="Body1"/>
        <w:numPr>
          <w:ilvl w:val="0"/>
          <w:numId w:val="11"/>
        </w:numPr>
      </w:pPr>
      <w:r>
        <w:t>provider</w:t>
      </w:r>
      <w:r w:rsidRPr="00F53533">
        <w:t>.environment.template.dataModelNamespace</w:t>
      </w:r>
    </w:p>
    <w:p w14:paraId="3BA0F348" w14:textId="77777777" w:rsidR="00431CEA" w:rsidRDefault="00431CEA" w:rsidP="00431CEA">
      <w:pPr>
        <w:pStyle w:val="Body1"/>
        <w:ind w:left="0"/>
      </w:pPr>
      <w:r>
        <w:t>The values associated with these entries should be provided by the SIF Administrator of the Environment Provider your application is connecting with.</w:t>
      </w:r>
    </w:p>
    <w:p w14:paraId="7FB8829C" w14:textId="2040A5CB" w:rsidR="00825103" w:rsidRDefault="00825103" w:rsidP="00633501">
      <w:pPr>
        <w:pStyle w:val="Heading2"/>
      </w:pPr>
      <w:bookmarkStart w:id="4" w:name="_Toc500138600"/>
      <w:r>
        <w:t>Web API specific configuration</w:t>
      </w:r>
      <w:bookmarkEnd w:id="4"/>
    </w:p>
    <w:p w14:paraId="12479695" w14:textId="614719E0" w:rsidR="00633501" w:rsidRDefault="00633501" w:rsidP="00825103">
      <w:pPr>
        <w:pStyle w:val="Heading3"/>
      </w:pPr>
      <w:bookmarkStart w:id="5" w:name="_Toc500138601"/>
      <w:r>
        <w:t>Global.asax.cs</w:t>
      </w:r>
      <w:bookmarkEnd w:id="5"/>
    </w:p>
    <w:p w14:paraId="2D5B0585" w14:textId="04FB2ED8" w:rsidR="009137A6" w:rsidRDefault="009137A6" w:rsidP="009137A6">
      <w:pPr>
        <w:pStyle w:val="Body1"/>
        <w:ind w:left="0"/>
      </w:pPr>
      <w:r>
        <w:t>Replace the Global.asax.cs</w:t>
      </w:r>
      <w:r w:rsidR="009638EE">
        <w:t xml:space="preserve"> file</w:t>
      </w:r>
      <w:r>
        <w:t xml:space="preserve"> of the project with the version from the Templates</w:t>
      </w:r>
      <w:r w:rsidR="001B1830">
        <w:t>\Providers</w:t>
      </w:r>
      <w:r>
        <w:t xml:space="preserve"> directory of the SIF 3.0 Framework.</w:t>
      </w:r>
    </w:p>
    <w:p w14:paraId="4DC5636C" w14:textId="77777777" w:rsidR="00D7376E" w:rsidRDefault="00662751" w:rsidP="00662751">
      <w:pPr>
        <w:pStyle w:val="Body1"/>
        <w:ind w:left="0"/>
      </w:pPr>
      <w:r>
        <w:t xml:space="preserve">In </w:t>
      </w:r>
      <w:r w:rsidR="009137A6">
        <w:t>the “*** TO DO ***” section of the file</w:t>
      </w:r>
      <w:r>
        <w:t xml:space="preserve">, </w:t>
      </w:r>
      <w:r w:rsidR="009137A6">
        <w:t>uncomment the lines of code and modify, replacing the SIF Data Model Object used with an appropriate one</w:t>
      </w:r>
      <w:r>
        <w:t xml:space="preserve">. </w:t>
      </w:r>
      <w:r w:rsidR="00D7376E">
        <w:t>Refer to the following section regarding a SIF Data Model Object for more information.</w:t>
      </w:r>
    </w:p>
    <w:p w14:paraId="0A9936BD" w14:textId="00AE9B3C" w:rsidR="00662751" w:rsidRDefault="00662751" w:rsidP="00662751">
      <w:pPr>
        <w:pStyle w:val="Body1"/>
        <w:ind w:left="0"/>
      </w:pPr>
      <w:r>
        <w:t xml:space="preserve">Without these lines, </w:t>
      </w:r>
      <w:r w:rsidR="009137A6">
        <w:t>a StudentPersonal SIF</w:t>
      </w:r>
      <w:r w:rsidR="006441B0">
        <w:t xml:space="preserve"> </w:t>
      </w:r>
      <w:r w:rsidR="00F50CC2">
        <w:t>Provid</w:t>
      </w:r>
      <w:r>
        <w:t>er</w:t>
      </w:r>
      <w:r w:rsidR="009137A6">
        <w:t xml:space="preserve"> (for instance)</w:t>
      </w:r>
      <w:r>
        <w:t xml:space="preserve"> would return a list of records with a root element of &lt;ArrayOf</w:t>
      </w:r>
      <w:r w:rsidR="009137A6">
        <w:t>StudentPersonal</w:t>
      </w:r>
      <w:r>
        <w:t xml:space="preserve">&gt; </w:t>
      </w:r>
      <w:r w:rsidR="00074ECA">
        <w:t>rather than</w:t>
      </w:r>
      <w:r>
        <w:t xml:space="preserve"> the required &lt;</w:t>
      </w:r>
      <w:r w:rsidR="001357BA">
        <w:t>S</w:t>
      </w:r>
      <w:r w:rsidR="009137A6">
        <w:t>tudentPersonal</w:t>
      </w:r>
      <w:r>
        <w:t>s&gt;.</w:t>
      </w:r>
    </w:p>
    <w:p w14:paraId="2BEA36C1" w14:textId="12013BFE" w:rsidR="00633501" w:rsidRDefault="00633501" w:rsidP="00825103">
      <w:pPr>
        <w:pStyle w:val="Heading3"/>
      </w:pPr>
      <w:bookmarkStart w:id="6" w:name="_Toc500138602"/>
      <w:r>
        <w:t>WebApiConfig.cs</w:t>
      </w:r>
      <w:bookmarkEnd w:id="6"/>
    </w:p>
    <w:p w14:paraId="1A3C4D99" w14:textId="0CD9AD0A" w:rsidR="009638EE" w:rsidRDefault="009638EE" w:rsidP="009638EE">
      <w:pPr>
        <w:pStyle w:val="Body1"/>
        <w:ind w:left="0"/>
      </w:pPr>
      <w:r>
        <w:t>Replace the WebApiConfig.cs file of the project with the version from the Templates</w:t>
      </w:r>
      <w:r w:rsidR="0023023E">
        <w:t>\Providers</w:t>
      </w:r>
      <w:r>
        <w:t xml:space="preserve"> directory of the SIF 3.0 Framework.</w:t>
      </w:r>
    </w:p>
    <w:p w14:paraId="1BB68B53" w14:textId="21349850" w:rsidR="00825103" w:rsidRDefault="006E2FEB" w:rsidP="00825103">
      <w:pPr>
        <w:pStyle w:val="Heading2"/>
      </w:pPr>
      <w:bookmarkStart w:id="7" w:name="_Toc500138603"/>
      <w:r>
        <w:lastRenderedPageBreak/>
        <w:t>slf</w:t>
      </w:r>
      <w:r w:rsidR="00825103">
        <w:t xml:space="preserve">4Net and </w:t>
      </w:r>
      <w:r>
        <w:t>log</w:t>
      </w:r>
      <w:r w:rsidR="00825103">
        <w:t>4Net configuration</w:t>
      </w:r>
      <w:bookmarkEnd w:id="7"/>
    </w:p>
    <w:p w14:paraId="2BCE1DA8" w14:textId="77777777" w:rsidR="00746D21" w:rsidRDefault="00746D21" w:rsidP="00746D21">
      <w:pPr>
        <w:pStyle w:val="Body1"/>
        <w:ind w:left="0"/>
      </w:pPr>
      <w:bookmarkStart w:id="8" w:name="_Toc500138604"/>
      <w:r>
        <w:t>Installation of the slf4Net and log4Net NuGet packages would have updated the App.config file with appropriate configuration settings. If an slf4net element has not been added, refer to the copy in a Consumer demo project.</w:t>
      </w:r>
    </w:p>
    <w:p w14:paraId="1D5471D4" w14:textId="77777777" w:rsidR="00746D21" w:rsidRDefault="00746D21" w:rsidP="00746D21">
      <w:pPr>
        <w:pStyle w:val="Body1"/>
        <w:ind w:left="0"/>
      </w:pPr>
      <w:r>
        <w:t>Copy the log4net.config configuration file from the Templates\Consumers directory of the SIF 3.0 Framework into this project. Ensure the “Copy to Output Directory” file property is set to “</w:t>
      </w:r>
      <w:r w:rsidRPr="00DE16AE">
        <w:t>Copy always</w:t>
      </w:r>
      <w:r>
        <w:t>”.</w:t>
      </w:r>
    </w:p>
    <w:p w14:paraId="10FD488D" w14:textId="710AC764" w:rsidR="00825103" w:rsidRDefault="00825103" w:rsidP="00825103">
      <w:pPr>
        <w:pStyle w:val="Heading2"/>
      </w:pPr>
      <w:r>
        <w:t>NHibernate configuration</w:t>
      </w:r>
      <w:bookmarkEnd w:id="8"/>
    </w:p>
    <w:p w14:paraId="18D69176" w14:textId="664963E6" w:rsidR="00E16211" w:rsidRDefault="00825103" w:rsidP="00825103">
      <w:pPr>
        <w:pStyle w:val="Body1"/>
        <w:ind w:left="0"/>
      </w:pPr>
      <w:r>
        <w:t>Copy the SifFramework.cfg.xml NHibernate configuration file from the Templates</w:t>
      </w:r>
      <w:r w:rsidR="0023023E">
        <w:t>\Providers</w:t>
      </w:r>
      <w:r>
        <w:t xml:space="preserve"> directory of the SIF 3.0 Framework into this project. Ensure the “Copy to Output Directory” file property is set to “</w:t>
      </w:r>
      <w:r w:rsidRPr="00DE16AE">
        <w:t>Copy always</w:t>
      </w:r>
      <w:r>
        <w:t>”.</w:t>
      </w:r>
    </w:p>
    <w:p w14:paraId="52D967F8" w14:textId="2327D7DB" w:rsidR="00825103" w:rsidRDefault="00BC233F" w:rsidP="00825103">
      <w:pPr>
        <w:pStyle w:val="Body1"/>
        <w:ind w:left="0"/>
      </w:pPr>
      <w:r>
        <w:rPr>
          <w:b/>
        </w:rPr>
        <w:t>IMPORTANT</w:t>
      </w:r>
      <w:r w:rsidR="00E16211" w:rsidRPr="00E16211">
        <w:rPr>
          <w:b/>
        </w:rPr>
        <w:t>:</w:t>
      </w:r>
      <w:r w:rsidR="00E16211">
        <w:t xml:space="preserve"> </w:t>
      </w:r>
      <w:r w:rsidR="00825103">
        <w:t>Within the configuration file, the “connection.connection_string” property needs to reference the same database as that used by the EnvironmentProvider included in the SIF 3.0 Framework.</w:t>
      </w:r>
      <w:r w:rsidR="001E3187">
        <w:t xml:space="preserve"> When using the default SQLite database, the connection string defines a relative path from your SIF Provider.</w:t>
      </w:r>
    </w:p>
    <w:p w14:paraId="0A9936C2" w14:textId="2D0435A2" w:rsidR="001357BA" w:rsidRDefault="001357BA" w:rsidP="009137A6">
      <w:pPr>
        <w:pStyle w:val="Heading1"/>
      </w:pPr>
      <w:bookmarkStart w:id="9" w:name="_Toc500138605"/>
      <w:r>
        <w:t xml:space="preserve">Define the </w:t>
      </w:r>
      <w:r w:rsidR="009137A6">
        <w:t>SIF Data Model Object</w:t>
      </w:r>
      <w:bookmarkEnd w:id="9"/>
    </w:p>
    <w:p w14:paraId="0A9936C3" w14:textId="7FF8D480" w:rsidR="001357BA" w:rsidRDefault="001357BA" w:rsidP="001357BA">
      <w:pPr>
        <w:pStyle w:val="Body1"/>
        <w:ind w:left="0"/>
      </w:pPr>
      <w:r>
        <w:t>For</w:t>
      </w:r>
      <w:r w:rsidR="007E3EDE">
        <w:t xml:space="preserve"> the</w:t>
      </w:r>
      <w:r>
        <w:t xml:space="preserve"> implement</w:t>
      </w:r>
      <w:r w:rsidR="00DB1CB2">
        <w:t>at</w:t>
      </w:r>
      <w:r>
        <w:t>i</w:t>
      </w:r>
      <w:r w:rsidR="007E3EDE">
        <w:t>on</w:t>
      </w:r>
      <w:r>
        <w:t xml:space="preserve"> </w:t>
      </w:r>
      <w:r w:rsidR="007E3EDE">
        <w:t xml:space="preserve">of </w:t>
      </w:r>
      <w:r>
        <w:t xml:space="preserve">a </w:t>
      </w:r>
      <w:r w:rsidR="001207F4">
        <w:t xml:space="preserve">SIF </w:t>
      </w:r>
      <w:r>
        <w:t xml:space="preserve">Provider, a SIF </w:t>
      </w:r>
      <w:r w:rsidR="009137A6">
        <w:t>Data Model Object</w:t>
      </w:r>
      <w:r w:rsidR="00D60E7D">
        <w:t xml:space="preserve"> class</w:t>
      </w:r>
      <w:r>
        <w:t xml:space="preserve"> needs to be specified. A requirement for the use of this Framework is that the </w:t>
      </w:r>
      <w:r w:rsidR="00D60E7D">
        <w:t>class</w:t>
      </w:r>
      <w:r>
        <w:t xml:space="preserve"> </w:t>
      </w:r>
      <w:r w:rsidR="001207F4">
        <w:t>must</w:t>
      </w:r>
      <w:r>
        <w:t xml:space="preserve"> implement the </w:t>
      </w:r>
      <w:r w:rsidR="00F50CC2">
        <w:t>IDataModel</w:t>
      </w:r>
      <w:r>
        <w:t xml:space="preserve"> interface. For an example implementation</w:t>
      </w:r>
      <w:r w:rsidR="00EA384D">
        <w:t xml:space="preserve"> (of a student)</w:t>
      </w:r>
      <w:r>
        <w:t xml:space="preserve">, refer to </w:t>
      </w:r>
      <w:r w:rsidR="001207F4">
        <w:t>one of the</w:t>
      </w:r>
      <w:r>
        <w:t xml:space="preserve"> Provider demo project</w:t>
      </w:r>
      <w:r w:rsidR="001207F4">
        <w:t>s</w:t>
      </w:r>
      <w:r>
        <w:t>.</w:t>
      </w:r>
    </w:p>
    <w:p w14:paraId="0A9936C5" w14:textId="7E278227" w:rsidR="001357BA" w:rsidRDefault="001357BA" w:rsidP="001357BA">
      <w:pPr>
        <w:pStyle w:val="Body1"/>
        <w:ind w:left="0"/>
      </w:pPr>
      <w:r>
        <w:t xml:space="preserve">It is important that the model object used will serialise (XML) to meet the </w:t>
      </w:r>
      <w:r w:rsidR="001207F4">
        <w:t xml:space="preserve">SIF Data Model </w:t>
      </w:r>
      <w:r>
        <w:t>Specification</w:t>
      </w:r>
      <w:r w:rsidR="001207F4">
        <w:t xml:space="preserve"> for a locale</w:t>
      </w:r>
      <w:r>
        <w:t xml:space="preserve">. To assist with this requirement, the </w:t>
      </w:r>
      <w:r w:rsidR="001207F4">
        <w:t>Sif3Specification</w:t>
      </w:r>
      <w:r>
        <w:t xml:space="preserve"> </w:t>
      </w:r>
      <w:r w:rsidR="001207F4">
        <w:t>Solution</w:t>
      </w:r>
      <w:r>
        <w:t xml:space="preserve"> can be used as a reference for any data model objects used.</w:t>
      </w:r>
      <w:r w:rsidR="001207F4">
        <w:t xml:space="preserve"> Of particular importance are the namespaces used for types.</w:t>
      </w:r>
    </w:p>
    <w:p w14:paraId="0A9936C6" w14:textId="213B819B" w:rsidR="000C1D82" w:rsidRDefault="000C1D82" w:rsidP="000C2263">
      <w:pPr>
        <w:pStyle w:val="Heading1"/>
      </w:pPr>
      <w:bookmarkStart w:id="10" w:name="_Toc500138606"/>
      <w:r>
        <w:t xml:space="preserve">Implement the </w:t>
      </w:r>
      <w:r w:rsidR="000C2263">
        <w:t>S</w:t>
      </w:r>
      <w:r>
        <w:t>ervice interface</w:t>
      </w:r>
      <w:bookmarkEnd w:id="10"/>
    </w:p>
    <w:p w14:paraId="0A9936C7" w14:textId="48B8CE08" w:rsidR="000C1D82" w:rsidRDefault="000C1D82" w:rsidP="000C1D82">
      <w:pPr>
        <w:pStyle w:val="Body1"/>
        <w:ind w:left="0"/>
      </w:pPr>
      <w:r>
        <w:t xml:space="preserve">Create a </w:t>
      </w:r>
      <w:r w:rsidR="007E3EDE">
        <w:t xml:space="preserve">Service </w:t>
      </w:r>
      <w:r>
        <w:t>class that implements the I</w:t>
      </w:r>
      <w:r w:rsidR="00F50CC2">
        <w:t>BasicProvider</w:t>
      </w:r>
      <w:r>
        <w:t xml:space="preserve">Service interface with the previously defined </w:t>
      </w:r>
      <w:r w:rsidR="004D0441">
        <w:t>SIF Data Model Object</w:t>
      </w:r>
      <w:r>
        <w:t xml:space="preserve"> </w:t>
      </w:r>
      <w:r w:rsidR="00D60E7D">
        <w:t xml:space="preserve">class </w:t>
      </w:r>
      <w:r w:rsidR="00694FC4">
        <w:t xml:space="preserve">as the generic type. </w:t>
      </w:r>
      <w:r w:rsidR="004D0441">
        <w:t>I</w:t>
      </w:r>
      <w:r w:rsidR="00694FC4">
        <w:t>mplement the method</w:t>
      </w:r>
      <w:r w:rsidR="004D0441">
        <w:t>s of the interface that are required for the SIF Provider. For an example</w:t>
      </w:r>
      <w:r w:rsidR="00D60E7D">
        <w:t xml:space="preserve"> Service</w:t>
      </w:r>
      <w:r w:rsidR="004D0441">
        <w:t xml:space="preserve"> </w:t>
      </w:r>
      <w:r w:rsidR="007E3EDE">
        <w:t xml:space="preserve">class </w:t>
      </w:r>
      <w:r w:rsidR="004D0441">
        <w:t>implementation</w:t>
      </w:r>
      <w:r w:rsidR="00D60E7D">
        <w:t xml:space="preserve"> (for</w:t>
      </w:r>
      <w:r w:rsidR="004D0441">
        <w:t xml:space="preserve"> a student), refer to one of the Provider demo projects.</w:t>
      </w:r>
    </w:p>
    <w:p w14:paraId="0A9936C8" w14:textId="0DBA85A6" w:rsidR="001357BA" w:rsidRDefault="007F6B33" w:rsidP="00271449">
      <w:pPr>
        <w:pStyle w:val="Heading1"/>
      </w:pPr>
      <w:bookmarkStart w:id="11" w:name="_Toc500138607"/>
      <w:r>
        <w:t>Create</w:t>
      </w:r>
      <w:r w:rsidR="001357BA">
        <w:t xml:space="preserve"> the </w:t>
      </w:r>
      <w:r w:rsidR="00271449">
        <w:t>SIF</w:t>
      </w:r>
      <w:r w:rsidR="001357BA">
        <w:t xml:space="preserve"> </w:t>
      </w:r>
      <w:r w:rsidR="00526136">
        <w:t>Provider</w:t>
      </w:r>
      <w:bookmarkEnd w:id="11"/>
    </w:p>
    <w:p w14:paraId="0A9936C9" w14:textId="5CFE6739" w:rsidR="001357BA" w:rsidRDefault="001357BA" w:rsidP="001357BA">
      <w:pPr>
        <w:pStyle w:val="Body1"/>
        <w:ind w:left="0"/>
      </w:pPr>
      <w:r>
        <w:t xml:space="preserve">To implement the </w:t>
      </w:r>
      <w:r w:rsidR="00271449">
        <w:t xml:space="preserve">SIF </w:t>
      </w:r>
      <w:r w:rsidR="00DD62F1">
        <w:t>Provider</w:t>
      </w:r>
      <w:r w:rsidR="00D60E7D">
        <w:t>, create a new class</w:t>
      </w:r>
      <w:r>
        <w:t xml:space="preserve"> that extends the </w:t>
      </w:r>
      <w:r w:rsidR="001D7DA0">
        <w:t>BasicProvider</w:t>
      </w:r>
      <w:r>
        <w:t xml:space="preserve"> class with the previously defined </w:t>
      </w:r>
      <w:r w:rsidR="00D60E7D">
        <w:t xml:space="preserve">SIF Data Model Object class </w:t>
      </w:r>
      <w:r>
        <w:t xml:space="preserve">as the generic type. </w:t>
      </w:r>
      <w:r w:rsidR="00DD62F1">
        <w:t>In the default</w:t>
      </w:r>
      <w:r>
        <w:t xml:space="preserve"> constructor</w:t>
      </w:r>
      <w:r w:rsidR="00DD62F1">
        <w:t xml:space="preserve">, </w:t>
      </w:r>
      <w:r>
        <w:t xml:space="preserve">call upon the “base” constructor of the </w:t>
      </w:r>
      <w:r w:rsidR="008F4183">
        <w:t xml:space="preserve">BasicProvider </w:t>
      </w:r>
      <w:r w:rsidR="00DD62F1">
        <w:t>class</w:t>
      </w:r>
      <w:r w:rsidR="00312B56">
        <w:t xml:space="preserve"> that </w:t>
      </w:r>
      <w:r w:rsidR="00D60E7D">
        <w:t>takes</w:t>
      </w:r>
      <w:r w:rsidR="00312B56">
        <w:t xml:space="preserve"> </w:t>
      </w:r>
      <w:r w:rsidR="00D60E7D">
        <w:t>the</w:t>
      </w:r>
      <w:r w:rsidR="00312B56">
        <w:t xml:space="preserve"> </w:t>
      </w:r>
      <w:r w:rsidR="00D60E7D">
        <w:t>S</w:t>
      </w:r>
      <w:r w:rsidR="00312B56">
        <w:t xml:space="preserve">ervice </w:t>
      </w:r>
      <w:r w:rsidR="00D60E7D">
        <w:t>class created</w:t>
      </w:r>
      <w:r>
        <w:t>.</w:t>
      </w:r>
      <w:r w:rsidR="00D60E7D" w:rsidRPr="00D60E7D">
        <w:t xml:space="preserve"> </w:t>
      </w:r>
      <w:r w:rsidR="00D60E7D">
        <w:t>For an example SIF Provider implementation (for a student), refer to one of the Provider demo projects.</w:t>
      </w:r>
    </w:p>
    <w:p w14:paraId="0A9936CA" w14:textId="6FAA5637" w:rsidR="00312B56" w:rsidRDefault="00312B56" w:rsidP="001357BA">
      <w:pPr>
        <w:pStyle w:val="Body1"/>
        <w:ind w:left="0"/>
      </w:pPr>
      <w:r>
        <w:t xml:space="preserve">As the Web API specification relies heavily on coding convention, </w:t>
      </w:r>
      <w:r w:rsidR="007E3EDE">
        <w:t>some</w:t>
      </w:r>
      <w:r>
        <w:t xml:space="preserve"> important point</w:t>
      </w:r>
      <w:r w:rsidR="007E3EDE">
        <w:t>s</w:t>
      </w:r>
      <w:r>
        <w:t xml:space="preserve"> to </w:t>
      </w:r>
      <w:r w:rsidR="00D60E7D">
        <w:t>consider</w:t>
      </w:r>
      <w:r>
        <w:t xml:space="preserve"> when implementing a Provider</w:t>
      </w:r>
      <w:r w:rsidR="00D60E7D">
        <w:t xml:space="preserve"> </w:t>
      </w:r>
      <w:r w:rsidR="009B634C">
        <w:t>are</w:t>
      </w:r>
      <w:r w:rsidR="00D60E7D">
        <w:t xml:space="preserve"> the following</w:t>
      </w:r>
      <w:r>
        <w:t>:</w:t>
      </w:r>
    </w:p>
    <w:p w14:paraId="0A9936CB" w14:textId="694A95FA" w:rsidR="00312B56" w:rsidRDefault="00312B56" w:rsidP="00EF6003">
      <w:pPr>
        <w:pStyle w:val="Body1"/>
        <w:numPr>
          <w:ilvl w:val="0"/>
          <w:numId w:val="10"/>
        </w:numPr>
      </w:pPr>
      <w:r>
        <w:lastRenderedPageBreak/>
        <w:t>The prefix</w:t>
      </w:r>
      <w:r w:rsidR="007E3EDE">
        <w:t xml:space="preserve"> (name)</w:t>
      </w:r>
      <w:r>
        <w:t xml:space="preserve"> to </w:t>
      </w:r>
      <w:r w:rsidR="007E3EDE">
        <w:t xml:space="preserve">the </w:t>
      </w:r>
      <w:r>
        <w:t>“</w:t>
      </w:r>
      <w:r w:rsidR="008F4183">
        <w:t>Provider</w:t>
      </w:r>
      <w:r>
        <w:t>”</w:t>
      </w:r>
      <w:r w:rsidR="007E3EDE">
        <w:t xml:space="preserve"> class</w:t>
      </w:r>
      <w:r>
        <w:t xml:space="preserve"> defines</w:t>
      </w:r>
      <w:r w:rsidR="00AA5083" w:rsidRPr="00AA5083">
        <w:t xml:space="preserve"> </w:t>
      </w:r>
      <w:r w:rsidR="00AA5083">
        <w:t xml:space="preserve">both the SIF </w:t>
      </w:r>
      <w:r w:rsidR="00D60E7D">
        <w:t>Data Model Object</w:t>
      </w:r>
      <w:r w:rsidR="00AA5083">
        <w:t xml:space="preserve"> used and</w:t>
      </w:r>
      <w:r>
        <w:t xml:space="preserve"> the Web Service URL, and </w:t>
      </w:r>
      <w:r w:rsidR="00AA5083">
        <w:t xml:space="preserve">MUST </w:t>
      </w:r>
      <w:r>
        <w:t xml:space="preserve">therefore be named </w:t>
      </w:r>
      <w:r w:rsidR="00D60E7D">
        <w:t xml:space="preserve">appropriately, i.e. </w:t>
      </w:r>
      <w:r>
        <w:t>School</w:t>
      </w:r>
      <w:r w:rsidR="00046F23">
        <w:t>Info</w:t>
      </w:r>
      <w:r w:rsidRPr="00D60E7D">
        <w:rPr>
          <w:b/>
          <w:u w:val="single"/>
        </w:rPr>
        <w:t>s</w:t>
      </w:r>
      <w:r w:rsidR="008F4183">
        <w:t>Provider</w:t>
      </w:r>
      <w:r>
        <w:t xml:space="preserve"> not School</w:t>
      </w:r>
      <w:r w:rsidR="00046F23">
        <w:t>Info</w:t>
      </w:r>
      <w:r w:rsidR="008F4183">
        <w:t>Provider</w:t>
      </w:r>
      <w:r w:rsidR="009B634C">
        <w:t>.</w:t>
      </w:r>
      <w:r w:rsidR="0025574E">
        <w:t xml:space="preserve"> The SIF Framework has been configured to treat classes ending in “Provider” </w:t>
      </w:r>
      <w:r w:rsidR="00716E80">
        <w:t>that extend the Basic</w:t>
      </w:r>
      <w:r w:rsidR="00632889">
        <w:t xml:space="preserve">Provider </w:t>
      </w:r>
      <w:r w:rsidR="0025574E">
        <w:t>as API Controllers.</w:t>
      </w:r>
    </w:p>
    <w:p w14:paraId="42489A3C" w14:textId="66D1DD23" w:rsidR="00264282" w:rsidRDefault="009B634C" w:rsidP="00EF6003">
      <w:pPr>
        <w:pStyle w:val="Body1"/>
        <w:numPr>
          <w:ilvl w:val="0"/>
          <w:numId w:val="10"/>
        </w:numPr>
      </w:pPr>
      <w:r>
        <w:t xml:space="preserve">As the creation of a single object in SIF does not follow the normal RESTful conventions, specific routing for this situation needs to be </w:t>
      </w:r>
      <w:r w:rsidR="00C332BF">
        <w:t>declared</w:t>
      </w:r>
      <w:r>
        <w:t xml:space="preserve"> in the newly created SIF Provider. For instance, for the creation of a single StudentPersonal object, the POST 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"~/api/StudentPersonals/StudentPersonal"</w:t>
      </w:r>
      <w:r>
        <w:rPr>
          <w:rFonts w:ascii="Consolas" w:hAnsi="Consolas" w:cs="Consolas"/>
          <w:color w:val="000000"/>
          <w:sz w:val="19"/>
          <w:szCs w:val="19"/>
        </w:rPr>
        <w:t>)]”</w:t>
      </w:r>
      <w:r>
        <w:t xml:space="preserve">. This </w:t>
      </w:r>
      <w:r w:rsidR="00C332BF">
        <w:t xml:space="preserve">requirement </w:t>
      </w:r>
      <w:r>
        <w:t>is necessary to cater for multiple object operations.</w:t>
      </w:r>
    </w:p>
    <w:p w14:paraId="7D27B66A" w14:textId="5AE7C082" w:rsidR="006E19AD" w:rsidRDefault="002C7B92" w:rsidP="00EF6003">
      <w:pPr>
        <w:pStyle w:val="Body1"/>
        <w:numPr>
          <w:ilvl w:val="0"/>
          <w:numId w:val="10"/>
        </w:numPr>
      </w:pPr>
      <w:r>
        <w:t>If</w:t>
      </w:r>
      <w:r w:rsidR="008F0090">
        <w:t xml:space="preserve"> the Provider is going to broadcast events, </w:t>
      </w:r>
      <w:r>
        <w:t xml:space="preserve">the instructions specified in Appendix A need to be applied. If the Provider is not going to broadcast events, </w:t>
      </w:r>
      <w:r w:rsidR="008F0090">
        <w:t>the [NonAction] attribute needs to be applied to the BroadcastEvents(string, string) method</w:t>
      </w:r>
      <w:r w:rsidR="006E19AD">
        <w:t>. This also means that this method need</w:t>
      </w:r>
      <w:r>
        <w:t>s</w:t>
      </w:r>
      <w:r w:rsidR="006E19AD">
        <w:t xml:space="preserve"> to be overridden in the Provider implementation. For instance:</w:t>
      </w:r>
    </w:p>
    <w:p w14:paraId="4776A853" w14:textId="77777777" w:rsidR="006E19AD" w:rsidRDefault="006E19AD" w:rsidP="006E19AD">
      <w:pPr>
        <w:keepLines w:val="0"/>
        <w:autoSpaceDE w:val="0"/>
        <w:autoSpaceDN w:val="0"/>
        <w:adjustRightInd w:val="0"/>
        <w:ind w:left="360"/>
        <w:rPr>
          <w:rFonts w:ascii="Consolas" w:hAnsi="Consolas" w:cs="Consolas"/>
          <w:color w:val="000000"/>
          <w:sz w:val="19"/>
          <w:szCs w:val="19"/>
        </w:rPr>
      </w:pPr>
    </w:p>
    <w:p w14:paraId="7F314A0C" w14:textId="4973EFC7"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2B91AF"/>
          <w:sz w:val="19"/>
          <w:szCs w:val="19"/>
        </w:rPr>
        <w:t>NonAction</w:t>
      </w:r>
      <w:r w:rsidRPr="006E19AD">
        <w:rPr>
          <w:rFonts w:ascii="Consolas" w:hAnsi="Consolas" w:cs="Consolas"/>
          <w:color w:val="000000"/>
          <w:sz w:val="19"/>
          <w:szCs w:val="19"/>
        </w:rPr>
        <w:t>]</w:t>
      </w:r>
    </w:p>
    <w:p w14:paraId="20F2AAD1" w14:textId="1002BBC5"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public</w:t>
      </w:r>
      <w:r w:rsidRPr="006E19AD">
        <w:rPr>
          <w:rFonts w:ascii="Consolas" w:hAnsi="Consolas" w:cs="Consolas"/>
          <w:color w:val="000000"/>
          <w:sz w:val="19"/>
          <w:szCs w:val="19"/>
        </w:rPr>
        <w:t xml:space="preserve"> </w:t>
      </w:r>
      <w:r w:rsidRPr="006E19AD">
        <w:rPr>
          <w:rFonts w:ascii="Consolas" w:hAnsi="Consolas" w:cs="Consolas"/>
          <w:color w:val="0000FF"/>
          <w:sz w:val="19"/>
          <w:szCs w:val="19"/>
        </w:rPr>
        <w:t>override</w:t>
      </w:r>
      <w:r w:rsidRPr="006E19AD">
        <w:rPr>
          <w:rFonts w:ascii="Consolas" w:hAnsi="Consolas" w:cs="Consolas"/>
          <w:color w:val="000000"/>
          <w:sz w:val="19"/>
          <w:szCs w:val="19"/>
        </w:rPr>
        <w:t xml:space="preserve"> </w:t>
      </w:r>
      <w:r w:rsidRPr="006E19AD">
        <w:rPr>
          <w:rFonts w:ascii="Consolas" w:hAnsi="Consolas" w:cs="Consolas"/>
          <w:color w:val="2B91AF"/>
          <w:sz w:val="19"/>
          <w:szCs w:val="19"/>
        </w:rPr>
        <w:t>IHttpActionResult</w:t>
      </w:r>
      <w:r w:rsidRPr="006E19AD">
        <w:rPr>
          <w:rFonts w:ascii="Consolas" w:hAnsi="Consolas" w:cs="Consolas"/>
          <w:color w:val="000000"/>
          <w:sz w:val="19"/>
          <w:szCs w:val="19"/>
        </w:rPr>
        <w:t xml:space="preserve"> BroadcastEvents(</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zoneId = </w:t>
      </w:r>
      <w:r w:rsidRPr="006E19AD">
        <w:rPr>
          <w:rFonts w:ascii="Consolas" w:hAnsi="Consolas" w:cs="Consolas"/>
          <w:color w:val="0000FF"/>
          <w:sz w:val="19"/>
          <w:szCs w:val="19"/>
        </w:rPr>
        <w:t>null</w:t>
      </w:r>
      <w:r w:rsidRPr="006E19AD">
        <w:rPr>
          <w:rFonts w:ascii="Consolas" w:hAnsi="Consolas" w:cs="Consolas"/>
          <w:color w:val="000000"/>
          <w:sz w:val="19"/>
          <w:szCs w:val="19"/>
        </w:rPr>
        <w:t xml:space="preserve">, </w:t>
      </w:r>
      <w:r w:rsidRPr="006E19AD">
        <w:rPr>
          <w:rFonts w:ascii="Consolas" w:hAnsi="Consolas" w:cs="Consolas"/>
          <w:color w:val="0000FF"/>
          <w:sz w:val="19"/>
          <w:szCs w:val="19"/>
        </w:rPr>
        <w:t>string</w:t>
      </w:r>
      <w:r w:rsidRPr="006E19AD">
        <w:rPr>
          <w:rFonts w:ascii="Consolas" w:hAnsi="Consolas" w:cs="Consolas"/>
          <w:color w:val="000000"/>
          <w:sz w:val="19"/>
          <w:szCs w:val="19"/>
        </w:rPr>
        <w:t xml:space="preserve"> contextId = </w:t>
      </w:r>
      <w:r w:rsidRPr="006E19AD">
        <w:rPr>
          <w:rFonts w:ascii="Consolas" w:hAnsi="Consolas" w:cs="Consolas"/>
          <w:color w:val="0000FF"/>
          <w:sz w:val="19"/>
          <w:szCs w:val="19"/>
        </w:rPr>
        <w:t>null</w:t>
      </w:r>
      <w:r w:rsidRPr="006E19AD">
        <w:rPr>
          <w:rFonts w:ascii="Consolas" w:hAnsi="Consolas" w:cs="Consolas"/>
          <w:color w:val="000000"/>
          <w:sz w:val="19"/>
          <w:szCs w:val="19"/>
        </w:rPr>
        <w:t>)</w:t>
      </w:r>
    </w:p>
    <w:p w14:paraId="188FE287" w14:textId="61E63761"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62F21D46" w14:textId="7151D454" w:rsidR="006E19AD" w:rsidRP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r w:rsidRPr="006E19AD">
        <w:rPr>
          <w:rFonts w:ascii="Consolas" w:hAnsi="Consolas" w:cs="Consolas"/>
          <w:color w:val="0000FF"/>
          <w:sz w:val="19"/>
          <w:szCs w:val="19"/>
        </w:rPr>
        <w:t>return</w:t>
      </w:r>
      <w:r w:rsidRPr="006E19AD">
        <w:rPr>
          <w:rFonts w:ascii="Consolas" w:hAnsi="Consolas" w:cs="Consolas"/>
          <w:color w:val="000000"/>
          <w:sz w:val="19"/>
          <w:szCs w:val="19"/>
        </w:rPr>
        <w:t xml:space="preserve"> </w:t>
      </w:r>
      <w:r w:rsidRPr="006E19AD">
        <w:rPr>
          <w:rFonts w:ascii="Consolas" w:hAnsi="Consolas" w:cs="Consolas"/>
          <w:color w:val="0000FF"/>
          <w:sz w:val="19"/>
          <w:szCs w:val="19"/>
        </w:rPr>
        <w:t>base</w:t>
      </w:r>
      <w:r w:rsidRPr="006E19AD">
        <w:rPr>
          <w:rFonts w:ascii="Consolas" w:hAnsi="Consolas" w:cs="Consolas"/>
          <w:color w:val="000000"/>
          <w:sz w:val="19"/>
          <w:szCs w:val="19"/>
        </w:rPr>
        <w:t>.BroadcastEvents(zoneId, contextId);</w:t>
      </w:r>
    </w:p>
    <w:p w14:paraId="6A8C7BC3" w14:textId="23C23EAA" w:rsidR="006E19AD" w:rsidRDefault="006E19AD" w:rsidP="006E19AD">
      <w:pPr>
        <w:keepLines w:val="0"/>
        <w:autoSpaceDE w:val="0"/>
        <w:autoSpaceDN w:val="0"/>
        <w:adjustRightInd w:val="0"/>
        <w:ind w:left="360"/>
        <w:rPr>
          <w:rFonts w:ascii="Consolas" w:hAnsi="Consolas" w:cs="Consolas"/>
          <w:color w:val="000000"/>
          <w:sz w:val="19"/>
          <w:szCs w:val="19"/>
        </w:rPr>
      </w:pPr>
      <w:r w:rsidRPr="006E19AD">
        <w:rPr>
          <w:rFonts w:ascii="Consolas" w:hAnsi="Consolas" w:cs="Consolas"/>
          <w:color w:val="000000"/>
          <w:sz w:val="19"/>
          <w:szCs w:val="19"/>
        </w:rPr>
        <w:t xml:space="preserve">    }</w:t>
      </w:r>
    </w:p>
    <w:p w14:paraId="1A820036" w14:textId="5985B5BA" w:rsidR="00C332BF" w:rsidRDefault="00C332BF">
      <w:pPr>
        <w:keepLines w:val="0"/>
      </w:pPr>
      <w:r>
        <w:br w:type="page"/>
      </w:r>
    </w:p>
    <w:p w14:paraId="79999947" w14:textId="4703EC1B" w:rsidR="00C332BF" w:rsidRDefault="00C332BF" w:rsidP="00140F01">
      <w:pPr>
        <w:pStyle w:val="Heading1"/>
      </w:pPr>
      <w:bookmarkStart w:id="12" w:name="_Toc500138608"/>
      <w:r>
        <w:lastRenderedPageBreak/>
        <w:t>Appendix A – Enabling SIF Events</w:t>
      </w:r>
      <w:bookmarkEnd w:id="12"/>
    </w:p>
    <w:p w14:paraId="305970AD" w14:textId="400C6082" w:rsidR="00C332BF" w:rsidRDefault="00A22293" w:rsidP="00140F01">
      <w:pPr>
        <w:pStyle w:val="Heading2"/>
      </w:pPr>
      <w:bookmarkStart w:id="13" w:name="_Toc500138609"/>
      <w:r>
        <w:t>Introduction</w:t>
      </w:r>
      <w:bookmarkEnd w:id="13"/>
    </w:p>
    <w:p w14:paraId="28096038" w14:textId="3710D1A4" w:rsidR="00A22293" w:rsidRDefault="00140F01" w:rsidP="00C332BF">
      <w:pPr>
        <w:pStyle w:val="Body1"/>
        <w:ind w:left="0"/>
      </w:pPr>
      <w:r>
        <w:t>To enable the broadcast of SIF Events for a SIF Provider, the following changes need to be implemented:</w:t>
      </w:r>
    </w:p>
    <w:p w14:paraId="1B4740DF" w14:textId="38E20A1E" w:rsidR="00140F01" w:rsidRDefault="00140F01" w:rsidP="00EF6003">
      <w:pPr>
        <w:pStyle w:val="Body1"/>
        <w:numPr>
          <w:ilvl w:val="0"/>
          <w:numId w:val="12"/>
        </w:numPr>
      </w:pPr>
      <w:r>
        <w:t>Create a SIF Events iterator class that implements the IEventIte</w:t>
      </w:r>
      <w:r w:rsidR="00F836AB">
        <w:t>rator&lt;TMultiple&gt; interface.</w:t>
      </w:r>
    </w:p>
    <w:p w14:paraId="52AAE169" w14:textId="21C61C56" w:rsidR="00F836AB" w:rsidRDefault="00F836AB" w:rsidP="00EF6003">
      <w:pPr>
        <w:pStyle w:val="Body1"/>
        <w:numPr>
          <w:ilvl w:val="0"/>
          <w:numId w:val="12"/>
        </w:numPr>
      </w:pPr>
      <w:r>
        <w:t>In addition to implementing the IBasicProviderService&lt;T&gt; interface, the Service class needs to implement the IEventService&lt;TMultiple&gt; interface.</w:t>
      </w:r>
    </w:p>
    <w:p w14:paraId="1F3516B6" w14:textId="7D85B545" w:rsidR="00F836AB" w:rsidRDefault="00F836AB" w:rsidP="00EF6003">
      <w:pPr>
        <w:pStyle w:val="Body1"/>
        <w:numPr>
          <w:ilvl w:val="0"/>
          <w:numId w:val="12"/>
        </w:numPr>
      </w:pPr>
      <w:r>
        <w:t>Define a specific route in the SIF Provider that exposes the BroadcastEvents REST endpoint.</w:t>
      </w:r>
    </w:p>
    <w:p w14:paraId="0D8803AB" w14:textId="69113852" w:rsidR="00F836AB" w:rsidRDefault="00F836AB" w:rsidP="00EF6003">
      <w:pPr>
        <w:pStyle w:val="Body1"/>
        <w:numPr>
          <w:ilvl w:val="0"/>
          <w:numId w:val="12"/>
        </w:numPr>
      </w:pPr>
      <w:r>
        <w:t>Update the SifFramework.config file to specify the use of a BROKERED environment.</w:t>
      </w:r>
    </w:p>
    <w:p w14:paraId="5DB75BDD" w14:textId="1B5C7113" w:rsidR="00A22293" w:rsidRDefault="00140F01" w:rsidP="00140F01">
      <w:pPr>
        <w:pStyle w:val="Heading2"/>
      </w:pPr>
      <w:bookmarkStart w:id="14" w:name="_Toc500138610"/>
      <w:r>
        <w:t>IEventIterator interface</w:t>
      </w:r>
      <w:bookmarkEnd w:id="14"/>
    </w:p>
    <w:p w14:paraId="446AA152" w14:textId="044B006D" w:rsidR="00140F01" w:rsidRDefault="00F836AB" w:rsidP="00C332BF">
      <w:pPr>
        <w:pStyle w:val="Body1"/>
        <w:ind w:left="0"/>
      </w:pPr>
      <w:r>
        <w:t>The class implementation of the IEventIterator interface</w:t>
      </w:r>
      <w:r w:rsidR="00216357">
        <w:t xml:space="preserve"> forms the core logic </w:t>
      </w:r>
      <w:r w:rsidR="00EE04B2">
        <w:t>called upon by the</w:t>
      </w:r>
      <w:r w:rsidR="00216357">
        <w:t xml:space="preserve"> SIF Framework for </w:t>
      </w:r>
      <w:r w:rsidR="00EE04B2">
        <w:t xml:space="preserve">the </w:t>
      </w:r>
      <w:r w:rsidR="00216357">
        <w:t>broadcast</w:t>
      </w:r>
      <w:r w:rsidR="00EE04B2">
        <w:t xml:space="preserve"> of</w:t>
      </w:r>
      <w:r w:rsidR="00216357">
        <w:t xml:space="preserve"> SIF Events. It is the responsibility of the developer to return appropriate change records through the GetNext() method.</w:t>
      </w:r>
    </w:p>
    <w:p w14:paraId="2A9CD19D" w14:textId="52109E33" w:rsidR="00EE04B2" w:rsidRDefault="00EE04B2" w:rsidP="00EE04B2">
      <w:pPr>
        <w:pStyle w:val="Body1"/>
        <w:ind w:left="0"/>
      </w:pPr>
      <w:r>
        <w:t>For an example, refer to the StudentPersonalIterator class of the Sif.Framework.Demo.Au.Provider project.</w:t>
      </w:r>
    </w:p>
    <w:p w14:paraId="231F619B" w14:textId="2E8F2D97" w:rsidR="00140F01" w:rsidRDefault="00140F01" w:rsidP="00140F01">
      <w:pPr>
        <w:pStyle w:val="Heading2"/>
      </w:pPr>
      <w:bookmarkStart w:id="15" w:name="_Toc500138611"/>
      <w:r>
        <w:t>IEventService</w:t>
      </w:r>
      <w:bookmarkEnd w:id="15"/>
    </w:p>
    <w:p w14:paraId="45D4D5F1" w14:textId="175D1DD5" w:rsidR="00140F01" w:rsidRDefault="00216357" w:rsidP="00C332BF">
      <w:pPr>
        <w:pStyle w:val="Body1"/>
        <w:ind w:left="0"/>
      </w:pPr>
      <w:r>
        <w:t>The IEventService interface provides the hook ne</w:t>
      </w:r>
      <w:r w:rsidR="00EE04B2">
        <w:t>c</w:t>
      </w:r>
      <w:r>
        <w:t>essary for the SIF Framework to retrieve change records.</w:t>
      </w:r>
    </w:p>
    <w:p w14:paraId="35C6EC05" w14:textId="253CE0F3" w:rsidR="00EE04B2" w:rsidRDefault="00EE04B2" w:rsidP="00EE04B2">
      <w:pPr>
        <w:pStyle w:val="Body1"/>
        <w:ind w:left="0"/>
      </w:pPr>
      <w:r>
        <w:t>For an example, refer to the StudentPersonalService class of the Sif.Framework.Demo.Au.Provider project.</w:t>
      </w:r>
    </w:p>
    <w:p w14:paraId="4B5C2E10" w14:textId="33D2F0FA" w:rsidR="00140F01" w:rsidRDefault="00140F01" w:rsidP="00140F01">
      <w:pPr>
        <w:pStyle w:val="Heading2"/>
      </w:pPr>
      <w:bookmarkStart w:id="16" w:name="_Toc500138612"/>
      <w:r>
        <w:t xml:space="preserve">BroadcastEvents </w:t>
      </w:r>
      <w:r w:rsidR="00C377AF">
        <w:t xml:space="preserve">Web API </w:t>
      </w:r>
      <w:r>
        <w:t>route</w:t>
      </w:r>
      <w:bookmarkEnd w:id="16"/>
    </w:p>
    <w:p w14:paraId="0CB2BA4D" w14:textId="77777777" w:rsidR="00F71D28" w:rsidRDefault="00C377AF" w:rsidP="00C332BF">
      <w:pPr>
        <w:pStyle w:val="Body1"/>
        <w:ind w:left="0"/>
      </w:pPr>
      <w:r>
        <w:t>To configure an RPC-style REST endpoint</w:t>
      </w:r>
      <w:r w:rsidR="00F71D28">
        <w:t xml:space="preserve"> for the broadcasting of SIF Events</w:t>
      </w:r>
      <w:r>
        <w:t>, a route attribute is required</w:t>
      </w:r>
      <w:r w:rsidR="00F71D28">
        <w:t xml:space="preserve"> for the SIF Provider’s BroadcastEvents action</w:t>
      </w:r>
      <w:r>
        <w:t xml:space="preserve"> (as I was unable to </w:t>
      </w:r>
      <w:r w:rsidR="00F71D28">
        <w:t>do so using a conventional route)</w:t>
      </w:r>
      <w:r>
        <w:t xml:space="preserve">. For instance, for the </w:t>
      </w:r>
      <w:r w:rsidR="00F71D28">
        <w:t>broadcasting of StudentPersonal SIF Events</w:t>
      </w:r>
      <w:r>
        <w:t xml:space="preserve">, the </w:t>
      </w:r>
      <w:r w:rsidR="00F71D28">
        <w:t xml:space="preserve">BroadcastEvents </w:t>
      </w:r>
      <w:r>
        <w:t>action would use a route of “</w:t>
      </w:r>
      <w:r>
        <w:rPr>
          <w:rFonts w:ascii="Consolas" w:hAnsi="Consolas" w:cs="Consolas"/>
          <w:color w:val="000000"/>
          <w:sz w:val="19"/>
          <w:szCs w:val="19"/>
        </w:rPr>
        <w:t>[</w:t>
      </w:r>
      <w:r>
        <w:rPr>
          <w:rFonts w:ascii="Consolas" w:hAnsi="Consolas" w:cs="Consolas"/>
          <w:color w:val="2B91AF"/>
          <w:sz w:val="19"/>
          <w:szCs w:val="19"/>
        </w:rPr>
        <w:t>Route</w:t>
      </w:r>
      <w:r>
        <w:rPr>
          <w:rFonts w:ascii="Consolas" w:hAnsi="Consolas" w:cs="Consolas"/>
          <w:color w:val="000000"/>
          <w:sz w:val="19"/>
          <w:szCs w:val="19"/>
        </w:rPr>
        <w:t>(</w:t>
      </w:r>
      <w:r>
        <w:rPr>
          <w:rFonts w:ascii="Consolas" w:hAnsi="Consolas" w:cs="Consolas"/>
          <w:color w:val="A31515"/>
          <w:sz w:val="19"/>
          <w:szCs w:val="19"/>
        </w:rPr>
        <w:t>"~/api/StudentPersonals/</w:t>
      </w:r>
      <w:r w:rsidR="00F71D28">
        <w:rPr>
          <w:rFonts w:ascii="Consolas" w:hAnsi="Consolas" w:cs="Consolas"/>
          <w:color w:val="A31515"/>
          <w:sz w:val="19"/>
          <w:szCs w:val="19"/>
        </w:rPr>
        <w:t>BroadcastEvents</w:t>
      </w:r>
      <w:r>
        <w:rPr>
          <w:rFonts w:ascii="Consolas" w:hAnsi="Consolas" w:cs="Consolas"/>
          <w:color w:val="A31515"/>
          <w:sz w:val="19"/>
          <w:szCs w:val="19"/>
        </w:rPr>
        <w:t>"</w:t>
      </w:r>
      <w:r>
        <w:rPr>
          <w:rFonts w:ascii="Consolas" w:hAnsi="Consolas" w:cs="Consolas"/>
          <w:color w:val="000000"/>
          <w:sz w:val="19"/>
          <w:szCs w:val="19"/>
        </w:rPr>
        <w:t>)]”</w:t>
      </w:r>
      <w:r w:rsidR="00F71D28">
        <w:t>.</w:t>
      </w:r>
    </w:p>
    <w:p w14:paraId="7EA79954" w14:textId="3B787492" w:rsidR="00140F01" w:rsidRDefault="00EE04B2" w:rsidP="00C332BF">
      <w:pPr>
        <w:pStyle w:val="Body1"/>
        <w:ind w:left="0"/>
      </w:pPr>
      <w:r>
        <w:t>For an example, r</w:t>
      </w:r>
      <w:r w:rsidR="00F71D28">
        <w:t>efer to the StudentPersonalProvider class of the Sif.Framework.Demo.Au.Provider project</w:t>
      </w:r>
      <w:r w:rsidR="00C377AF">
        <w:t>.</w:t>
      </w:r>
    </w:p>
    <w:p w14:paraId="281E68EA" w14:textId="1ACCA3EA" w:rsidR="00140F01" w:rsidRDefault="00140F01" w:rsidP="00140F01">
      <w:pPr>
        <w:pStyle w:val="Heading2"/>
      </w:pPr>
      <w:bookmarkStart w:id="17" w:name="_Toc500138613"/>
      <w:r>
        <w:t>SIF 3.0 Framework configuration</w:t>
      </w:r>
      <w:bookmarkEnd w:id="17"/>
    </w:p>
    <w:p w14:paraId="37B919C1" w14:textId="7F97403A" w:rsidR="00140F01" w:rsidRDefault="003A25CE" w:rsidP="00C332BF">
      <w:pPr>
        <w:pStyle w:val="Body1"/>
        <w:ind w:left="0"/>
      </w:pPr>
      <w:r>
        <w:t>In the SifFramework.config file, set the “</w:t>
      </w:r>
      <w:r>
        <w:rPr>
          <w:rFonts w:ascii="Consolas" w:hAnsi="Consolas" w:cs="Consolas"/>
          <w:color w:val="0000FF"/>
          <w:sz w:val="19"/>
          <w:szCs w:val="19"/>
        </w:rPr>
        <w:t>provider.environmentType</w:t>
      </w:r>
      <w:r>
        <w:t>“ property to “BROKERED”. The SIF Framework does not support</w:t>
      </w:r>
      <w:r w:rsidR="00642E81">
        <w:t xml:space="preserve"> SIF Events in a “DIRECT” environment. If the BroadcastEvents action is called when the SIF Provider is running in a “DIRECT” environment, and error will be returned.</w:t>
      </w:r>
    </w:p>
    <w:p w14:paraId="12C5E7C9" w14:textId="0BFA876B" w:rsidR="00174812" w:rsidRDefault="00174812" w:rsidP="00174812">
      <w:pPr>
        <w:pStyle w:val="Heading2"/>
      </w:pPr>
      <w:bookmarkStart w:id="18" w:name="_Toc500138614"/>
      <w:r>
        <w:lastRenderedPageBreak/>
        <w:t>Scheduling SIF Events</w:t>
      </w:r>
      <w:bookmarkEnd w:id="18"/>
    </w:p>
    <w:p w14:paraId="6888008E" w14:textId="4F0F9178" w:rsidR="00174812" w:rsidRDefault="00174812" w:rsidP="00C332BF">
      <w:pPr>
        <w:pStyle w:val="Body1"/>
        <w:ind w:left="0"/>
      </w:pPr>
      <w:r>
        <w:t>As the implementation of SIF Events in the SIF Framework is done by using a REST endpoint, it is the responsibility of the developer to schedule calls to execute the broadcast of change records. The mechanism used for scheduling SIF Events is therefore outside the scope of this document.</w:t>
      </w:r>
    </w:p>
    <w:p w14:paraId="62A23913" w14:textId="5313E98B" w:rsidR="00174812" w:rsidRDefault="00174812" w:rsidP="00C332BF">
      <w:pPr>
        <w:pStyle w:val="Body1"/>
        <w:ind w:left="0"/>
      </w:pPr>
      <w:r>
        <w:t>An example mechanism that could be used would be Azure WebJobs.</w:t>
      </w:r>
    </w:p>
    <w:sectPr w:rsidR="00174812" w:rsidSect="003F6E48">
      <w:headerReference w:type="even" r:id="rId8"/>
      <w:headerReference w:type="default" r:id="rId9"/>
      <w:footerReference w:type="even" r:id="rId10"/>
      <w:footerReference w:type="default" r:id="rId11"/>
      <w:headerReference w:type="first" r:id="rId12"/>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55B1" w14:textId="77777777" w:rsidR="00EF6003" w:rsidRDefault="00EF6003">
      <w:r>
        <w:separator/>
      </w:r>
    </w:p>
  </w:endnote>
  <w:endnote w:type="continuationSeparator" w:id="0">
    <w:p w14:paraId="13FA7552" w14:textId="77777777" w:rsidR="00EF6003" w:rsidRDefault="00EF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B" w14:textId="466D7D76" w:rsidR="003A25CE" w:rsidRDefault="003A25CE" w:rsidP="0016684A">
    <w:pPr>
      <w:pStyle w:val="Footer"/>
    </w:pPr>
    <w:r>
      <w:fldChar w:fldCharType="begin"/>
    </w:r>
    <w:r>
      <w:instrText xml:space="preserve"> QUOTE "Revision: " </w:instrText>
    </w:r>
    <w:fldSimple w:instr=" DOCPROPERTY &quot;Revision&quot; ">
      <w:r w:rsidR="00A1651D">
        <w:instrText>2.0</w:instrText>
      </w:r>
    </w:fldSimple>
    <w:r>
      <w:fldChar w:fldCharType="begin"/>
    </w:r>
    <w:r>
      <w:instrText xml:space="preserve"> </w:instrText>
    </w:r>
    <w:r w:rsidRPr="008B2353">
      <w:instrText>I</w:instrText>
    </w:r>
    <w:r>
      <w:instrText xml:space="preserve">F </w:instrText>
    </w:r>
    <w:fldSimple w:instr=" DOCPROPERTY &quot;Status&quot; ">
      <w:r w:rsidR="00A1651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1651D">
      <w:t>Revision: 2.0</w:t>
    </w:r>
    <w:r>
      <w:fldChar w:fldCharType="end"/>
    </w:r>
    <w:r>
      <w:tab/>
    </w:r>
    <w:r>
      <w:tab/>
    </w:r>
    <w:fldSimple w:instr=" DOCPROPERTY &quot;Title&quot; ">
      <w:r w:rsidR="00A1651D">
        <w:t>Implementing a SIF Provider</w:t>
      </w:r>
    </w:fldSimple>
    <w:r>
      <w:t xml:space="preserve"> (</w:t>
    </w:r>
    <w:fldSimple w:instr=" DOCPROPERTY &quot;SystemAbbreviation&quot; ">
      <w:r w:rsidR="00A1651D">
        <w:t>SIF-PROV</w:t>
      </w:r>
    </w:fldSimple>
    <w:r>
      <w:t>)</w:t>
    </w:r>
  </w:p>
  <w:p w14:paraId="0A99371C" w14:textId="0355BD1C" w:rsidR="003A25CE" w:rsidRDefault="003A25CE" w:rsidP="0016684A">
    <w:pPr>
      <w:pStyle w:val="Footer"/>
    </w:pPr>
    <w:r>
      <w:fldChar w:fldCharType="begin"/>
    </w:r>
    <w:r>
      <w:instrText xml:space="preserve"> DOCPROPERTY "RevisionDate" \@ "MMM YYYY" </w:instrText>
    </w:r>
    <w:r>
      <w:fldChar w:fldCharType="separate"/>
    </w:r>
    <w:r w:rsidR="00A1651D">
      <w:t>May 2022</w:t>
    </w:r>
    <w:r>
      <w:fldChar w:fldCharType="end"/>
    </w:r>
    <w:r>
      <w:tab/>
    </w:r>
    <w:r>
      <w:tab/>
      <w:t xml:space="preserve">Version </w:t>
    </w:r>
    <w:fldSimple w:instr=" DOCPROPERTY &quot;SystemVersion&quot; ">
      <w:r w:rsidR="00A1651D">
        <w:t>6.0.0</w:t>
      </w:r>
    </w:fldSimple>
  </w:p>
  <w:p w14:paraId="0A99371D" w14:textId="7874F3CD"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8</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8752" behindDoc="0" locked="1" layoutInCell="0" allowOverlap="0" wp14:anchorId="0A99372A" wp14:editId="0A99372B">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CC4BB" id="Line 10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E" w14:textId="50FAE4DF" w:rsidR="003A25CE" w:rsidRDefault="006F686F" w:rsidP="00252F31">
    <w:pPr>
      <w:pStyle w:val="Footer"/>
    </w:pPr>
    <w:fldSimple w:instr=" DOCPROPERTY &quot;SystemAbbreviation&quot; ">
      <w:r w:rsidR="00A1651D">
        <w:t>SIF-PROV</w:t>
      </w:r>
    </w:fldSimple>
    <w:r w:rsidR="003A25CE">
      <w:t xml:space="preserve"> Version </w:t>
    </w:r>
    <w:fldSimple w:instr=" DOCPROPERTY &quot;SystemVersion&quot; ">
      <w:r w:rsidR="00A1651D">
        <w:t>6.0.0</w:t>
      </w:r>
    </w:fldSimple>
    <w:r w:rsidR="003A25CE">
      <w:tab/>
    </w:r>
    <w:r w:rsidR="003A25CE">
      <w:tab/>
    </w:r>
    <w:r w:rsidR="003A25CE">
      <w:fldChar w:fldCharType="begin"/>
    </w:r>
    <w:r w:rsidR="003A25CE">
      <w:instrText xml:space="preserve"> QUOTE "Revision: " </w:instrText>
    </w:r>
    <w:fldSimple w:instr=" DOCPROPERTY &quot;Revision&quot; ">
      <w:r w:rsidR="00A1651D">
        <w:instrText>2.0</w:instrText>
      </w:r>
    </w:fldSimple>
    <w:r w:rsidR="003A25CE">
      <w:fldChar w:fldCharType="begin"/>
    </w:r>
    <w:r w:rsidR="003A25CE">
      <w:instrText xml:space="preserve"> </w:instrText>
    </w:r>
    <w:r w:rsidR="003A25CE" w:rsidRPr="008B2353">
      <w:instrText>I</w:instrText>
    </w:r>
    <w:r w:rsidR="003A25CE">
      <w:instrText xml:space="preserve">F </w:instrText>
    </w:r>
    <w:fldSimple w:instr=" DOCPROPERTY &quot;Status&quot; ">
      <w:r w:rsidR="00A1651D">
        <w:instrText>final</w:instrText>
      </w:r>
    </w:fldSimple>
    <w:r w:rsidR="003A25CE">
      <w:instrText xml:space="preserve"> = "draft" " (</w:instrText>
    </w:r>
    <w:r w:rsidR="003A25CE">
      <w:fldChar w:fldCharType="begin"/>
    </w:r>
    <w:r w:rsidR="003A25CE">
      <w:instrText xml:space="preserve"> </w:instrText>
    </w:r>
    <w:r w:rsidR="003A25CE" w:rsidRPr="008B2353">
      <w:rPr>
        <w:rStyle w:val="Emphasis"/>
        <w:iCs/>
      </w:rPr>
      <w:instrText>D</w:instrText>
    </w:r>
    <w:r w:rsidR="003A25CE">
      <w:instrText>OCPROPERTY "Status" \* CHARFORMAT</w:instrText>
    </w:r>
    <w:r w:rsidR="003A25CE">
      <w:fldChar w:fldCharType="separate"/>
    </w:r>
    <w:r w:rsidR="003A25CE">
      <w:rPr>
        <w:rStyle w:val="Emphasis"/>
        <w:iCs/>
      </w:rPr>
      <w:instrText>draft</w:instrText>
    </w:r>
    <w:r w:rsidR="003A25CE">
      <w:fldChar w:fldCharType="end"/>
    </w:r>
    <w:r w:rsidR="003A25CE">
      <w:instrText xml:space="preserve">)" </w:instrText>
    </w:r>
    <w:r w:rsidR="003A25CE">
      <w:fldChar w:fldCharType="end"/>
    </w:r>
    <w:r w:rsidR="003A25CE" w:rsidRPr="00FA1E10">
      <w:instrText xml:space="preserve"> </w:instrText>
    </w:r>
    <w:r w:rsidR="003A25CE">
      <w:fldChar w:fldCharType="separate"/>
    </w:r>
    <w:r w:rsidR="00A1651D">
      <w:t>Revision: 2.0</w:t>
    </w:r>
    <w:r w:rsidR="003A25CE">
      <w:fldChar w:fldCharType="end"/>
    </w:r>
  </w:p>
  <w:p w14:paraId="0A99371F" w14:textId="684CD201" w:rsidR="003A25CE" w:rsidRDefault="006F686F" w:rsidP="00C57781">
    <w:pPr>
      <w:pStyle w:val="Footer"/>
      <w:tabs>
        <w:tab w:val="left" w:pos="2835"/>
        <w:tab w:val="left" w:pos="4028"/>
      </w:tabs>
    </w:pPr>
    <w:fldSimple w:instr=" DOCPROPERTY &quot;Title&quot; ">
      <w:r w:rsidR="00C57781">
        <w:t>Implementing a SIF Provider</w:t>
      </w:r>
    </w:fldSimple>
    <w:r w:rsidR="003A25CE">
      <w:tab/>
    </w:r>
    <w:r w:rsidR="00C37CC2">
      <w:tab/>
    </w:r>
    <w:r w:rsidR="00C57781">
      <w:tab/>
    </w:r>
    <w:r w:rsidR="003A25CE">
      <w:tab/>
    </w:r>
    <w:r w:rsidR="003A25CE">
      <w:fldChar w:fldCharType="begin"/>
    </w:r>
    <w:r w:rsidR="003A25CE">
      <w:instrText xml:space="preserve"> DOCPROPERTY "RevisionDate" \@ "MMM YYYY"</w:instrText>
    </w:r>
    <w:r w:rsidR="003A25CE">
      <w:fldChar w:fldCharType="separate"/>
    </w:r>
    <w:r w:rsidR="00A1651D">
      <w:t>May 2022</w:t>
    </w:r>
    <w:r w:rsidR="003A25CE">
      <w:fldChar w:fldCharType="end"/>
    </w:r>
  </w:p>
  <w:p w14:paraId="0A993720" w14:textId="527BA841" w:rsidR="003A25CE" w:rsidRPr="00547F48" w:rsidRDefault="003A25CE"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42050">
      <w:rPr>
        <w:noProof/>
      </w:rPr>
      <w:t>7</w:t>
    </w:r>
    <w:r w:rsidRPr="00547F48">
      <w:fldChar w:fldCharType="end"/>
    </w:r>
    <w:r w:rsidRPr="00547F48">
      <w:t xml:space="preserve"> of </w:t>
    </w:r>
    <w:r w:rsidR="006F686F">
      <w:rPr>
        <w:noProof/>
      </w:rPr>
      <w:fldChar w:fldCharType="begin"/>
    </w:r>
    <w:r w:rsidR="006F686F">
      <w:rPr>
        <w:noProof/>
      </w:rPr>
      <w:instrText xml:space="preserve"> NUMPAGES </w:instrText>
    </w:r>
    <w:r w:rsidR="006F686F">
      <w:rPr>
        <w:noProof/>
      </w:rPr>
      <w:fldChar w:fldCharType="separate"/>
    </w:r>
    <w:r w:rsidR="00B42050">
      <w:rPr>
        <w:noProof/>
      </w:rPr>
      <w:t>8</w:t>
    </w:r>
    <w:r w:rsidR="006F686F">
      <w:rPr>
        <w:noProof/>
      </w:rPr>
      <w:fldChar w:fldCharType="end"/>
    </w:r>
    <w:r>
      <w:rPr>
        <w:noProof/>
      </w:rPr>
      <mc:AlternateContent>
        <mc:Choice Requires="wps">
          <w:drawing>
            <wp:anchor distT="0" distB="0" distL="114300" distR="114300" simplePos="0" relativeHeight="251656704" behindDoc="0" locked="1" layoutInCell="0" allowOverlap="0" wp14:anchorId="0A99372C" wp14:editId="0A99372D">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7064E" id="Line 10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29E8E" w14:textId="77777777" w:rsidR="00EF6003" w:rsidRDefault="00EF6003">
      <w:r>
        <w:separator/>
      </w:r>
    </w:p>
  </w:footnote>
  <w:footnote w:type="continuationSeparator" w:id="0">
    <w:p w14:paraId="17B21436" w14:textId="77777777" w:rsidR="00EF6003" w:rsidRDefault="00EF6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9" w14:textId="706ECBC3" w:rsidR="003A25CE" w:rsidRDefault="003A25CE" w:rsidP="00252F31">
    <w:pPr>
      <w:pStyle w:val="Header"/>
    </w:pPr>
    <w:r>
      <w:rPr>
        <w:noProof/>
      </w:rPr>
      <mc:AlternateContent>
        <mc:Choice Requires="wps">
          <w:drawing>
            <wp:anchor distT="0" distB="0" distL="114300" distR="114300" simplePos="0" relativeHeight="251656192" behindDoc="0" locked="1" layoutInCell="0" allowOverlap="0" wp14:anchorId="0A993722" wp14:editId="0A993723">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D12CC" id="Line 10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fldSimple w:instr=" DOCPROPERTY &quot;SystemTitle&quot; ">
      <w:r w:rsidR="00A1651D">
        <w:t>SIF Framework</w:t>
      </w:r>
    </w:fldSimple>
    <w:r>
      <w:tab/>
    </w:r>
    <w:r>
      <w:tab/>
    </w:r>
    <w:r>
      <w:rPr>
        <w:noProof/>
      </w:rPr>
      <w:drawing>
        <wp:inline distT="0" distB="0" distL="0" distR="0" wp14:anchorId="0A993724" wp14:editId="0A993725">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1A" w14:textId="12C6A1E3" w:rsidR="003A25CE" w:rsidRDefault="003A25CE" w:rsidP="00252F31">
    <w:pPr>
      <w:pStyle w:val="Header"/>
    </w:pPr>
    <w:r>
      <w:rPr>
        <w:noProof/>
      </w:rPr>
      <w:drawing>
        <wp:inline distT="0" distB="0" distL="0" distR="0" wp14:anchorId="0A993726" wp14:editId="0A993727">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1" layoutInCell="0" allowOverlap="0" wp14:anchorId="0A993728" wp14:editId="0A993729">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68BEE" id="Line 10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fldSimple w:instr=" DOCPROPERTY &quot;SystemTitle&quot; ">
      <w:r w:rsidR="00A1651D">
        <w:t>SIF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3721" w14:textId="77777777" w:rsidR="003A25CE" w:rsidRDefault="003A25CE" w:rsidP="004E09EE">
    <w:pPr>
      <w:pStyle w:val="Header"/>
      <w:tabs>
        <w:tab w:val="clear" w:pos="4678"/>
      </w:tabs>
      <w:spacing w:before="5760"/>
      <w:jc w:val="right"/>
    </w:pPr>
    <w:r>
      <w:rPr>
        <w:noProof/>
      </w:rPr>
      <w:drawing>
        <wp:inline distT="0" distB="0" distL="0" distR="0" wp14:anchorId="0A99372E" wp14:editId="0A99372F">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86438F"/>
    <w:multiLevelType w:val="hybridMultilevel"/>
    <w:tmpl w:val="3BC2D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4" w15:restartNumberingAfterBreak="0">
    <w:nsid w:val="31B77611"/>
    <w:multiLevelType w:val="hybridMultilevel"/>
    <w:tmpl w:val="887EAE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7" w15:restartNumberingAfterBreak="0">
    <w:nsid w:val="4CE240E3"/>
    <w:multiLevelType w:val="hybridMultilevel"/>
    <w:tmpl w:val="29AE526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6009CB"/>
    <w:multiLevelType w:val="hybridMultilevel"/>
    <w:tmpl w:val="BFAA6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num w:numId="1" w16cid:durableId="1341733048">
    <w:abstractNumId w:val="6"/>
  </w:num>
  <w:num w:numId="2" w16cid:durableId="270285927">
    <w:abstractNumId w:val="10"/>
  </w:num>
  <w:num w:numId="3" w16cid:durableId="203444688">
    <w:abstractNumId w:val="9"/>
  </w:num>
  <w:num w:numId="4" w16cid:durableId="729426172">
    <w:abstractNumId w:val="3"/>
  </w:num>
  <w:num w:numId="5" w16cid:durableId="1119952852">
    <w:abstractNumId w:val="9"/>
  </w:num>
  <w:num w:numId="6" w16cid:durableId="763188731">
    <w:abstractNumId w:val="6"/>
  </w:num>
  <w:num w:numId="7" w16cid:durableId="214515442">
    <w:abstractNumId w:val="2"/>
  </w:num>
  <w:num w:numId="8" w16cid:durableId="1340429060">
    <w:abstractNumId w:val="1"/>
  </w:num>
  <w:num w:numId="9" w16cid:durableId="1291089159">
    <w:abstractNumId w:val="5"/>
  </w:num>
  <w:num w:numId="10" w16cid:durableId="1356613560">
    <w:abstractNumId w:val="0"/>
  </w:num>
  <w:num w:numId="11" w16cid:durableId="1212497938">
    <w:abstractNumId w:val="7"/>
  </w:num>
  <w:num w:numId="12" w16cid:durableId="375589320">
    <w:abstractNumId w:val="4"/>
  </w:num>
  <w:num w:numId="13" w16cid:durableId="152478088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448C"/>
    <w:rsid w:val="00045041"/>
    <w:rsid w:val="0004555E"/>
    <w:rsid w:val="00046F23"/>
    <w:rsid w:val="00050420"/>
    <w:rsid w:val="0005152C"/>
    <w:rsid w:val="0005423A"/>
    <w:rsid w:val="00056386"/>
    <w:rsid w:val="00057B4B"/>
    <w:rsid w:val="0006062A"/>
    <w:rsid w:val="00060D9F"/>
    <w:rsid w:val="00061E1D"/>
    <w:rsid w:val="00064EDC"/>
    <w:rsid w:val="000661A3"/>
    <w:rsid w:val="000676C6"/>
    <w:rsid w:val="000748EB"/>
    <w:rsid w:val="00074ECA"/>
    <w:rsid w:val="00082132"/>
    <w:rsid w:val="00087280"/>
    <w:rsid w:val="000927F4"/>
    <w:rsid w:val="000944FE"/>
    <w:rsid w:val="0009531E"/>
    <w:rsid w:val="000A084D"/>
    <w:rsid w:val="000A3324"/>
    <w:rsid w:val="000A5116"/>
    <w:rsid w:val="000A7452"/>
    <w:rsid w:val="000B2648"/>
    <w:rsid w:val="000B4C9C"/>
    <w:rsid w:val="000B561D"/>
    <w:rsid w:val="000B5B1A"/>
    <w:rsid w:val="000B7B64"/>
    <w:rsid w:val="000C1B34"/>
    <w:rsid w:val="000C1D82"/>
    <w:rsid w:val="000C2263"/>
    <w:rsid w:val="000C565B"/>
    <w:rsid w:val="000D309F"/>
    <w:rsid w:val="000D61A5"/>
    <w:rsid w:val="000D71EE"/>
    <w:rsid w:val="000E5F41"/>
    <w:rsid w:val="000F0003"/>
    <w:rsid w:val="000F52E2"/>
    <w:rsid w:val="00100FB8"/>
    <w:rsid w:val="001021E4"/>
    <w:rsid w:val="00111190"/>
    <w:rsid w:val="00112710"/>
    <w:rsid w:val="00114F2F"/>
    <w:rsid w:val="001167DA"/>
    <w:rsid w:val="00117BEC"/>
    <w:rsid w:val="001207F4"/>
    <w:rsid w:val="00120F5E"/>
    <w:rsid w:val="0012370D"/>
    <w:rsid w:val="00124909"/>
    <w:rsid w:val="00125505"/>
    <w:rsid w:val="0013351E"/>
    <w:rsid w:val="001338FA"/>
    <w:rsid w:val="001357BA"/>
    <w:rsid w:val="00136A37"/>
    <w:rsid w:val="00140F01"/>
    <w:rsid w:val="001430DD"/>
    <w:rsid w:val="001434C2"/>
    <w:rsid w:val="001475A3"/>
    <w:rsid w:val="00155907"/>
    <w:rsid w:val="0016684A"/>
    <w:rsid w:val="001673D8"/>
    <w:rsid w:val="00171217"/>
    <w:rsid w:val="0017147A"/>
    <w:rsid w:val="0017279B"/>
    <w:rsid w:val="00174812"/>
    <w:rsid w:val="00174A88"/>
    <w:rsid w:val="00175653"/>
    <w:rsid w:val="00176C0F"/>
    <w:rsid w:val="00182BF0"/>
    <w:rsid w:val="00186BD0"/>
    <w:rsid w:val="001900F1"/>
    <w:rsid w:val="001915D9"/>
    <w:rsid w:val="0019312B"/>
    <w:rsid w:val="001931BA"/>
    <w:rsid w:val="001950DF"/>
    <w:rsid w:val="00195A75"/>
    <w:rsid w:val="001A4036"/>
    <w:rsid w:val="001B1830"/>
    <w:rsid w:val="001C00B1"/>
    <w:rsid w:val="001C0FE6"/>
    <w:rsid w:val="001C12C4"/>
    <w:rsid w:val="001C333C"/>
    <w:rsid w:val="001C4298"/>
    <w:rsid w:val="001C4980"/>
    <w:rsid w:val="001D6301"/>
    <w:rsid w:val="001D7DA0"/>
    <w:rsid w:val="001E1CB1"/>
    <w:rsid w:val="001E3187"/>
    <w:rsid w:val="001E3704"/>
    <w:rsid w:val="001E7DCF"/>
    <w:rsid w:val="001F4A17"/>
    <w:rsid w:val="00201620"/>
    <w:rsid w:val="00202675"/>
    <w:rsid w:val="00204383"/>
    <w:rsid w:val="002052C1"/>
    <w:rsid w:val="00205F6B"/>
    <w:rsid w:val="00207060"/>
    <w:rsid w:val="002139C9"/>
    <w:rsid w:val="002149FC"/>
    <w:rsid w:val="00216357"/>
    <w:rsid w:val="00221CA4"/>
    <w:rsid w:val="00222D6D"/>
    <w:rsid w:val="0023023E"/>
    <w:rsid w:val="00231220"/>
    <w:rsid w:val="00243EA1"/>
    <w:rsid w:val="00252F31"/>
    <w:rsid w:val="0025537B"/>
    <w:rsid w:val="0025574E"/>
    <w:rsid w:val="00260E3C"/>
    <w:rsid w:val="00261B94"/>
    <w:rsid w:val="00264282"/>
    <w:rsid w:val="00266B57"/>
    <w:rsid w:val="00267594"/>
    <w:rsid w:val="0027044B"/>
    <w:rsid w:val="00270B4A"/>
    <w:rsid w:val="00271449"/>
    <w:rsid w:val="002810C2"/>
    <w:rsid w:val="00282F4D"/>
    <w:rsid w:val="002A44E3"/>
    <w:rsid w:val="002A7A2D"/>
    <w:rsid w:val="002B1D31"/>
    <w:rsid w:val="002B5066"/>
    <w:rsid w:val="002C347E"/>
    <w:rsid w:val="002C3938"/>
    <w:rsid w:val="002C441F"/>
    <w:rsid w:val="002C4478"/>
    <w:rsid w:val="002C6E5B"/>
    <w:rsid w:val="002C7B92"/>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BD7"/>
    <w:rsid w:val="00341B69"/>
    <w:rsid w:val="0034329B"/>
    <w:rsid w:val="00343BB9"/>
    <w:rsid w:val="00344440"/>
    <w:rsid w:val="00350B2C"/>
    <w:rsid w:val="003523B6"/>
    <w:rsid w:val="00354687"/>
    <w:rsid w:val="0035536F"/>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966B7"/>
    <w:rsid w:val="003A1444"/>
    <w:rsid w:val="003A25CE"/>
    <w:rsid w:val="003A2641"/>
    <w:rsid w:val="003A4190"/>
    <w:rsid w:val="003A585D"/>
    <w:rsid w:val="003B47AE"/>
    <w:rsid w:val="003B482A"/>
    <w:rsid w:val="003B4A68"/>
    <w:rsid w:val="003B752E"/>
    <w:rsid w:val="003C1591"/>
    <w:rsid w:val="003C23B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45E8"/>
    <w:rsid w:val="00416CCB"/>
    <w:rsid w:val="004238D1"/>
    <w:rsid w:val="00424A81"/>
    <w:rsid w:val="004269E5"/>
    <w:rsid w:val="00431526"/>
    <w:rsid w:val="00431CEA"/>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0441"/>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336D0"/>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1E98"/>
    <w:rsid w:val="005859DD"/>
    <w:rsid w:val="00590524"/>
    <w:rsid w:val="00591F44"/>
    <w:rsid w:val="005924AF"/>
    <w:rsid w:val="00594193"/>
    <w:rsid w:val="005A0B6E"/>
    <w:rsid w:val="005A3E5C"/>
    <w:rsid w:val="005A7397"/>
    <w:rsid w:val="005A79E8"/>
    <w:rsid w:val="005B41B7"/>
    <w:rsid w:val="005B547F"/>
    <w:rsid w:val="005C45F4"/>
    <w:rsid w:val="005C540B"/>
    <w:rsid w:val="005D72C3"/>
    <w:rsid w:val="005E068D"/>
    <w:rsid w:val="005E080C"/>
    <w:rsid w:val="005F09AC"/>
    <w:rsid w:val="005F21F7"/>
    <w:rsid w:val="005F7899"/>
    <w:rsid w:val="00610E28"/>
    <w:rsid w:val="0061310A"/>
    <w:rsid w:val="006161F6"/>
    <w:rsid w:val="00617936"/>
    <w:rsid w:val="00621F7B"/>
    <w:rsid w:val="00621FE6"/>
    <w:rsid w:val="00626B52"/>
    <w:rsid w:val="00626F8D"/>
    <w:rsid w:val="00632889"/>
    <w:rsid w:val="00633501"/>
    <w:rsid w:val="006421A8"/>
    <w:rsid w:val="00642E81"/>
    <w:rsid w:val="006441B0"/>
    <w:rsid w:val="00647F64"/>
    <w:rsid w:val="00650945"/>
    <w:rsid w:val="00651891"/>
    <w:rsid w:val="006520DE"/>
    <w:rsid w:val="00655DBE"/>
    <w:rsid w:val="0065600D"/>
    <w:rsid w:val="00662751"/>
    <w:rsid w:val="00665CE9"/>
    <w:rsid w:val="00666D58"/>
    <w:rsid w:val="00670BA6"/>
    <w:rsid w:val="00673E5D"/>
    <w:rsid w:val="006742AE"/>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19AD"/>
    <w:rsid w:val="006E2FEB"/>
    <w:rsid w:val="006E477D"/>
    <w:rsid w:val="006E6DFA"/>
    <w:rsid w:val="006F2133"/>
    <w:rsid w:val="006F4D24"/>
    <w:rsid w:val="006F684D"/>
    <w:rsid w:val="006F686F"/>
    <w:rsid w:val="006F7621"/>
    <w:rsid w:val="0070485F"/>
    <w:rsid w:val="00706E7F"/>
    <w:rsid w:val="0071136A"/>
    <w:rsid w:val="00716E80"/>
    <w:rsid w:val="00720E4E"/>
    <w:rsid w:val="0072373A"/>
    <w:rsid w:val="00732584"/>
    <w:rsid w:val="0073374A"/>
    <w:rsid w:val="007349C8"/>
    <w:rsid w:val="00743413"/>
    <w:rsid w:val="007447D9"/>
    <w:rsid w:val="00744888"/>
    <w:rsid w:val="00744E63"/>
    <w:rsid w:val="00746D21"/>
    <w:rsid w:val="00753024"/>
    <w:rsid w:val="00755E43"/>
    <w:rsid w:val="00756414"/>
    <w:rsid w:val="00764767"/>
    <w:rsid w:val="007654EB"/>
    <w:rsid w:val="00770081"/>
    <w:rsid w:val="0077440F"/>
    <w:rsid w:val="0077528F"/>
    <w:rsid w:val="00775352"/>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E3EDE"/>
    <w:rsid w:val="007F1144"/>
    <w:rsid w:val="007F2D46"/>
    <w:rsid w:val="007F488E"/>
    <w:rsid w:val="007F6B33"/>
    <w:rsid w:val="007F7B84"/>
    <w:rsid w:val="00802682"/>
    <w:rsid w:val="00804AAE"/>
    <w:rsid w:val="00804CCF"/>
    <w:rsid w:val="00813075"/>
    <w:rsid w:val="00813D1E"/>
    <w:rsid w:val="00814763"/>
    <w:rsid w:val="00815A86"/>
    <w:rsid w:val="00815BE3"/>
    <w:rsid w:val="00816465"/>
    <w:rsid w:val="008172FF"/>
    <w:rsid w:val="00820078"/>
    <w:rsid w:val="00825103"/>
    <w:rsid w:val="00827271"/>
    <w:rsid w:val="00831077"/>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3EBC"/>
    <w:rsid w:val="00885490"/>
    <w:rsid w:val="00893B61"/>
    <w:rsid w:val="00897D48"/>
    <w:rsid w:val="008A2608"/>
    <w:rsid w:val="008A6C60"/>
    <w:rsid w:val="008B2353"/>
    <w:rsid w:val="008B2CEC"/>
    <w:rsid w:val="008C37D1"/>
    <w:rsid w:val="008C42EE"/>
    <w:rsid w:val="008C4DAC"/>
    <w:rsid w:val="008C768F"/>
    <w:rsid w:val="008D01EE"/>
    <w:rsid w:val="008D33A4"/>
    <w:rsid w:val="008E45B8"/>
    <w:rsid w:val="008E6293"/>
    <w:rsid w:val="008E64E7"/>
    <w:rsid w:val="008E690C"/>
    <w:rsid w:val="008E79E6"/>
    <w:rsid w:val="008F000E"/>
    <w:rsid w:val="008F0090"/>
    <w:rsid w:val="008F3056"/>
    <w:rsid w:val="008F380C"/>
    <w:rsid w:val="008F3DB1"/>
    <w:rsid w:val="008F4183"/>
    <w:rsid w:val="008F4712"/>
    <w:rsid w:val="0090642F"/>
    <w:rsid w:val="00911CDB"/>
    <w:rsid w:val="009137A6"/>
    <w:rsid w:val="00914E17"/>
    <w:rsid w:val="009154A7"/>
    <w:rsid w:val="009175E6"/>
    <w:rsid w:val="00923B91"/>
    <w:rsid w:val="0092456F"/>
    <w:rsid w:val="00933EC4"/>
    <w:rsid w:val="0093749A"/>
    <w:rsid w:val="0093764A"/>
    <w:rsid w:val="0094643D"/>
    <w:rsid w:val="00947BA5"/>
    <w:rsid w:val="00950100"/>
    <w:rsid w:val="009516E2"/>
    <w:rsid w:val="00954B0B"/>
    <w:rsid w:val="009638EE"/>
    <w:rsid w:val="009714DE"/>
    <w:rsid w:val="0097174F"/>
    <w:rsid w:val="00972196"/>
    <w:rsid w:val="00973A86"/>
    <w:rsid w:val="009740DF"/>
    <w:rsid w:val="00974210"/>
    <w:rsid w:val="009809E8"/>
    <w:rsid w:val="00980D29"/>
    <w:rsid w:val="00981E5F"/>
    <w:rsid w:val="00983DAD"/>
    <w:rsid w:val="00984C3B"/>
    <w:rsid w:val="00991393"/>
    <w:rsid w:val="00991D35"/>
    <w:rsid w:val="00995442"/>
    <w:rsid w:val="00996260"/>
    <w:rsid w:val="009A21E5"/>
    <w:rsid w:val="009B1A4B"/>
    <w:rsid w:val="009B2EA1"/>
    <w:rsid w:val="009B358E"/>
    <w:rsid w:val="009B5D9C"/>
    <w:rsid w:val="009B634C"/>
    <w:rsid w:val="009B7E4F"/>
    <w:rsid w:val="009C13B4"/>
    <w:rsid w:val="009D574E"/>
    <w:rsid w:val="009D57FF"/>
    <w:rsid w:val="009D787B"/>
    <w:rsid w:val="009E3AA6"/>
    <w:rsid w:val="009E5214"/>
    <w:rsid w:val="009E5594"/>
    <w:rsid w:val="009E57DE"/>
    <w:rsid w:val="009E688E"/>
    <w:rsid w:val="009F73D0"/>
    <w:rsid w:val="00A03BF0"/>
    <w:rsid w:val="00A111AF"/>
    <w:rsid w:val="00A11C33"/>
    <w:rsid w:val="00A1651D"/>
    <w:rsid w:val="00A16BDA"/>
    <w:rsid w:val="00A17A4E"/>
    <w:rsid w:val="00A20BCB"/>
    <w:rsid w:val="00A22293"/>
    <w:rsid w:val="00A313DD"/>
    <w:rsid w:val="00A32C32"/>
    <w:rsid w:val="00A33489"/>
    <w:rsid w:val="00A340C8"/>
    <w:rsid w:val="00A35F3A"/>
    <w:rsid w:val="00A4028A"/>
    <w:rsid w:val="00A40A8C"/>
    <w:rsid w:val="00A42963"/>
    <w:rsid w:val="00A432D5"/>
    <w:rsid w:val="00A45443"/>
    <w:rsid w:val="00A47DDF"/>
    <w:rsid w:val="00A55D47"/>
    <w:rsid w:val="00A65122"/>
    <w:rsid w:val="00A6570D"/>
    <w:rsid w:val="00A66BA5"/>
    <w:rsid w:val="00A72802"/>
    <w:rsid w:val="00A734B5"/>
    <w:rsid w:val="00A77C94"/>
    <w:rsid w:val="00A84AC8"/>
    <w:rsid w:val="00A87DDD"/>
    <w:rsid w:val="00A92106"/>
    <w:rsid w:val="00A92B0D"/>
    <w:rsid w:val="00A9401D"/>
    <w:rsid w:val="00A961F5"/>
    <w:rsid w:val="00AA5083"/>
    <w:rsid w:val="00AA61F9"/>
    <w:rsid w:val="00AA6662"/>
    <w:rsid w:val="00AB0C42"/>
    <w:rsid w:val="00AC3853"/>
    <w:rsid w:val="00AC4A89"/>
    <w:rsid w:val="00AC66C8"/>
    <w:rsid w:val="00AC6839"/>
    <w:rsid w:val="00AD0BDD"/>
    <w:rsid w:val="00AD7EAE"/>
    <w:rsid w:val="00AE2202"/>
    <w:rsid w:val="00AE4170"/>
    <w:rsid w:val="00AF25C1"/>
    <w:rsid w:val="00AF25FD"/>
    <w:rsid w:val="00AF2A79"/>
    <w:rsid w:val="00AF4876"/>
    <w:rsid w:val="00AF53EB"/>
    <w:rsid w:val="00AF72E2"/>
    <w:rsid w:val="00AF7848"/>
    <w:rsid w:val="00B07A47"/>
    <w:rsid w:val="00B14D8B"/>
    <w:rsid w:val="00B32AA3"/>
    <w:rsid w:val="00B32B90"/>
    <w:rsid w:val="00B36706"/>
    <w:rsid w:val="00B42050"/>
    <w:rsid w:val="00B42961"/>
    <w:rsid w:val="00B44E7C"/>
    <w:rsid w:val="00B473DE"/>
    <w:rsid w:val="00B543A1"/>
    <w:rsid w:val="00B54AEC"/>
    <w:rsid w:val="00B64576"/>
    <w:rsid w:val="00B6496D"/>
    <w:rsid w:val="00B7738D"/>
    <w:rsid w:val="00B77BB7"/>
    <w:rsid w:val="00B77F05"/>
    <w:rsid w:val="00B8333B"/>
    <w:rsid w:val="00B875C6"/>
    <w:rsid w:val="00B87B6E"/>
    <w:rsid w:val="00B92116"/>
    <w:rsid w:val="00B9212F"/>
    <w:rsid w:val="00B95380"/>
    <w:rsid w:val="00BA223C"/>
    <w:rsid w:val="00BA2E74"/>
    <w:rsid w:val="00BA6F46"/>
    <w:rsid w:val="00BA702C"/>
    <w:rsid w:val="00BB6DAB"/>
    <w:rsid w:val="00BC233F"/>
    <w:rsid w:val="00BC5F59"/>
    <w:rsid w:val="00BC76D2"/>
    <w:rsid w:val="00BD1273"/>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05D52"/>
    <w:rsid w:val="00C06D6C"/>
    <w:rsid w:val="00C12C0E"/>
    <w:rsid w:val="00C14BEC"/>
    <w:rsid w:val="00C1612A"/>
    <w:rsid w:val="00C20154"/>
    <w:rsid w:val="00C22E2D"/>
    <w:rsid w:val="00C332BF"/>
    <w:rsid w:val="00C33D0B"/>
    <w:rsid w:val="00C377AF"/>
    <w:rsid w:val="00C37CC2"/>
    <w:rsid w:val="00C412B3"/>
    <w:rsid w:val="00C52CBA"/>
    <w:rsid w:val="00C54FDC"/>
    <w:rsid w:val="00C57781"/>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27E4"/>
    <w:rsid w:val="00D032E3"/>
    <w:rsid w:val="00D033AC"/>
    <w:rsid w:val="00D045A2"/>
    <w:rsid w:val="00D11726"/>
    <w:rsid w:val="00D21DEC"/>
    <w:rsid w:val="00D2255E"/>
    <w:rsid w:val="00D25CC9"/>
    <w:rsid w:val="00D26B09"/>
    <w:rsid w:val="00D27E45"/>
    <w:rsid w:val="00D3676D"/>
    <w:rsid w:val="00D37158"/>
    <w:rsid w:val="00D407C9"/>
    <w:rsid w:val="00D4146A"/>
    <w:rsid w:val="00D44673"/>
    <w:rsid w:val="00D44710"/>
    <w:rsid w:val="00D44E02"/>
    <w:rsid w:val="00D457D1"/>
    <w:rsid w:val="00D45AA5"/>
    <w:rsid w:val="00D473F0"/>
    <w:rsid w:val="00D47CC1"/>
    <w:rsid w:val="00D57F1C"/>
    <w:rsid w:val="00D60E7D"/>
    <w:rsid w:val="00D613A3"/>
    <w:rsid w:val="00D635AF"/>
    <w:rsid w:val="00D67D25"/>
    <w:rsid w:val="00D7276A"/>
    <w:rsid w:val="00D736A9"/>
    <w:rsid w:val="00D7376E"/>
    <w:rsid w:val="00D74C0A"/>
    <w:rsid w:val="00D75846"/>
    <w:rsid w:val="00D76D12"/>
    <w:rsid w:val="00D846D9"/>
    <w:rsid w:val="00D8603B"/>
    <w:rsid w:val="00D93EA7"/>
    <w:rsid w:val="00D96846"/>
    <w:rsid w:val="00DA056E"/>
    <w:rsid w:val="00DB1CB2"/>
    <w:rsid w:val="00DB3EF0"/>
    <w:rsid w:val="00DB6999"/>
    <w:rsid w:val="00DB75CC"/>
    <w:rsid w:val="00DC0D90"/>
    <w:rsid w:val="00DC5E47"/>
    <w:rsid w:val="00DC65C8"/>
    <w:rsid w:val="00DD0AED"/>
    <w:rsid w:val="00DD0B67"/>
    <w:rsid w:val="00DD1376"/>
    <w:rsid w:val="00DD4BE2"/>
    <w:rsid w:val="00DD5FBE"/>
    <w:rsid w:val="00DD62F1"/>
    <w:rsid w:val="00DD7F10"/>
    <w:rsid w:val="00DE16AE"/>
    <w:rsid w:val="00DE360D"/>
    <w:rsid w:val="00DE5FBE"/>
    <w:rsid w:val="00DF2622"/>
    <w:rsid w:val="00E0187A"/>
    <w:rsid w:val="00E1192A"/>
    <w:rsid w:val="00E147FE"/>
    <w:rsid w:val="00E16211"/>
    <w:rsid w:val="00E16604"/>
    <w:rsid w:val="00E3183E"/>
    <w:rsid w:val="00E33495"/>
    <w:rsid w:val="00E35A6F"/>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04B2"/>
    <w:rsid w:val="00EE1EF9"/>
    <w:rsid w:val="00EE428E"/>
    <w:rsid w:val="00EE65B3"/>
    <w:rsid w:val="00EE725F"/>
    <w:rsid w:val="00EE7AD7"/>
    <w:rsid w:val="00EF2234"/>
    <w:rsid w:val="00EF4C85"/>
    <w:rsid w:val="00EF6003"/>
    <w:rsid w:val="00EF69F9"/>
    <w:rsid w:val="00F03CDF"/>
    <w:rsid w:val="00F0572B"/>
    <w:rsid w:val="00F07354"/>
    <w:rsid w:val="00F107B4"/>
    <w:rsid w:val="00F115B3"/>
    <w:rsid w:val="00F13024"/>
    <w:rsid w:val="00F13D94"/>
    <w:rsid w:val="00F1576F"/>
    <w:rsid w:val="00F16BEB"/>
    <w:rsid w:val="00F20439"/>
    <w:rsid w:val="00F25FBF"/>
    <w:rsid w:val="00F267AF"/>
    <w:rsid w:val="00F303E8"/>
    <w:rsid w:val="00F314BD"/>
    <w:rsid w:val="00F3486A"/>
    <w:rsid w:val="00F37861"/>
    <w:rsid w:val="00F37D87"/>
    <w:rsid w:val="00F44A64"/>
    <w:rsid w:val="00F50CC2"/>
    <w:rsid w:val="00F52661"/>
    <w:rsid w:val="00F544B7"/>
    <w:rsid w:val="00F54F00"/>
    <w:rsid w:val="00F55ABB"/>
    <w:rsid w:val="00F577FC"/>
    <w:rsid w:val="00F6781F"/>
    <w:rsid w:val="00F67E95"/>
    <w:rsid w:val="00F71D28"/>
    <w:rsid w:val="00F751E3"/>
    <w:rsid w:val="00F75CF1"/>
    <w:rsid w:val="00F8009C"/>
    <w:rsid w:val="00F836AB"/>
    <w:rsid w:val="00F847EC"/>
    <w:rsid w:val="00F86135"/>
    <w:rsid w:val="00F90520"/>
    <w:rsid w:val="00F90966"/>
    <w:rsid w:val="00F91DB5"/>
    <w:rsid w:val="00F9382D"/>
    <w:rsid w:val="00F93DE8"/>
    <w:rsid w:val="00F9403C"/>
    <w:rsid w:val="00F96DF7"/>
    <w:rsid w:val="00FA135C"/>
    <w:rsid w:val="00FA1E10"/>
    <w:rsid w:val="00FA5E18"/>
    <w:rsid w:val="00FB3B94"/>
    <w:rsid w:val="00FB422A"/>
    <w:rsid w:val="00FB4683"/>
    <w:rsid w:val="00FB58AF"/>
    <w:rsid w:val="00FC3536"/>
    <w:rsid w:val="00FD3255"/>
    <w:rsid w:val="00FD7444"/>
    <w:rsid w:val="00FE11E1"/>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993623"/>
  <w15:docId w15:val="{0A6A8A80-CE7F-45DE-8300-0334F220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97DBD-48C8-46BE-9F88-8FC721A56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1674</TotalTime>
  <Pages>8</Pages>
  <Words>1681</Words>
  <Characters>9820</Characters>
  <Application>Microsoft Office Word</Application>
  <DocSecurity>0</DocSecurity>
  <Lines>200</Lines>
  <Paragraphs>147</Paragraphs>
  <ScaleCrop>false</ScaleCrop>
  <HeadingPairs>
    <vt:vector size="2" baseType="variant">
      <vt:variant>
        <vt:lpstr>Title</vt:lpstr>
      </vt:variant>
      <vt:variant>
        <vt:i4>1</vt:i4>
      </vt:variant>
    </vt:vector>
  </HeadingPairs>
  <TitlesOfParts>
    <vt:vector size="1" baseType="lpstr">
      <vt:lpstr>Implementing a SIF Provider</vt:lpstr>
    </vt:vector>
  </TitlesOfParts>
  <Company>Systemic Pty Ltd</Company>
  <LinksUpToDate>false</LinksUpToDate>
  <CharactersWithSpaces>11354</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a SIF Provider</dc:title>
  <dc:creator>Rafidzal Rafiq</dc:creator>
  <cp:lastModifiedBy>Rafidzal Rafiq</cp:lastModifiedBy>
  <cp:revision>307</cp:revision>
  <cp:lastPrinted>2010-02-17T00:33:00Z</cp:lastPrinted>
  <dcterms:created xsi:type="dcterms:W3CDTF">2014-08-12T06:05:00Z</dcterms:created>
  <dcterms:modified xsi:type="dcterms:W3CDTF">2022-05-29T04:32:00Z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2022-05-29T10:00:00Z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SIF-PROV</vt:lpwstr>
  </property>
  <property fmtid="{D5CDD505-2E9C-101B-9397-08002B2CF9AE}" pid="8" name="AuthorRole">
    <vt:lpwstr>SIF Solutions Architect</vt:lpwstr>
  </property>
</Properties>
</file>