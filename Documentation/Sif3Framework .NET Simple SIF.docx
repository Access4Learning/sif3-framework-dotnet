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85" w:rsidRPr="00EF4C85" w:rsidRDefault="00264DB8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A46203">
        <w:t>SIF 3.0 Framework</w:t>
      </w:r>
      <w:r>
        <w:fldChar w:fldCharType="end"/>
      </w:r>
      <w:r w:rsidR="00572D11">
        <w:t xml:space="preserve"> (.NET)</w:t>
      </w:r>
    </w:p>
    <w:p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r w:rsidR="00485788">
        <w:fldChar w:fldCharType="begin"/>
      </w:r>
      <w:r w:rsidR="00485788">
        <w:instrText xml:space="preserve"> DOCPROPERTY "SystemVersion" </w:instrText>
      </w:r>
      <w:r w:rsidR="00485788">
        <w:fldChar w:fldCharType="separate"/>
      </w:r>
      <w:r w:rsidR="00641721">
        <w:t>0.18.0</w:t>
      </w:r>
      <w:r w:rsidR="00485788">
        <w:fldChar w:fldCharType="end"/>
      </w:r>
    </w:p>
    <w:p w:rsidR="00BD2B7F" w:rsidRDefault="00485788" w:rsidP="006C1CFE">
      <w:pPr>
        <w:pStyle w:val="DocumentTitleBlock"/>
      </w:pPr>
      <w:r>
        <w:fldChar w:fldCharType="begin"/>
      </w:r>
      <w:r>
        <w:instrText xml:space="preserve"> DOCPROPERTY "Title" </w:instrText>
      </w:r>
      <w:r>
        <w:fldChar w:fldCharType="separate"/>
      </w:r>
      <w:r w:rsidR="00A46203">
        <w:t>Enabling Simple SIF</w:t>
      </w:r>
      <w:r>
        <w:fldChar w:fldCharType="end"/>
      </w:r>
    </w:p>
    <w:p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r w:rsidR="00264DB8">
        <w:fldChar w:fldCharType="begin"/>
      </w:r>
      <w:r w:rsidR="00264DB8">
        <w:instrText xml:space="preserve"> DOCPROPERTY "Author" </w:instrText>
      </w:r>
      <w:r w:rsidR="00264DB8">
        <w:fldChar w:fldCharType="separate"/>
      </w:r>
      <w:proofErr w:type="spellStart"/>
      <w:r w:rsidR="00C715A3">
        <w:t>Rafidzal</w:t>
      </w:r>
      <w:proofErr w:type="spellEnd"/>
      <w:r w:rsidR="00C715A3">
        <w:t xml:space="preserve"> </w:t>
      </w:r>
      <w:proofErr w:type="spellStart"/>
      <w:r w:rsidR="00C715A3">
        <w:t>Rafiq</w:t>
      </w:r>
      <w:proofErr w:type="spellEnd"/>
      <w:r w:rsidR="00264DB8">
        <w:fldChar w:fldCharType="end"/>
      </w:r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C715A3">
        <w:t>SIF Solution Engineer</w:t>
      </w:r>
      <w:r w:rsidR="00EF4C85">
        <w:fldChar w:fldCharType="end"/>
      </w:r>
    </w:p>
    <w:p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641721">
        <w:t>1.1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r w:rsidR="00485788">
        <w:fldChar w:fldCharType="begin"/>
      </w:r>
      <w:r w:rsidR="00485788">
        <w:instrText xml:space="preserve"> DOCPROPERTY "Status" </w:instrText>
      </w:r>
      <w:r w:rsidR="00485788">
        <w:fldChar w:fldCharType="separate"/>
      </w:r>
      <w:r w:rsidR="00C715A3">
        <w:instrText>final</w:instrText>
      </w:r>
      <w:r w:rsidR="00485788">
        <w:fldChar w:fldCharType="end"/>
      </w:r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641721">
        <w:t>Mar 2015</w:t>
      </w:r>
      <w:r>
        <w:fldChar w:fldCharType="end"/>
      </w:r>
    </w:p>
    <w:p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641721">
        <w:rPr>
          <w:noProof/>
        </w:rPr>
        <w:t>2015</w:t>
      </w:r>
      <w:r>
        <w:fldChar w:fldCharType="end"/>
      </w:r>
      <w:r>
        <w:t xml:space="preserve">, </w:t>
      </w:r>
      <w:r w:rsidR="00485788">
        <w:fldChar w:fldCharType="begin"/>
      </w:r>
      <w:r w:rsidR="00485788">
        <w:instrText xml:space="preserve"> DOCPROPERTY "Company" </w:instrText>
      </w:r>
      <w:r w:rsidR="00485788">
        <w:fldChar w:fldCharType="separate"/>
      </w:r>
      <w:r w:rsidR="00C715A3">
        <w:t>Systemic Pty Ltd</w:t>
      </w:r>
      <w:r w:rsidR="00485788">
        <w:fldChar w:fldCharType="end"/>
      </w:r>
    </w:p>
    <w:p w:rsidR="003A1444" w:rsidRDefault="00D74C0A" w:rsidP="00204383">
      <w:pPr>
        <w:pStyle w:val="PrelimTitle"/>
      </w:pPr>
      <w:r>
        <w:lastRenderedPageBreak/>
        <w:t>Table of Contents</w:t>
      </w:r>
    </w:p>
    <w:p w:rsidR="00CE4788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CE4788" w:rsidRPr="005E6FC8">
        <w:rPr>
          <w:noProof/>
        </w:rPr>
        <w:t>1.</w:t>
      </w:r>
      <w:r w:rsidR="00CE4788">
        <w:rPr>
          <w:noProof/>
        </w:rPr>
        <w:t xml:space="preserve"> Introduction</w:t>
      </w:r>
      <w:r w:rsidR="00CE4788">
        <w:rPr>
          <w:noProof/>
        </w:rPr>
        <w:tab/>
      </w:r>
      <w:r w:rsidR="00CE4788">
        <w:rPr>
          <w:noProof/>
        </w:rPr>
        <w:fldChar w:fldCharType="begin"/>
      </w:r>
      <w:r w:rsidR="00CE4788">
        <w:rPr>
          <w:noProof/>
        </w:rPr>
        <w:instrText xml:space="preserve"> PAGEREF _Toc415516203 \h </w:instrText>
      </w:r>
      <w:r w:rsidR="00CE4788">
        <w:rPr>
          <w:noProof/>
        </w:rPr>
      </w:r>
      <w:r w:rsidR="00CE4788">
        <w:rPr>
          <w:noProof/>
        </w:rPr>
        <w:fldChar w:fldCharType="separate"/>
      </w:r>
      <w:r w:rsidR="00CE4788">
        <w:rPr>
          <w:noProof/>
        </w:rPr>
        <w:t>3</w:t>
      </w:r>
      <w:r w:rsidR="00CE4788">
        <w:rPr>
          <w:noProof/>
        </w:rPr>
        <w:fldChar w:fldCharType="end"/>
      </w:r>
    </w:p>
    <w:p w:rsidR="00CE4788" w:rsidRDefault="00CE4788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5E6FC8">
        <w:rPr>
          <w:noProof/>
        </w:rPr>
        <w:t>2.</w:t>
      </w:r>
      <w:r>
        <w:rPr>
          <w:noProof/>
        </w:rPr>
        <w:t xml:space="preserve"> Payload free environment creation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_Toc415516204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E4788" w:rsidRDefault="00CE4788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5E6FC8">
        <w:rPr>
          <w:noProof/>
        </w:rPr>
        <w:t>3.</w:t>
      </w:r>
      <w:r>
        <w:rPr>
          <w:noProof/>
        </w:rPr>
        <w:t xml:space="preserve"> Defining MIME type using URL postfix extension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_Toc415516205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E4788" w:rsidRDefault="00CE478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5E6FC8">
        <w:rPr>
          <w:noProof/>
        </w:rPr>
        <w:t>3.1.</w:t>
      </w:r>
      <w:r>
        <w:rPr>
          <w:noProof/>
        </w:rPr>
        <w:t xml:space="preserve"> WebApiConfig.cs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_Toc415516206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E4788" w:rsidRDefault="00CE478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5E6FC8">
        <w:rPr>
          <w:noProof/>
        </w:rPr>
        <w:t>3.2.</w:t>
      </w:r>
      <w:r>
        <w:rPr>
          <w:noProof/>
        </w:rPr>
        <w:t xml:space="preserve"> Global.asax.cs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_Toc415516207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E4788" w:rsidRDefault="00CE478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5E6FC8">
        <w:rPr>
          <w:noProof/>
        </w:rPr>
        <w:t>3.3.</w:t>
      </w:r>
      <w:r>
        <w:rPr>
          <w:noProof/>
        </w:rPr>
        <w:t xml:space="preserve"> Web.config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_Toc415516208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961F5" w:rsidRDefault="0013351E" w:rsidP="0013351E">
      <w:pPr>
        <w:pStyle w:val="PrePostbody1"/>
      </w:pPr>
      <w:r>
        <w:fldChar w:fldCharType="end"/>
      </w:r>
    </w:p>
    <w:p w:rsidR="00590524" w:rsidRDefault="00F03CDF" w:rsidP="00590524">
      <w:r>
        <w:br w:type="page"/>
      </w:r>
      <w:bookmarkStart w:id="0" w:name="_GoBack"/>
      <w:bookmarkEnd w:id="0"/>
    </w:p>
    <w:p w:rsidR="00857BB4" w:rsidRDefault="00857BB4" w:rsidP="00857BB4">
      <w:pPr>
        <w:pStyle w:val="Heading1"/>
      </w:pPr>
      <w:bookmarkStart w:id="1" w:name="_Toc415516203"/>
      <w:r>
        <w:lastRenderedPageBreak/>
        <w:t>Introduction</w:t>
      </w:r>
      <w:bookmarkEnd w:id="1"/>
      <w:r>
        <w:tab/>
      </w:r>
    </w:p>
    <w:p w:rsidR="00857BB4" w:rsidRDefault="006E1437" w:rsidP="00857BB4">
      <w:pPr>
        <w:pStyle w:val="Body1"/>
        <w:ind w:left="0"/>
      </w:pPr>
      <w:r>
        <w:t>Simple SIF is an initiative proposed to enable easier adoption of SIF 3.0</w:t>
      </w:r>
      <w:r w:rsidR="001B327F">
        <w:t xml:space="preserve">. This initiative focuses on “quick” client access to SIF-defined objects supplied by one or more services. As the Sif3Framework inherently </w:t>
      </w:r>
      <w:r w:rsidR="001A3179">
        <w:t>encapsulates</w:t>
      </w:r>
      <w:r w:rsidR="001B327F">
        <w:t xml:space="preserve"> much of this implementation, this initiative is aimed mainly towards Consumers that are not based upon the Sif3Framework.</w:t>
      </w:r>
    </w:p>
    <w:p w:rsidR="0057366F" w:rsidRDefault="0057366F" w:rsidP="0057366F">
      <w:pPr>
        <w:pStyle w:val="Heading1"/>
      </w:pPr>
      <w:bookmarkStart w:id="2" w:name="_Toc415516204"/>
      <w:r>
        <w:t>Payload free environment creation</w:t>
      </w:r>
      <w:bookmarkEnd w:id="2"/>
      <w:r>
        <w:tab/>
      </w:r>
    </w:p>
    <w:p w:rsidR="0057366F" w:rsidRDefault="0057366F" w:rsidP="0057366F">
      <w:pPr>
        <w:pStyle w:val="Body1"/>
        <w:ind w:left="0"/>
      </w:pPr>
      <w:r>
        <w:t>As per the Simple SIF specification, the Sif3Framework supports the creation (via POST request) of an environment without a payload.</w:t>
      </w:r>
    </w:p>
    <w:p w:rsidR="00836DE6" w:rsidRDefault="000C0D5E" w:rsidP="00590524">
      <w:pPr>
        <w:pStyle w:val="Heading1"/>
      </w:pPr>
      <w:bookmarkStart w:id="3" w:name="_Toc415516205"/>
      <w:r>
        <w:t>Defining MIME type using URL postfix extension</w:t>
      </w:r>
      <w:bookmarkEnd w:id="3"/>
      <w:r w:rsidR="001915D9">
        <w:tab/>
      </w:r>
    </w:p>
    <w:p w:rsidR="000C0D5E" w:rsidRDefault="000C0D5E" w:rsidP="000C0D5E">
      <w:pPr>
        <w:pStyle w:val="Body1"/>
        <w:ind w:left="0"/>
      </w:pPr>
      <w:r>
        <w:t>This section defines how to configure a service to accept the MIME Type for a response using a postfix extension on the URL request.</w:t>
      </w:r>
      <w:r w:rsidR="0058157B">
        <w:t xml:space="preserve"> As it is easier to perform this task using Web API configuration settings rather than code, this section will detail the configuration changes required </w:t>
      </w:r>
      <w:r w:rsidR="001A3179">
        <w:t>for</w:t>
      </w:r>
      <w:r w:rsidR="0058157B">
        <w:t xml:space="preserve"> a Provider to achieve </w:t>
      </w:r>
      <w:r w:rsidR="001A3179">
        <w:t>this functionality</w:t>
      </w:r>
      <w:r w:rsidR="0058157B">
        <w:t>.</w:t>
      </w:r>
    </w:p>
    <w:p w:rsidR="00ED6955" w:rsidRDefault="001A4853" w:rsidP="00ED6955">
      <w:pPr>
        <w:pStyle w:val="Heading2"/>
      </w:pPr>
      <w:bookmarkStart w:id="4" w:name="_Toc415516206"/>
      <w:proofErr w:type="spellStart"/>
      <w:r>
        <w:t>WebApiConfig.cs</w:t>
      </w:r>
      <w:bookmarkEnd w:id="4"/>
      <w:proofErr w:type="spellEnd"/>
    </w:p>
    <w:p w:rsidR="00ED6955" w:rsidRDefault="001A4853" w:rsidP="00ED6955">
      <w:pPr>
        <w:pStyle w:val="Body1"/>
        <w:ind w:left="0"/>
      </w:pPr>
      <w:r>
        <w:t>Add a new route that includes the postfix extension</w:t>
      </w:r>
      <w:r w:rsidR="00ED6955">
        <w:t>.</w:t>
      </w:r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config.Routes.MapHttpRoute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UriPathExtensionApi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routeTemplate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/{controller}.{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}/{id}"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.Optional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);</w:t>
      </w:r>
    </w:p>
    <w:p w:rsidR="00ED6955" w:rsidRDefault="00D77A01" w:rsidP="00ED6955">
      <w:pPr>
        <w:pStyle w:val="Heading2"/>
      </w:pPr>
      <w:bookmarkStart w:id="5" w:name="_Toc415516207"/>
      <w:proofErr w:type="spellStart"/>
      <w:r>
        <w:t>Global.asax.cs</w:t>
      </w:r>
      <w:bookmarkEnd w:id="5"/>
      <w:proofErr w:type="spellEnd"/>
    </w:p>
    <w:p w:rsidR="0019312B" w:rsidRDefault="00D77A01" w:rsidP="00ED6955">
      <w:pPr>
        <w:pStyle w:val="Body1"/>
        <w:ind w:left="0"/>
      </w:pPr>
      <w:r>
        <w:t>Update the Web API configuration to recognise the postfix extension, and to map known extensions to particular MIME Types</w:t>
      </w:r>
      <w:r w:rsidR="0019312B">
        <w:t>.</w:t>
      </w:r>
    </w:p>
    <w:p w:rsidR="00B13A3C" w:rsidRDefault="00B13A3C" w:rsidP="00B13A3C">
      <w:pPr>
        <w:keepLines w:val="0"/>
        <w:autoSpaceDE w:val="0"/>
        <w:autoSpaceDN w:val="0"/>
        <w:adjustRightInd w:val="0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B13A3C" w:rsidRDefault="00B13A3C" w:rsidP="00B13A3C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GlobalConfiguration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.Configuration.Formatters.JsonFormatter.AddUriPathExtensionMapping</w:t>
      </w:r>
    </w:p>
    <w:p w:rsidR="00B13A3C" w:rsidRDefault="00B13A3C" w:rsidP="00B13A3C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A3C" w:rsidRDefault="00B13A3C" w:rsidP="00B13A3C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.Configuration.Formatters.XmlFormatter.AddUriPathExtensionMapping</w:t>
      </w:r>
    </w:p>
    <w:p w:rsidR="00B13A3C" w:rsidRDefault="00B13A3C" w:rsidP="00B13A3C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"text/xml"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2109" w:rsidRDefault="00B13A3C" w:rsidP="00782109">
      <w:pPr>
        <w:pStyle w:val="Heading2"/>
      </w:pPr>
      <w:bookmarkStart w:id="6" w:name="_Toc415516208"/>
      <w:proofErr w:type="spellStart"/>
      <w:r>
        <w:t>Web.config</w:t>
      </w:r>
      <w:bookmarkEnd w:id="6"/>
      <w:proofErr w:type="spellEnd"/>
    </w:p>
    <w:p w:rsidR="00407FCB" w:rsidRDefault="00304617" w:rsidP="00407FCB">
      <w:pPr>
        <w:pStyle w:val="Body1"/>
        <w:ind w:left="0"/>
      </w:pPr>
      <w:r>
        <w:t>Register the appropriate IIS module that manages the routing of requests inside of Web API (to handle postfix extensions)</w:t>
      </w:r>
      <w:r w:rsidR="00407FCB">
        <w:t>.</w:t>
      </w:r>
    </w:p>
    <w:p w:rsidR="00304617" w:rsidRDefault="00304617" w:rsidP="00304617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04617" w:rsidRDefault="00304617" w:rsidP="00304617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modules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04617" w:rsidRDefault="00304617" w:rsidP="00304617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UrlRoutingModule-4.0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304617" w:rsidRDefault="00304617" w:rsidP="00304617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UrlRoutingModule-4.0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System.Web.Routing.UrlRoutingModule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preCondition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407FCB" w:rsidRPr="00304617" w:rsidRDefault="00304617" w:rsidP="00304617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modules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407FCB" w:rsidRPr="00304617" w:rsidSect="003F6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788" w:rsidRDefault="00485788">
      <w:r>
        <w:separator/>
      </w:r>
    </w:p>
  </w:endnote>
  <w:endnote w:type="continuationSeparator" w:id="0">
    <w:p w:rsidR="00485788" w:rsidRDefault="00485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C8" w:rsidRDefault="00A84AC8" w:rsidP="0016684A">
    <w:pPr>
      <w:pStyle w:val="Footer"/>
    </w:pPr>
    <w:r>
      <w:fldChar w:fldCharType="begin"/>
    </w:r>
    <w:r>
      <w:instrText xml:space="preserve"> QUOTE "Revision: " </w:instrText>
    </w:r>
    <w:r w:rsidR="00485788">
      <w:fldChar w:fldCharType="begin"/>
    </w:r>
    <w:r w:rsidR="00485788">
      <w:instrText xml:space="preserve"> DOCPROPERTY "Revision" </w:instrText>
    </w:r>
    <w:r w:rsidR="00485788">
      <w:fldChar w:fldCharType="separate"/>
    </w:r>
    <w:r w:rsidR="00641721">
      <w:instrText>1.1</w:instrText>
    </w:r>
    <w:r w:rsidR="00485788">
      <w:fldChar w:fldCharType="end"/>
    </w:r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r w:rsidR="00485788">
      <w:fldChar w:fldCharType="begin"/>
    </w:r>
    <w:r w:rsidR="00485788">
      <w:instrText xml:space="preserve"> DOCPROPERTY "Status" </w:instrText>
    </w:r>
    <w:r w:rsidR="00485788">
      <w:fldChar w:fldCharType="separate"/>
    </w:r>
    <w:r w:rsidR="00641721">
      <w:instrText>final</w:instrText>
    </w:r>
    <w:r w:rsidR="00485788">
      <w:fldChar w:fldCharType="end"/>
    </w:r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641721">
      <w:t>Revision: 1.1</w:t>
    </w:r>
    <w:r>
      <w:fldChar w:fldCharType="end"/>
    </w:r>
    <w:r>
      <w:tab/>
    </w:r>
    <w:r>
      <w:tab/>
    </w:r>
    <w:r w:rsidR="00485788">
      <w:fldChar w:fldCharType="begin"/>
    </w:r>
    <w:r w:rsidR="00485788">
      <w:instrText xml:space="preserve"> DOCPROPERTY "Title" </w:instrText>
    </w:r>
    <w:r w:rsidR="00485788">
      <w:fldChar w:fldCharType="separate"/>
    </w:r>
    <w:r w:rsidR="00A46203">
      <w:t>Enabling Simple SIF</w:t>
    </w:r>
    <w:r w:rsidR="00485788">
      <w:fldChar w:fldCharType="end"/>
    </w:r>
    <w:r>
      <w:t xml:space="preserve"> (</w:t>
    </w:r>
    <w:r w:rsidR="00485788">
      <w:fldChar w:fldCharType="begin"/>
    </w:r>
    <w:r w:rsidR="00485788">
      <w:instrText xml:space="preserve"> DOCPROPERTY "SystemAbbreviation" </w:instrText>
    </w:r>
    <w:r w:rsidR="00485788">
      <w:fldChar w:fldCharType="separate"/>
    </w:r>
    <w:r w:rsidR="00A46203">
      <w:t>SIF3-SS-AU</w:t>
    </w:r>
    <w:r w:rsidR="00485788">
      <w:fldChar w:fldCharType="end"/>
    </w:r>
    <w:r>
      <w:t>)</w:t>
    </w:r>
  </w:p>
  <w:p w:rsidR="00A84AC8" w:rsidRDefault="00A84AC8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641721">
      <w:t>Mar 2015</w:t>
    </w:r>
    <w:r>
      <w:fldChar w:fldCharType="end"/>
    </w:r>
    <w:r>
      <w:tab/>
    </w:r>
    <w:r>
      <w:tab/>
      <w:t xml:space="preserve">Version </w:t>
    </w:r>
    <w:r w:rsidR="00485788">
      <w:fldChar w:fldCharType="begin"/>
    </w:r>
    <w:r w:rsidR="00485788">
      <w:instrText xml:space="preserve"> DOCPROPERTY "SystemVersion" </w:instrText>
    </w:r>
    <w:r w:rsidR="00485788">
      <w:fldChar w:fldCharType="separate"/>
    </w:r>
    <w:r w:rsidR="00641721">
      <w:t>0.18.0</w:t>
    </w:r>
    <w:r w:rsidR="00485788">
      <w:fldChar w:fldCharType="end"/>
    </w:r>
  </w:p>
  <w:p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E4788">
      <w:rPr>
        <w:noProof/>
      </w:rPr>
      <w:t>2</w:t>
    </w:r>
    <w:r w:rsidRPr="00547F48">
      <w:fldChar w:fldCharType="end"/>
    </w:r>
    <w:r w:rsidRPr="00547F48">
      <w:t xml:space="preserve"> of </w:t>
    </w:r>
    <w:r w:rsidR="00485788">
      <w:fldChar w:fldCharType="begin"/>
    </w:r>
    <w:r w:rsidR="00485788">
      <w:instrText xml:space="preserve"> NUMPAGES </w:instrText>
    </w:r>
    <w:r w:rsidR="00485788">
      <w:fldChar w:fldCharType="separate"/>
    </w:r>
    <w:r w:rsidR="00CE4788">
      <w:rPr>
        <w:noProof/>
      </w:rPr>
      <w:t>3</w:t>
    </w:r>
    <w:r w:rsidR="00485788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0" wp14:anchorId="73D795A6" wp14:editId="3094FDE9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A7615" id="Line 10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z0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C8" w:rsidRDefault="00485788" w:rsidP="00252F31">
    <w:pPr>
      <w:pStyle w:val="Footer"/>
    </w:pPr>
    <w:r>
      <w:fldChar w:fldCharType="begin"/>
    </w:r>
    <w:r>
      <w:instrText xml:space="preserve"> DOC</w:instrText>
    </w:r>
    <w:r>
      <w:instrText xml:space="preserve">PROPERTY "SystemAbbreviation" </w:instrText>
    </w:r>
    <w:r>
      <w:fldChar w:fldCharType="separate"/>
    </w:r>
    <w:r w:rsidR="00A46203">
      <w:t>SIF3-SS-AU</w:t>
    </w:r>
    <w:r>
      <w:fldChar w:fldCharType="end"/>
    </w:r>
    <w:r w:rsidR="00A84AC8">
      <w:t xml:space="preserve"> Version </w:t>
    </w:r>
    <w:r>
      <w:fldChar w:fldCharType="begin"/>
    </w:r>
    <w:r>
      <w:instrText xml:space="preserve"> DOCPROPERTY "SystemVersion" </w:instrText>
    </w:r>
    <w:r>
      <w:fldChar w:fldCharType="separate"/>
    </w:r>
    <w:r w:rsidR="00641721">
      <w:t>0.18.0</w:t>
    </w:r>
    <w:r>
      <w:fldChar w:fldCharType="end"/>
    </w:r>
    <w:r w:rsidR="00A84AC8">
      <w:tab/>
    </w:r>
    <w:r w:rsidR="00A84AC8">
      <w:tab/>
    </w:r>
    <w:r w:rsidR="00A84AC8">
      <w:fldChar w:fldCharType="begin"/>
    </w:r>
    <w:r w:rsidR="00A84AC8">
      <w:instrText xml:space="preserve"> QUOTE "Revision: " </w:instrText>
    </w:r>
    <w:r>
      <w:fldChar w:fldCharType="begin"/>
    </w:r>
    <w:r>
      <w:instrText xml:space="preserve"> DOCPROPERTY "Revision" </w:instrText>
    </w:r>
    <w:r>
      <w:fldChar w:fldCharType="separate"/>
    </w:r>
    <w:r w:rsidR="00641721">
      <w:instrText>1.1</w:instrText>
    </w:r>
    <w:r>
      <w:fldChar w:fldCharType="end"/>
    </w:r>
    <w:r w:rsidR="00A84AC8">
      <w:fldChar w:fldCharType="begin"/>
    </w:r>
    <w:r w:rsidR="00A84AC8">
      <w:instrText xml:space="preserve"> </w:instrText>
    </w:r>
    <w:r w:rsidR="00A84AC8" w:rsidRPr="008B2353">
      <w:instrText>I</w:instrText>
    </w:r>
    <w:r w:rsidR="00A84AC8">
      <w:instrText xml:space="preserve">F </w:instrText>
    </w:r>
    <w:r>
      <w:fldChar w:fldCharType="begin"/>
    </w:r>
    <w:r>
      <w:instrText xml:space="preserve"> DOCPROPERTY "Status" </w:instrText>
    </w:r>
    <w:r>
      <w:fldChar w:fldCharType="separate"/>
    </w:r>
    <w:r w:rsidR="00641721">
      <w:instrText>final</w:instrText>
    </w:r>
    <w:r>
      <w:fldChar w:fldCharType="end"/>
    </w:r>
    <w:r w:rsidR="00A84AC8">
      <w:instrText xml:space="preserve"> = "draft" " (</w:instrText>
    </w:r>
    <w:r w:rsidR="00A84AC8">
      <w:fldChar w:fldCharType="begin"/>
    </w:r>
    <w:r w:rsidR="00A84AC8">
      <w:instrText xml:space="preserve"> </w:instrText>
    </w:r>
    <w:r w:rsidR="00A84AC8" w:rsidRPr="008B2353">
      <w:rPr>
        <w:rStyle w:val="Emphasis"/>
        <w:iCs/>
      </w:rPr>
      <w:instrText>D</w:instrText>
    </w:r>
    <w:r w:rsidR="00A84AC8">
      <w:instrText>OCPROPERTY "Status" \* CHARFORMAT</w:instrText>
    </w:r>
    <w:r w:rsidR="00A84AC8">
      <w:fldChar w:fldCharType="separate"/>
    </w:r>
    <w:r w:rsidR="00A84AC8">
      <w:rPr>
        <w:rStyle w:val="Emphasis"/>
        <w:iCs/>
      </w:rPr>
      <w:instrText>draft</w:instrText>
    </w:r>
    <w:r w:rsidR="00A84AC8">
      <w:fldChar w:fldCharType="end"/>
    </w:r>
    <w:r w:rsidR="00A84AC8">
      <w:instrText xml:space="preserve">)" </w:instrText>
    </w:r>
    <w:r w:rsidR="00A84AC8">
      <w:fldChar w:fldCharType="end"/>
    </w:r>
    <w:r w:rsidR="00A84AC8" w:rsidRPr="00FA1E10">
      <w:instrText xml:space="preserve"> </w:instrText>
    </w:r>
    <w:r w:rsidR="00A84AC8">
      <w:fldChar w:fldCharType="separate"/>
    </w:r>
    <w:r w:rsidR="00641721">
      <w:t>Revision: 1.1</w:t>
    </w:r>
    <w:r w:rsidR="00A84AC8">
      <w:fldChar w:fldCharType="end"/>
    </w:r>
  </w:p>
  <w:p w:rsidR="00A84AC8" w:rsidRDefault="00485788" w:rsidP="00252F31">
    <w:pPr>
      <w:pStyle w:val="Footer"/>
    </w:pPr>
    <w:r>
      <w:fldChar w:fldCharType="begin"/>
    </w:r>
    <w:r>
      <w:instrText xml:space="preserve"> DOCPROPERTY "Title" </w:instrText>
    </w:r>
    <w:r>
      <w:fldChar w:fldCharType="separate"/>
    </w:r>
    <w:r w:rsidR="00A46203">
      <w:t>Enabling Simple SIF</w:t>
    </w:r>
    <w:r>
      <w:fldChar w:fldCharType="end"/>
    </w:r>
    <w:r w:rsidR="00A84AC8">
      <w:tab/>
    </w:r>
    <w:r w:rsidR="00A84AC8">
      <w:tab/>
    </w:r>
    <w:r w:rsidR="00A84AC8">
      <w:fldChar w:fldCharType="begin"/>
    </w:r>
    <w:r w:rsidR="00A84AC8">
      <w:instrText xml:space="preserve"> DOCPROPERTY "RevisionDate" \@ "MMM YYYY"</w:instrText>
    </w:r>
    <w:r w:rsidR="00A84AC8">
      <w:fldChar w:fldCharType="separate"/>
    </w:r>
    <w:r w:rsidR="00641721">
      <w:t>Mar 2015</w:t>
    </w:r>
    <w:r w:rsidR="00A84AC8">
      <w:fldChar w:fldCharType="end"/>
    </w:r>
  </w:p>
  <w:p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E4788">
      <w:rPr>
        <w:noProof/>
      </w:rPr>
      <w:t>3</w:t>
    </w:r>
    <w:r w:rsidRPr="00547F48">
      <w:fldChar w:fldCharType="end"/>
    </w:r>
    <w:r w:rsidRPr="00547F48">
      <w:t xml:space="preserve"> of </w:t>
    </w:r>
    <w:r w:rsidR="00485788">
      <w:fldChar w:fldCharType="begin"/>
    </w:r>
    <w:r w:rsidR="00485788">
      <w:instrText xml:space="preserve"> NUMPAGES </w:instrText>
    </w:r>
    <w:r w:rsidR="00485788">
      <w:fldChar w:fldCharType="separate"/>
    </w:r>
    <w:r w:rsidR="00CE4788">
      <w:rPr>
        <w:noProof/>
      </w:rPr>
      <w:t>3</w:t>
    </w:r>
    <w:r w:rsidR="00485788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1" layoutInCell="0" allowOverlap="0" wp14:anchorId="0C8F6711" wp14:editId="7471B6A3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39CF6" id="Line 10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xqwFQIAACo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788" w:rsidRDefault="00485788">
      <w:r>
        <w:separator/>
      </w:r>
    </w:p>
  </w:footnote>
  <w:footnote w:type="continuationSeparator" w:id="0">
    <w:p w:rsidR="00485788" w:rsidRDefault="00485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C8" w:rsidRDefault="00A84AC8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0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35256" id="Line 10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2A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r w:rsidR="00485788">
      <w:fldChar w:fldCharType="begin"/>
    </w:r>
    <w:r w:rsidR="00485788">
      <w:instrText xml:space="preserve"> DOCPROPERTY "SystemTitle" </w:instrText>
    </w:r>
    <w:r w:rsidR="00485788">
      <w:fldChar w:fldCharType="separate"/>
    </w:r>
    <w:r>
      <w:t>SIF 3.0 Framework</w:t>
    </w:r>
    <w:r w:rsidR="00485788">
      <w:fldChar w:fldCharType="end"/>
    </w:r>
    <w:r>
      <w:tab/>
    </w:r>
    <w:r>
      <w:tab/>
    </w:r>
    <w:r>
      <w:rPr>
        <w:noProof/>
      </w:rPr>
      <w:drawing>
        <wp:inline distT="0" distB="0" distL="0" distR="0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C8" w:rsidRDefault="00A84AC8" w:rsidP="00252F31">
    <w:pPr>
      <w:pStyle w:val="Header"/>
    </w:pPr>
    <w:r>
      <w:rPr>
        <w:noProof/>
      </w:rPr>
      <w:drawing>
        <wp:inline distT="0" distB="0" distL="0" distR="0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1A0BA6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E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r w:rsidR="00485788">
      <w:fldChar w:fldCharType="begin"/>
    </w:r>
    <w:r w:rsidR="00485788">
      <w:instrText xml:space="preserve"> DOCPROPERTY "SystemTitle" </w:instrText>
    </w:r>
    <w:r w:rsidR="00485788">
      <w:fldChar w:fldCharType="separate"/>
    </w:r>
    <w:r>
      <w:t>SIF 3.0 Framework</w:t>
    </w:r>
    <w:r w:rsidR="00485788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AC8" w:rsidRDefault="00A84AC8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157A"/>
    <w:multiLevelType w:val="hybridMultilevel"/>
    <w:tmpl w:val="22FC8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A3D4D"/>
    <w:multiLevelType w:val="hybridMultilevel"/>
    <w:tmpl w:val="F282F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73EEA"/>
    <w:multiLevelType w:val="hybridMultilevel"/>
    <w:tmpl w:val="CFF2157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0B877D2A"/>
    <w:multiLevelType w:val="hybridMultilevel"/>
    <w:tmpl w:val="55B8C422"/>
    <w:lvl w:ilvl="0" w:tplc="91A257A4">
      <w:numFmt w:val="bullet"/>
      <w:lvlText w:val=""/>
      <w:lvlJc w:val="left"/>
      <w:pPr>
        <w:ind w:left="1845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654D5E"/>
    <w:multiLevelType w:val="hybridMultilevel"/>
    <w:tmpl w:val="C01A2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913070"/>
    <w:multiLevelType w:val="hybridMultilevel"/>
    <w:tmpl w:val="DE4C9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3734F"/>
    <w:multiLevelType w:val="hybridMultilevel"/>
    <w:tmpl w:val="D996FE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867A59"/>
    <w:multiLevelType w:val="hybridMultilevel"/>
    <w:tmpl w:val="F2900F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456F37"/>
    <w:multiLevelType w:val="hybridMultilevel"/>
    <w:tmpl w:val="8728841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9E6439B"/>
    <w:multiLevelType w:val="hybridMultilevel"/>
    <w:tmpl w:val="CB005D3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1C8A1332"/>
    <w:multiLevelType w:val="hybridMultilevel"/>
    <w:tmpl w:val="293C3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17">
    <w:nsid w:val="2CA74CDA"/>
    <w:multiLevelType w:val="hybridMultilevel"/>
    <w:tmpl w:val="007850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EF17FC"/>
    <w:multiLevelType w:val="hybridMultilevel"/>
    <w:tmpl w:val="AB68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F73017"/>
    <w:multiLevelType w:val="hybridMultilevel"/>
    <w:tmpl w:val="398E7FEA"/>
    <w:lvl w:ilvl="0" w:tplc="0C09000F">
      <w:start w:val="1"/>
      <w:numFmt w:val="decimal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C0810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E93988"/>
    <w:multiLevelType w:val="hybridMultilevel"/>
    <w:tmpl w:val="ABAA2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24">
    <w:nsid w:val="4C6B6786"/>
    <w:multiLevelType w:val="hybridMultilevel"/>
    <w:tmpl w:val="B1440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197A4F"/>
    <w:multiLevelType w:val="hybridMultilevel"/>
    <w:tmpl w:val="DF86D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87623"/>
    <w:multiLevelType w:val="hybridMultilevel"/>
    <w:tmpl w:val="D57452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8">
    <w:nsid w:val="600C6EE5"/>
    <w:multiLevelType w:val="hybridMultilevel"/>
    <w:tmpl w:val="49746136"/>
    <w:lvl w:ilvl="0" w:tplc="A8EE37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4E0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E02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E4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0F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5F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0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E4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9D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5A34C8"/>
    <w:multiLevelType w:val="hybridMultilevel"/>
    <w:tmpl w:val="22C66E5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>
    <w:nsid w:val="64C22CD8"/>
    <w:multiLevelType w:val="hybridMultilevel"/>
    <w:tmpl w:val="27A69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9F46D5"/>
    <w:multiLevelType w:val="hybridMultilevel"/>
    <w:tmpl w:val="3DDC9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AC2196"/>
    <w:multiLevelType w:val="hybridMultilevel"/>
    <w:tmpl w:val="53264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2D4B3D"/>
    <w:multiLevelType w:val="hybridMultilevel"/>
    <w:tmpl w:val="687CE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5314FC"/>
    <w:multiLevelType w:val="hybridMultilevel"/>
    <w:tmpl w:val="64CEA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457A16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C76AC5"/>
    <w:multiLevelType w:val="hybridMultilevel"/>
    <w:tmpl w:val="A8ECF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2A2201"/>
    <w:multiLevelType w:val="hybridMultilevel"/>
    <w:tmpl w:val="350E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F72079"/>
    <w:multiLevelType w:val="hybridMultilevel"/>
    <w:tmpl w:val="D44ABFA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40">
    <w:nsid w:val="7606184A"/>
    <w:multiLevelType w:val="hybridMultilevel"/>
    <w:tmpl w:val="0A1A0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1731F9"/>
    <w:multiLevelType w:val="hybridMultilevel"/>
    <w:tmpl w:val="D7B01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D75A61"/>
    <w:multiLevelType w:val="hybridMultilevel"/>
    <w:tmpl w:val="21C03F26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D417750"/>
    <w:multiLevelType w:val="hybridMultilevel"/>
    <w:tmpl w:val="F8DE0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7"/>
  </w:num>
  <w:num w:numId="4">
    <w:abstractNumId w:val="16"/>
  </w:num>
  <w:num w:numId="5">
    <w:abstractNumId w:val="27"/>
  </w:num>
  <w:num w:numId="6">
    <w:abstractNumId w:val="23"/>
  </w:num>
  <w:num w:numId="7">
    <w:abstractNumId w:val="15"/>
  </w:num>
  <w:num w:numId="8">
    <w:abstractNumId w:val="10"/>
  </w:num>
  <w:num w:numId="9">
    <w:abstractNumId w:val="11"/>
  </w:num>
  <w:num w:numId="10">
    <w:abstractNumId w:val="17"/>
  </w:num>
  <w:num w:numId="11">
    <w:abstractNumId w:val="26"/>
  </w:num>
  <w:num w:numId="12">
    <w:abstractNumId w:val="18"/>
  </w:num>
  <w:num w:numId="13">
    <w:abstractNumId w:val="33"/>
  </w:num>
  <w:num w:numId="14">
    <w:abstractNumId w:val="29"/>
  </w:num>
  <w:num w:numId="15">
    <w:abstractNumId w:val="38"/>
  </w:num>
  <w:num w:numId="16">
    <w:abstractNumId w:val="4"/>
  </w:num>
  <w:num w:numId="17">
    <w:abstractNumId w:val="34"/>
  </w:num>
  <w:num w:numId="18">
    <w:abstractNumId w:val="13"/>
  </w:num>
  <w:num w:numId="19">
    <w:abstractNumId w:val="21"/>
  </w:num>
  <w:num w:numId="20">
    <w:abstractNumId w:val="35"/>
  </w:num>
  <w:num w:numId="21">
    <w:abstractNumId w:val="36"/>
  </w:num>
  <w:num w:numId="22">
    <w:abstractNumId w:val="31"/>
  </w:num>
  <w:num w:numId="23">
    <w:abstractNumId w:val="37"/>
  </w:num>
  <w:num w:numId="24">
    <w:abstractNumId w:val="9"/>
  </w:num>
  <w:num w:numId="25">
    <w:abstractNumId w:val="28"/>
  </w:num>
  <w:num w:numId="26">
    <w:abstractNumId w:val="2"/>
  </w:num>
  <w:num w:numId="27">
    <w:abstractNumId w:val="22"/>
  </w:num>
  <w:num w:numId="28">
    <w:abstractNumId w:val="3"/>
  </w:num>
  <w:num w:numId="29">
    <w:abstractNumId w:val="40"/>
  </w:num>
  <w:num w:numId="30">
    <w:abstractNumId w:val="19"/>
  </w:num>
  <w:num w:numId="31">
    <w:abstractNumId w:val="6"/>
  </w:num>
  <w:num w:numId="32">
    <w:abstractNumId w:val="7"/>
  </w:num>
  <w:num w:numId="33">
    <w:abstractNumId w:val="25"/>
  </w:num>
  <w:num w:numId="34">
    <w:abstractNumId w:val="30"/>
  </w:num>
  <w:num w:numId="35">
    <w:abstractNumId w:val="1"/>
  </w:num>
  <w:num w:numId="36">
    <w:abstractNumId w:val="24"/>
  </w:num>
  <w:num w:numId="37">
    <w:abstractNumId w:val="42"/>
  </w:num>
  <w:num w:numId="38">
    <w:abstractNumId w:val="12"/>
  </w:num>
  <w:num w:numId="39">
    <w:abstractNumId w:val="43"/>
  </w:num>
  <w:num w:numId="40">
    <w:abstractNumId w:val="41"/>
  </w:num>
  <w:num w:numId="41">
    <w:abstractNumId w:val="14"/>
  </w:num>
  <w:num w:numId="42">
    <w:abstractNumId w:val="32"/>
  </w:num>
  <w:num w:numId="43">
    <w:abstractNumId w:val="20"/>
  </w:num>
  <w:num w:numId="44">
    <w:abstractNumId w:val="5"/>
  </w:num>
  <w:num w:numId="45">
    <w:abstractNumId w:val="0"/>
  </w:num>
  <w:num w:numId="4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02C"/>
    <w:rsid w:val="00005064"/>
    <w:rsid w:val="00005A08"/>
    <w:rsid w:val="00005E1E"/>
    <w:rsid w:val="00006EB2"/>
    <w:rsid w:val="00022EE2"/>
    <w:rsid w:val="00023F23"/>
    <w:rsid w:val="00025224"/>
    <w:rsid w:val="00030C09"/>
    <w:rsid w:val="00031CCA"/>
    <w:rsid w:val="00037588"/>
    <w:rsid w:val="00037BC0"/>
    <w:rsid w:val="00042204"/>
    <w:rsid w:val="00043A34"/>
    <w:rsid w:val="0004555E"/>
    <w:rsid w:val="00046F23"/>
    <w:rsid w:val="00050420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82132"/>
    <w:rsid w:val="00087280"/>
    <w:rsid w:val="000927F4"/>
    <w:rsid w:val="0009531E"/>
    <w:rsid w:val="000A084D"/>
    <w:rsid w:val="000A3324"/>
    <w:rsid w:val="000A5116"/>
    <w:rsid w:val="000A7452"/>
    <w:rsid w:val="000B2648"/>
    <w:rsid w:val="000B4C9C"/>
    <w:rsid w:val="000B561D"/>
    <w:rsid w:val="000B5B1A"/>
    <w:rsid w:val="000B7B64"/>
    <w:rsid w:val="000C0D5E"/>
    <w:rsid w:val="000C1B34"/>
    <w:rsid w:val="000C1D82"/>
    <w:rsid w:val="000C565B"/>
    <w:rsid w:val="000D309F"/>
    <w:rsid w:val="000D61A5"/>
    <w:rsid w:val="000D71EE"/>
    <w:rsid w:val="000E5F41"/>
    <w:rsid w:val="000F0003"/>
    <w:rsid w:val="000F52E2"/>
    <w:rsid w:val="00112710"/>
    <w:rsid w:val="00114F2F"/>
    <w:rsid w:val="001167DA"/>
    <w:rsid w:val="00117BEC"/>
    <w:rsid w:val="00120F5E"/>
    <w:rsid w:val="0012370D"/>
    <w:rsid w:val="00124909"/>
    <w:rsid w:val="00125505"/>
    <w:rsid w:val="0013351E"/>
    <w:rsid w:val="001338FA"/>
    <w:rsid w:val="001357BA"/>
    <w:rsid w:val="00136A37"/>
    <w:rsid w:val="001430DD"/>
    <w:rsid w:val="001434C2"/>
    <w:rsid w:val="001475A3"/>
    <w:rsid w:val="00155907"/>
    <w:rsid w:val="0016684A"/>
    <w:rsid w:val="001673D8"/>
    <w:rsid w:val="00171217"/>
    <w:rsid w:val="0017147A"/>
    <w:rsid w:val="0017279B"/>
    <w:rsid w:val="00174A88"/>
    <w:rsid w:val="00175653"/>
    <w:rsid w:val="00176C0F"/>
    <w:rsid w:val="00186BD0"/>
    <w:rsid w:val="001900F1"/>
    <w:rsid w:val="001915D9"/>
    <w:rsid w:val="0019312B"/>
    <w:rsid w:val="001931BA"/>
    <w:rsid w:val="001950DF"/>
    <w:rsid w:val="00195A75"/>
    <w:rsid w:val="001A3179"/>
    <w:rsid w:val="001A4036"/>
    <w:rsid w:val="001A4853"/>
    <w:rsid w:val="001B327F"/>
    <w:rsid w:val="001C00B1"/>
    <w:rsid w:val="001C0FE6"/>
    <w:rsid w:val="001C333C"/>
    <w:rsid w:val="001C4298"/>
    <w:rsid w:val="001C4980"/>
    <w:rsid w:val="001D6301"/>
    <w:rsid w:val="001E1CB1"/>
    <w:rsid w:val="001E3704"/>
    <w:rsid w:val="001E7DCF"/>
    <w:rsid w:val="001F4A17"/>
    <w:rsid w:val="00201620"/>
    <w:rsid w:val="00202675"/>
    <w:rsid w:val="00204383"/>
    <w:rsid w:val="002052C1"/>
    <w:rsid w:val="00205F6B"/>
    <w:rsid w:val="00207060"/>
    <w:rsid w:val="002139C9"/>
    <w:rsid w:val="002149FC"/>
    <w:rsid w:val="00222D6D"/>
    <w:rsid w:val="00231220"/>
    <w:rsid w:val="00252F31"/>
    <w:rsid w:val="00260E3C"/>
    <w:rsid w:val="00261B94"/>
    <w:rsid w:val="00264DB8"/>
    <w:rsid w:val="00266B57"/>
    <w:rsid w:val="00267594"/>
    <w:rsid w:val="002810C2"/>
    <w:rsid w:val="00282F4D"/>
    <w:rsid w:val="002A44E3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30262B"/>
    <w:rsid w:val="00304617"/>
    <w:rsid w:val="00307899"/>
    <w:rsid w:val="00310963"/>
    <w:rsid w:val="00312B56"/>
    <w:rsid w:val="00315E2B"/>
    <w:rsid w:val="00326F27"/>
    <w:rsid w:val="00331DAE"/>
    <w:rsid w:val="00341B69"/>
    <w:rsid w:val="0034329B"/>
    <w:rsid w:val="00343BB9"/>
    <w:rsid w:val="00344440"/>
    <w:rsid w:val="00350B2C"/>
    <w:rsid w:val="003523B6"/>
    <w:rsid w:val="00354687"/>
    <w:rsid w:val="003613D8"/>
    <w:rsid w:val="0036333D"/>
    <w:rsid w:val="00365215"/>
    <w:rsid w:val="00365A5B"/>
    <w:rsid w:val="00366F63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4190"/>
    <w:rsid w:val="003A585D"/>
    <w:rsid w:val="003B482A"/>
    <w:rsid w:val="003B4A68"/>
    <w:rsid w:val="003C1591"/>
    <w:rsid w:val="003C23B7"/>
    <w:rsid w:val="003D42E9"/>
    <w:rsid w:val="003D4A63"/>
    <w:rsid w:val="003E1E84"/>
    <w:rsid w:val="003E45FD"/>
    <w:rsid w:val="003E5BD5"/>
    <w:rsid w:val="003E67F0"/>
    <w:rsid w:val="003F2835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410D7"/>
    <w:rsid w:val="00446089"/>
    <w:rsid w:val="00450A93"/>
    <w:rsid w:val="004536F9"/>
    <w:rsid w:val="004679FA"/>
    <w:rsid w:val="0047779F"/>
    <w:rsid w:val="004826C3"/>
    <w:rsid w:val="00485788"/>
    <w:rsid w:val="0049473C"/>
    <w:rsid w:val="004949ED"/>
    <w:rsid w:val="00497236"/>
    <w:rsid w:val="004A35AC"/>
    <w:rsid w:val="004B498A"/>
    <w:rsid w:val="004C06A4"/>
    <w:rsid w:val="004C4D05"/>
    <w:rsid w:val="004C545A"/>
    <w:rsid w:val="004D126E"/>
    <w:rsid w:val="004D3EE1"/>
    <w:rsid w:val="004D7A45"/>
    <w:rsid w:val="004E012E"/>
    <w:rsid w:val="004E09EE"/>
    <w:rsid w:val="004E6FE7"/>
    <w:rsid w:val="004F05FF"/>
    <w:rsid w:val="004F0802"/>
    <w:rsid w:val="004F35C3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6136"/>
    <w:rsid w:val="00545A1C"/>
    <w:rsid w:val="0054710A"/>
    <w:rsid w:val="0054775B"/>
    <w:rsid w:val="00547F48"/>
    <w:rsid w:val="00552137"/>
    <w:rsid w:val="00556F51"/>
    <w:rsid w:val="0056087C"/>
    <w:rsid w:val="00561034"/>
    <w:rsid w:val="00562640"/>
    <w:rsid w:val="00562ED4"/>
    <w:rsid w:val="0056513B"/>
    <w:rsid w:val="00566B3D"/>
    <w:rsid w:val="00572D11"/>
    <w:rsid w:val="0057366F"/>
    <w:rsid w:val="00573C64"/>
    <w:rsid w:val="005743D7"/>
    <w:rsid w:val="0058157B"/>
    <w:rsid w:val="005816E2"/>
    <w:rsid w:val="005859DD"/>
    <w:rsid w:val="00590524"/>
    <w:rsid w:val="005924AF"/>
    <w:rsid w:val="00594193"/>
    <w:rsid w:val="005A02BD"/>
    <w:rsid w:val="005A3E5C"/>
    <w:rsid w:val="005A7397"/>
    <w:rsid w:val="005A79E8"/>
    <w:rsid w:val="005B41B7"/>
    <w:rsid w:val="005B547F"/>
    <w:rsid w:val="005C45F4"/>
    <w:rsid w:val="005C540B"/>
    <w:rsid w:val="005D72C3"/>
    <w:rsid w:val="005E068D"/>
    <w:rsid w:val="005E080C"/>
    <w:rsid w:val="005F09AC"/>
    <w:rsid w:val="005F21F7"/>
    <w:rsid w:val="00610E28"/>
    <w:rsid w:val="0061310A"/>
    <w:rsid w:val="006161F6"/>
    <w:rsid w:val="00621F7B"/>
    <w:rsid w:val="00626B52"/>
    <w:rsid w:val="00626F8D"/>
    <w:rsid w:val="00641721"/>
    <w:rsid w:val="006421A8"/>
    <w:rsid w:val="00647F64"/>
    <w:rsid w:val="00650945"/>
    <w:rsid w:val="00651891"/>
    <w:rsid w:val="006520DE"/>
    <w:rsid w:val="00655DBE"/>
    <w:rsid w:val="0065600D"/>
    <w:rsid w:val="00662751"/>
    <w:rsid w:val="00665CE9"/>
    <w:rsid w:val="00666D58"/>
    <w:rsid w:val="00670BA6"/>
    <w:rsid w:val="00673E5D"/>
    <w:rsid w:val="00686467"/>
    <w:rsid w:val="00690F28"/>
    <w:rsid w:val="00691A20"/>
    <w:rsid w:val="006922CD"/>
    <w:rsid w:val="00694FC4"/>
    <w:rsid w:val="006B1836"/>
    <w:rsid w:val="006C1CFE"/>
    <w:rsid w:val="006C5984"/>
    <w:rsid w:val="006D1DA0"/>
    <w:rsid w:val="006D661E"/>
    <w:rsid w:val="006D7A24"/>
    <w:rsid w:val="006E1437"/>
    <w:rsid w:val="006E477D"/>
    <w:rsid w:val="006E6DFA"/>
    <w:rsid w:val="006F2133"/>
    <w:rsid w:val="006F4D24"/>
    <w:rsid w:val="006F684D"/>
    <w:rsid w:val="006F7621"/>
    <w:rsid w:val="00720E4E"/>
    <w:rsid w:val="00732584"/>
    <w:rsid w:val="0073374A"/>
    <w:rsid w:val="007349C8"/>
    <w:rsid w:val="00743413"/>
    <w:rsid w:val="007447D9"/>
    <w:rsid w:val="00744888"/>
    <w:rsid w:val="00744E63"/>
    <w:rsid w:val="00753024"/>
    <w:rsid w:val="00756414"/>
    <w:rsid w:val="00764767"/>
    <w:rsid w:val="007654EB"/>
    <w:rsid w:val="0077528F"/>
    <w:rsid w:val="00782109"/>
    <w:rsid w:val="00783303"/>
    <w:rsid w:val="007841F0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3BE"/>
    <w:rsid w:val="007D5EC4"/>
    <w:rsid w:val="007F1144"/>
    <w:rsid w:val="007F2D46"/>
    <w:rsid w:val="007F488E"/>
    <w:rsid w:val="007F7B84"/>
    <w:rsid w:val="00802682"/>
    <w:rsid w:val="00804AAE"/>
    <w:rsid w:val="00804CCF"/>
    <w:rsid w:val="00813075"/>
    <w:rsid w:val="00814763"/>
    <w:rsid w:val="00815A86"/>
    <w:rsid w:val="00815BE3"/>
    <w:rsid w:val="00816465"/>
    <w:rsid w:val="008172FF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81484"/>
    <w:rsid w:val="0088270F"/>
    <w:rsid w:val="0088290B"/>
    <w:rsid w:val="0088344F"/>
    <w:rsid w:val="00885490"/>
    <w:rsid w:val="00893B61"/>
    <w:rsid w:val="00897D48"/>
    <w:rsid w:val="008A2608"/>
    <w:rsid w:val="008B2353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712"/>
    <w:rsid w:val="0090642F"/>
    <w:rsid w:val="00914E17"/>
    <w:rsid w:val="009154A7"/>
    <w:rsid w:val="009175E6"/>
    <w:rsid w:val="00920A11"/>
    <w:rsid w:val="0092456F"/>
    <w:rsid w:val="00933EC4"/>
    <w:rsid w:val="0093764A"/>
    <w:rsid w:val="0094643D"/>
    <w:rsid w:val="00947BA5"/>
    <w:rsid w:val="009516E2"/>
    <w:rsid w:val="009714DE"/>
    <w:rsid w:val="0097174F"/>
    <w:rsid w:val="00973A86"/>
    <w:rsid w:val="009740DF"/>
    <w:rsid w:val="009809E8"/>
    <w:rsid w:val="00980D29"/>
    <w:rsid w:val="00981E5F"/>
    <w:rsid w:val="00983DAD"/>
    <w:rsid w:val="00991393"/>
    <w:rsid w:val="00991D35"/>
    <w:rsid w:val="00995442"/>
    <w:rsid w:val="00996260"/>
    <w:rsid w:val="009B1A4B"/>
    <w:rsid w:val="009B2EA1"/>
    <w:rsid w:val="009B358E"/>
    <w:rsid w:val="009B5D9C"/>
    <w:rsid w:val="009B7E4F"/>
    <w:rsid w:val="009C13B4"/>
    <w:rsid w:val="009D574E"/>
    <w:rsid w:val="009D57FF"/>
    <w:rsid w:val="009E3AA6"/>
    <w:rsid w:val="009E5214"/>
    <w:rsid w:val="009E57DE"/>
    <w:rsid w:val="009E688E"/>
    <w:rsid w:val="009F73D0"/>
    <w:rsid w:val="00A03BF0"/>
    <w:rsid w:val="00A111AF"/>
    <w:rsid w:val="00A11C33"/>
    <w:rsid w:val="00A16BDA"/>
    <w:rsid w:val="00A17A4E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6203"/>
    <w:rsid w:val="00A47DDF"/>
    <w:rsid w:val="00A55D47"/>
    <w:rsid w:val="00A6570D"/>
    <w:rsid w:val="00A66BA5"/>
    <w:rsid w:val="00A72802"/>
    <w:rsid w:val="00A734B5"/>
    <w:rsid w:val="00A84AC8"/>
    <w:rsid w:val="00A87DDD"/>
    <w:rsid w:val="00A92106"/>
    <w:rsid w:val="00A92B0D"/>
    <w:rsid w:val="00A9401D"/>
    <w:rsid w:val="00A961F5"/>
    <w:rsid w:val="00AA61F9"/>
    <w:rsid w:val="00AC3853"/>
    <w:rsid w:val="00AC4A89"/>
    <w:rsid w:val="00AC66C8"/>
    <w:rsid w:val="00AC6839"/>
    <w:rsid w:val="00AD0BDD"/>
    <w:rsid w:val="00AD7EAE"/>
    <w:rsid w:val="00AE2202"/>
    <w:rsid w:val="00AF25C1"/>
    <w:rsid w:val="00AF25FD"/>
    <w:rsid w:val="00AF2A79"/>
    <w:rsid w:val="00AF4876"/>
    <w:rsid w:val="00AF72E2"/>
    <w:rsid w:val="00AF7848"/>
    <w:rsid w:val="00B07A47"/>
    <w:rsid w:val="00B13A3C"/>
    <w:rsid w:val="00B32AA3"/>
    <w:rsid w:val="00B36706"/>
    <w:rsid w:val="00B42961"/>
    <w:rsid w:val="00B44E7C"/>
    <w:rsid w:val="00B543A1"/>
    <w:rsid w:val="00B54AEC"/>
    <w:rsid w:val="00B64576"/>
    <w:rsid w:val="00B6496D"/>
    <w:rsid w:val="00B7738D"/>
    <w:rsid w:val="00B77BB7"/>
    <w:rsid w:val="00B8333B"/>
    <w:rsid w:val="00B87B6E"/>
    <w:rsid w:val="00B92116"/>
    <w:rsid w:val="00B9212F"/>
    <w:rsid w:val="00B95380"/>
    <w:rsid w:val="00BA223C"/>
    <w:rsid w:val="00BA2E74"/>
    <w:rsid w:val="00BA6F46"/>
    <w:rsid w:val="00BA702C"/>
    <w:rsid w:val="00BB6DAB"/>
    <w:rsid w:val="00BC5F59"/>
    <w:rsid w:val="00BC76D2"/>
    <w:rsid w:val="00BD2B7F"/>
    <w:rsid w:val="00BD4049"/>
    <w:rsid w:val="00BD4749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12C0E"/>
    <w:rsid w:val="00C14BEC"/>
    <w:rsid w:val="00C20154"/>
    <w:rsid w:val="00C22E2D"/>
    <w:rsid w:val="00C33D0B"/>
    <w:rsid w:val="00C412B3"/>
    <w:rsid w:val="00C652EB"/>
    <w:rsid w:val="00C65614"/>
    <w:rsid w:val="00C6567F"/>
    <w:rsid w:val="00C705B1"/>
    <w:rsid w:val="00C715A3"/>
    <w:rsid w:val="00C75827"/>
    <w:rsid w:val="00C804D5"/>
    <w:rsid w:val="00C806B9"/>
    <w:rsid w:val="00C8117B"/>
    <w:rsid w:val="00C82C5A"/>
    <w:rsid w:val="00C8700E"/>
    <w:rsid w:val="00C8750B"/>
    <w:rsid w:val="00C904B7"/>
    <w:rsid w:val="00C90C81"/>
    <w:rsid w:val="00C97B62"/>
    <w:rsid w:val="00CA5742"/>
    <w:rsid w:val="00CA5DA7"/>
    <w:rsid w:val="00CB095D"/>
    <w:rsid w:val="00CB1C7A"/>
    <w:rsid w:val="00CB3924"/>
    <w:rsid w:val="00CB76B3"/>
    <w:rsid w:val="00CB7E34"/>
    <w:rsid w:val="00CC1EF5"/>
    <w:rsid w:val="00CD0600"/>
    <w:rsid w:val="00CD334A"/>
    <w:rsid w:val="00CD58F4"/>
    <w:rsid w:val="00CE0CD3"/>
    <w:rsid w:val="00CE4788"/>
    <w:rsid w:val="00CE6679"/>
    <w:rsid w:val="00CE679C"/>
    <w:rsid w:val="00CE6F2D"/>
    <w:rsid w:val="00CF1487"/>
    <w:rsid w:val="00CF5352"/>
    <w:rsid w:val="00D027E4"/>
    <w:rsid w:val="00D032E3"/>
    <w:rsid w:val="00D033AC"/>
    <w:rsid w:val="00D045A2"/>
    <w:rsid w:val="00D11726"/>
    <w:rsid w:val="00D2255E"/>
    <w:rsid w:val="00D25CC9"/>
    <w:rsid w:val="00D26B09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35AF"/>
    <w:rsid w:val="00D67D25"/>
    <w:rsid w:val="00D7276A"/>
    <w:rsid w:val="00D736A9"/>
    <w:rsid w:val="00D74C0A"/>
    <w:rsid w:val="00D75846"/>
    <w:rsid w:val="00D76D12"/>
    <w:rsid w:val="00D77A01"/>
    <w:rsid w:val="00D846D9"/>
    <w:rsid w:val="00D8603B"/>
    <w:rsid w:val="00D93EA7"/>
    <w:rsid w:val="00D96846"/>
    <w:rsid w:val="00DB3EF0"/>
    <w:rsid w:val="00DB75CC"/>
    <w:rsid w:val="00DC0D90"/>
    <w:rsid w:val="00DC5E47"/>
    <w:rsid w:val="00DC65C8"/>
    <w:rsid w:val="00DD0B67"/>
    <w:rsid w:val="00DD1376"/>
    <w:rsid w:val="00DD62F1"/>
    <w:rsid w:val="00DD7F10"/>
    <w:rsid w:val="00DE360D"/>
    <w:rsid w:val="00DE5FBE"/>
    <w:rsid w:val="00DF2622"/>
    <w:rsid w:val="00E1192A"/>
    <w:rsid w:val="00E16604"/>
    <w:rsid w:val="00E3183E"/>
    <w:rsid w:val="00E33495"/>
    <w:rsid w:val="00E3603E"/>
    <w:rsid w:val="00E51293"/>
    <w:rsid w:val="00E54DC9"/>
    <w:rsid w:val="00E75FE6"/>
    <w:rsid w:val="00E9223E"/>
    <w:rsid w:val="00E94CCF"/>
    <w:rsid w:val="00E95138"/>
    <w:rsid w:val="00E95291"/>
    <w:rsid w:val="00EA3562"/>
    <w:rsid w:val="00EA384D"/>
    <w:rsid w:val="00EA492F"/>
    <w:rsid w:val="00EA52D3"/>
    <w:rsid w:val="00EB64F9"/>
    <w:rsid w:val="00EB737A"/>
    <w:rsid w:val="00EC0D4F"/>
    <w:rsid w:val="00EC3642"/>
    <w:rsid w:val="00EC3BD0"/>
    <w:rsid w:val="00EC59E5"/>
    <w:rsid w:val="00ED0583"/>
    <w:rsid w:val="00ED2AE6"/>
    <w:rsid w:val="00ED6955"/>
    <w:rsid w:val="00EE1EF9"/>
    <w:rsid w:val="00EE428E"/>
    <w:rsid w:val="00EE65B3"/>
    <w:rsid w:val="00EE725F"/>
    <w:rsid w:val="00EE7AD7"/>
    <w:rsid w:val="00EF2234"/>
    <w:rsid w:val="00EF4C85"/>
    <w:rsid w:val="00EF69F9"/>
    <w:rsid w:val="00F03CDF"/>
    <w:rsid w:val="00F0572B"/>
    <w:rsid w:val="00F07354"/>
    <w:rsid w:val="00F107B4"/>
    <w:rsid w:val="00F115B3"/>
    <w:rsid w:val="00F13024"/>
    <w:rsid w:val="00F1576F"/>
    <w:rsid w:val="00F16BEB"/>
    <w:rsid w:val="00F17D9B"/>
    <w:rsid w:val="00F20439"/>
    <w:rsid w:val="00F25FBF"/>
    <w:rsid w:val="00F267AF"/>
    <w:rsid w:val="00F303E8"/>
    <w:rsid w:val="00F32198"/>
    <w:rsid w:val="00F3486A"/>
    <w:rsid w:val="00F37861"/>
    <w:rsid w:val="00F44A64"/>
    <w:rsid w:val="00F544B7"/>
    <w:rsid w:val="00F54F00"/>
    <w:rsid w:val="00F55ABB"/>
    <w:rsid w:val="00F577FC"/>
    <w:rsid w:val="00F6781F"/>
    <w:rsid w:val="00F67E95"/>
    <w:rsid w:val="00F751E3"/>
    <w:rsid w:val="00F75CF1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C3536"/>
    <w:rsid w:val="00FD3255"/>
    <w:rsid w:val="00FD7444"/>
    <w:rsid w:val="00FE11E1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5D3171-CA39-4B45-BAFC-0687BE24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C0AB4-6583-4742-B3B5-2F513FFFE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1186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Enabling Simple SIF</vt:lpstr>
    </vt:vector>
  </TitlesOfParts>
  <Company>Systemic Pty Ltd</Company>
  <LinksUpToDate>false</LinksUpToDate>
  <CharactersWithSpaces>2780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Enabling Simple SIF</dc:title>
  <dc:creator>Rafidzal Rafiq</dc:creator>
  <cp:lastModifiedBy>Rafidzal Rafiq</cp:lastModifiedBy>
  <cp:revision>185</cp:revision>
  <cp:lastPrinted>2010-02-17T00:33:00Z</cp:lastPrinted>
  <dcterms:created xsi:type="dcterms:W3CDTF">2014-08-12T06:05:00Z</dcterms:created>
  <dcterms:modified xsi:type="dcterms:W3CDTF">2015-03-30T14:02:00Z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1.1</vt:lpwstr>
  </property>
  <property fmtid="{D5CDD505-2E9C-101B-9397-08002B2CF9AE}" pid="3" name="RevisionDate">
    <vt:filetime>2015-03-29T16:00:00Z</vt:filetime>
  </property>
  <property fmtid="{D5CDD505-2E9C-101B-9397-08002B2CF9AE}" pid="4" name="Status">
    <vt:lpwstr>final</vt:lpwstr>
  </property>
  <property fmtid="{D5CDD505-2E9C-101B-9397-08002B2CF9AE}" pid="5" name="SystemTitle">
    <vt:lpwstr>SIF 3.0 Framework</vt:lpwstr>
  </property>
  <property fmtid="{D5CDD505-2E9C-101B-9397-08002B2CF9AE}" pid="6" name="SystemVersion">
    <vt:lpwstr>0.18.0</vt:lpwstr>
  </property>
  <property fmtid="{D5CDD505-2E9C-101B-9397-08002B2CF9AE}" pid="7" name="SystemAbbreviation">
    <vt:lpwstr>SIF3-SS-AU</vt:lpwstr>
  </property>
  <property fmtid="{D5CDD505-2E9C-101B-9397-08002B2CF9AE}" pid="8" name="AuthorRole">
    <vt:lpwstr>SIF Solution Engineer</vt:lpwstr>
  </property>
</Properties>
</file>