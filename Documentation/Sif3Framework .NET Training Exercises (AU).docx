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85" w:rsidRPr="00EF4C85" w:rsidRDefault="0069403D" w:rsidP="006C1CFE">
      <w:pPr>
        <w:pStyle w:val="DocumentTitleBlock"/>
        <w:spacing w:before="720"/>
      </w:pPr>
      <w:fldSimple w:instr=" DOCPROPERTY &quot;SystemTitle&quot; ">
        <w:r w:rsidR="00572D11">
          <w:t>SIF 3.0 Framework</w:t>
        </w:r>
      </w:fldSimple>
      <w:r w:rsidR="00572D11">
        <w:t xml:space="preserve"> (.NET)</w:t>
      </w:r>
    </w:p>
    <w:p w:rsidR="008F000E" w:rsidRDefault="00005A08" w:rsidP="006C1CFE">
      <w:pPr>
        <w:pStyle w:val="DocumentTitleBlock"/>
      </w:pPr>
      <w:r>
        <w:t>V</w:t>
      </w:r>
      <w:r w:rsidR="008F000E">
        <w:t xml:space="preserve">ersion </w:t>
      </w:r>
      <w:r w:rsidR="00F37D87">
        <w:fldChar w:fldCharType="begin"/>
      </w:r>
      <w:r w:rsidR="00F37D87">
        <w:instrText xml:space="preserve"> DOCPROPERTY "SystemVersion" </w:instrText>
      </w:r>
      <w:r w:rsidR="00F37D87">
        <w:fldChar w:fldCharType="separate"/>
      </w:r>
      <w:r w:rsidR="00111190">
        <w:t>0.18.0</w:t>
      </w:r>
      <w:r w:rsidR="00F37D87">
        <w:fldChar w:fldCharType="end"/>
      </w:r>
    </w:p>
    <w:p w:rsidR="00BD2B7F" w:rsidRDefault="00F37D87" w:rsidP="006C1CFE">
      <w:pPr>
        <w:pStyle w:val="DocumentTitleBlock"/>
      </w:pPr>
      <w:r>
        <w:fldChar w:fldCharType="begin"/>
      </w:r>
      <w:r>
        <w:instrText xml:space="preserve"> DOCPROPERTY "Title" </w:instrText>
      </w:r>
      <w:r>
        <w:fldChar w:fldCharType="separate"/>
      </w:r>
      <w:r w:rsidR="00C12C0E">
        <w:t>Training Exercises (AU)</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C715A3">
          <w:t>Rafidzal Rafiq</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C715A3">
        <w:t>SIF Solution Engineer</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111190">
        <w:t>1.1</w:t>
      </w:r>
      <w:r w:rsidRPr="00EF4C85">
        <w:fldChar w:fldCharType="end"/>
      </w:r>
      <w:r>
        <w:fldChar w:fldCharType="begin"/>
      </w:r>
      <w:r>
        <w:instrText xml:space="preserve"> </w:instrText>
      </w:r>
      <w:r w:rsidRPr="008B2353">
        <w:instrText>I</w:instrText>
      </w:r>
      <w:r>
        <w:instrText xml:space="preserve">F </w:instrText>
      </w:r>
      <w:r w:rsidR="00F37D87">
        <w:fldChar w:fldCharType="begin"/>
      </w:r>
      <w:r w:rsidR="00F37D87">
        <w:instrText xml:space="preserve"> DOCPROPERTY "Status" </w:instrText>
      </w:r>
      <w:r w:rsidR="00F37D87">
        <w:fldChar w:fldCharType="separate"/>
      </w:r>
      <w:r w:rsidR="00111190">
        <w:instrText>final</w:instrText>
      </w:r>
      <w:r w:rsidR="00F37D8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111190">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950100">
        <w:rPr>
          <w:noProof/>
        </w:rPr>
        <w:t>2015</w:t>
      </w:r>
      <w:r>
        <w:fldChar w:fldCharType="end"/>
      </w:r>
      <w:r>
        <w:t xml:space="preserve">, </w:t>
      </w:r>
      <w:r w:rsidR="00F37D87">
        <w:fldChar w:fldCharType="begin"/>
      </w:r>
      <w:r w:rsidR="00F37D87">
        <w:instrText xml:space="preserve"> DOCPROPERTY "Company" </w:instrText>
      </w:r>
      <w:r w:rsidR="00F37D87">
        <w:fldChar w:fldCharType="separate"/>
      </w:r>
      <w:r w:rsidR="00C715A3">
        <w:t>Systemic Pty Ltd</w:t>
      </w:r>
      <w:r w:rsidR="00F37D87">
        <w:fldChar w:fldCharType="end"/>
      </w:r>
    </w:p>
    <w:p w:rsidR="003A1444" w:rsidRDefault="00D74C0A" w:rsidP="00204383">
      <w:pPr>
        <w:pStyle w:val="PrelimTitle"/>
      </w:pPr>
      <w:r>
        <w:lastRenderedPageBreak/>
        <w:t>Table of Contents</w:t>
      </w:r>
    </w:p>
    <w:p w:rsidR="00950100"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950100" w:rsidRPr="00557FDA">
        <w:rPr>
          <w:noProof/>
        </w:rPr>
        <w:t>1.</w:t>
      </w:r>
      <w:r w:rsidR="00950100">
        <w:rPr>
          <w:noProof/>
        </w:rPr>
        <w:t xml:space="preserve"> Introduction</w:t>
      </w:r>
      <w:r w:rsidR="00950100">
        <w:rPr>
          <w:noProof/>
        </w:rPr>
        <w:tab/>
      </w:r>
      <w:r w:rsidR="00950100">
        <w:rPr>
          <w:noProof/>
        </w:rPr>
        <w:fldChar w:fldCharType="begin"/>
      </w:r>
      <w:r w:rsidR="00950100">
        <w:rPr>
          <w:noProof/>
        </w:rPr>
        <w:instrText xml:space="preserve"> PAGEREF _Toc415516278 \h </w:instrText>
      </w:r>
      <w:r w:rsidR="00950100">
        <w:rPr>
          <w:noProof/>
        </w:rPr>
      </w:r>
      <w:r w:rsidR="00950100">
        <w:rPr>
          <w:noProof/>
        </w:rPr>
        <w:fldChar w:fldCharType="separate"/>
      </w:r>
      <w:r w:rsidR="00950100">
        <w:rPr>
          <w:noProof/>
        </w:rPr>
        <w:t>3</w:t>
      </w:r>
      <w:r w:rsidR="00950100">
        <w:rPr>
          <w:noProof/>
        </w:rPr>
        <w:fldChar w:fldCharType="end"/>
      </w:r>
    </w:p>
    <w:p w:rsidR="00950100" w:rsidRDefault="00950100">
      <w:pPr>
        <w:pStyle w:val="TOC1"/>
        <w:rPr>
          <w:rFonts w:asciiTheme="minorHAnsi" w:eastAsiaTheme="minorEastAsia" w:hAnsiTheme="minorHAnsi" w:cstheme="minorBidi"/>
          <w:noProof/>
          <w:szCs w:val="22"/>
        </w:rPr>
      </w:pPr>
      <w:r w:rsidRPr="00557FDA">
        <w:rPr>
          <w:noProof/>
        </w:rPr>
        <w:t>2.</w:t>
      </w:r>
      <w:r>
        <w:rPr>
          <w:noProof/>
        </w:rPr>
        <w:t xml:space="preserve"> Exercise 1: SIF 3 Framework Installation &amp; Verification</w:t>
      </w:r>
      <w:r>
        <w:rPr>
          <w:noProof/>
        </w:rPr>
        <w:tab/>
      </w:r>
      <w:r>
        <w:rPr>
          <w:noProof/>
        </w:rPr>
        <w:fldChar w:fldCharType="begin"/>
      </w:r>
      <w:r>
        <w:rPr>
          <w:noProof/>
        </w:rPr>
        <w:instrText xml:space="preserve"> PAGEREF _Toc415516279 \h </w:instrText>
      </w:r>
      <w:r>
        <w:rPr>
          <w:noProof/>
        </w:rPr>
      </w:r>
      <w:r>
        <w:rPr>
          <w:noProof/>
        </w:rPr>
        <w:fldChar w:fldCharType="separate"/>
      </w:r>
      <w:r>
        <w:rPr>
          <w:noProof/>
        </w:rPr>
        <w:t>3</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2.1.</w:t>
      </w:r>
      <w:r>
        <w:rPr>
          <w:noProof/>
        </w:rPr>
        <w:t xml:space="preserve"> Download the SIF 3 Framework</w:t>
      </w:r>
      <w:r>
        <w:rPr>
          <w:noProof/>
        </w:rPr>
        <w:tab/>
      </w:r>
      <w:r>
        <w:rPr>
          <w:noProof/>
        </w:rPr>
        <w:fldChar w:fldCharType="begin"/>
      </w:r>
      <w:r>
        <w:rPr>
          <w:noProof/>
        </w:rPr>
        <w:instrText xml:space="preserve"> PAGEREF _Toc415516280 \h </w:instrText>
      </w:r>
      <w:r>
        <w:rPr>
          <w:noProof/>
        </w:rPr>
      </w:r>
      <w:r>
        <w:rPr>
          <w:noProof/>
        </w:rPr>
        <w:fldChar w:fldCharType="separate"/>
      </w:r>
      <w:r>
        <w:rPr>
          <w:noProof/>
        </w:rPr>
        <w:t>3</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2.2.</w:t>
      </w:r>
      <w:r>
        <w:rPr>
          <w:noProof/>
        </w:rPr>
        <w:t xml:space="preserve"> Load the SIF 3 Framework into Visual Studio</w:t>
      </w:r>
      <w:r>
        <w:rPr>
          <w:noProof/>
        </w:rPr>
        <w:tab/>
      </w:r>
      <w:r>
        <w:rPr>
          <w:noProof/>
        </w:rPr>
        <w:fldChar w:fldCharType="begin"/>
      </w:r>
      <w:r>
        <w:rPr>
          <w:noProof/>
        </w:rPr>
        <w:instrText xml:space="preserve"> PAGEREF _Toc415516281 \h </w:instrText>
      </w:r>
      <w:r>
        <w:rPr>
          <w:noProof/>
        </w:rPr>
      </w:r>
      <w:r>
        <w:rPr>
          <w:noProof/>
        </w:rPr>
        <w:fldChar w:fldCharType="separate"/>
      </w:r>
      <w:r>
        <w:rPr>
          <w:noProof/>
        </w:rPr>
        <w:t>3</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2.3.</w:t>
      </w:r>
      <w:r>
        <w:rPr>
          <w:noProof/>
        </w:rPr>
        <w:t xml:space="preserve"> Create an Environment</w:t>
      </w:r>
      <w:r>
        <w:rPr>
          <w:noProof/>
        </w:rPr>
        <w:tab/>
      </w:r>
      <w:r>
        <w:rPr>
          <w:noProof/>
        </w:rPr>
        <w:fldChar w:fldCharType="begin"/>
      </w:r>
      <w:r>
        <w:rPr>
          <w:noProof/>
        </w:rPr>
        <w:instrText xml:space="preserve"> PAGEREF _Toc415516282 \h </w:instrText>
      </w:r>
      <w:r>
        <w:rPr>
          <w:noProof/>
        </w:rPr>
      </w:r>
      <w:r>
        <w:rPr>
          <w:noProof/>
        </w:rPr>
        <w:fldChar w:fldCharType="separate"/>
      </w:r>
      <w:r>
        <w:rPr>
          <w:noProof/>
        </w:rPr>
        <w:t>4</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2.4.</w:t>
      </w:r>
      <w:r>
        <w:rPr>
          <w:noProof/>
        </w:rPr>
        <w:t xml:space="preserve"> Start the Environment Provider</w:t>
      </w:r>
      <w:r>
        <w:rPr>
          <w:noProof/>
        </w:rPr>
        <w:tab/>
      </w:r>
      <w:r>
        <w:rPr>
          <w:noProof/>
        </w:rPr>
        <w:fldChar w:fldCharType="begin"/>
      </w:r>
      <w:r>
        <w:rPr>
          <w:noProof/>
        </w:rPr>
        <w:instrText xml:space="preserve"> PAGEREF _Toc415516283 \h </w:instrText>
      </w:r>
      <w:r>
        <w:rPr>
          <w:noProof/>
        </w:rPr>
      </w:r>
      <w:r>
        <w:rPr>
          <w:noProof/>
        </w:rPr>
        <w:fldChar w:fldCharType="separate"/>
      </w:r>
      <w:r>
        <w:rPr>
          <w:noProof/>
        </w:rPr>
        <w:t>4</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2.5.</w:t>
      </w:r>
      <w:r>
        <w:rPr>
          <w:noProof/>
        </w:rPr>
        <w:t xml:space="preserve"> Start the demo StudentPersonal Provider</w:t>
      </w:r>
      <w:r>
        <w:rPr>
          <w:noProof/>
        </w:rPr>
        <w:tab/>
      </w:r>
      <w:r>
        <w:rPr>
          <w:noProof/>
        </w:rPr>
        <w:fldChar w:fldCharType="begin"/>
      </w:r>
      <w:r>
        <w:rPr>
          <w:noProof/>
        </w:rPr>
        <w:instrText xml:space="preserve"> PAGEREF _Toc415516284 \h </w:instrText>
      </w:r>
      <w:r>
        <w:rPr>
          <w:noProof/>
        </w:rPr>
      </w:r>
      <w:r>
        <w:rPr>
          <w:noProof/>
        </w:rPr>
        <w:fldChar w:fldCharType="separate"/>
      </w:r>
      <w:r>
        <w:rPr>
          <w:noProof/>
        </w:rPr>
        <w:t>4</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2.6.</w:t>
      </w:r>
      <w:r>
        <w:rPr>
          <w:noProof/>
        </w:rPr>
        <w:t xml:space="preserve"> Run the demo StudentPersonal Consumer</w:t>
      </w:r>
      <w:r>
        <w:rPr>
          <w:noProof/>
        </w:rPr>
        <w:tab/>
      </w:r>
      <w:r>
        <w:rPr>
          <w:noProof/>
        </w:rPr>
        <w:fldChar w:fldCharType="begin"/>
      </w:r>
      <w:r>
        <w:rPr>
          <w:noProof/>
        </w:rPr>
        <w:instrText xml:space="preserve"> PAGEREF _Toc415516285 \h </w:instrText>
      </w:r>
      <w:r>
        <w:rPr>
          <w:noProof/>
        </w:rPr>
      </w:r>
      <w:r>
        <w:rPr>
          <w:noProof/>
        </w:rPr>
        <w:fldChar w:fldCharType="separate"/>
      </w:r>
      <w:r>
        <w:rPr>
          <w:noProof/>
        </w:rPr>
        <w:t>4</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2.7.</w:t>
      </w:r>
      <w:r>
        <w:rPr>
          <w:noProof/>
        </w:rPr>
        <w:t xml:space="preserve"> Review expected behaviour</w:t>
      </w:r>
      <w:r>
        <w:rPr>
          <w:noProof/>
        </w:rPr>
        <w:tab/>
      </w:r>
      <w:r>
        <w:rPr>
          <w:noProof/>
        </w:rPr>
        <w:fldChar w:fldCharType="begin"/>
      </w:r>
      <w:r>
        <w:rPr>
          <w:noProof/>
        </w:rPr>
        <w:instrText xml:space="preserve"> PAGEREF _Toc415516286 \h </w:instrText>
      </w:r>
      <w:r>
        <w:rPr>
          <w:noProof/>
        </w:rPr>
      </w:r>
      <w:r>
        <w:rPr>
          <w:noProof/>
        </w:rPr>
        <w:fldChar w:fldCharType="separate"/>
      </w:r>
      <w:r>
        <w:rPr>
          <w:noProof/>
        </w:rPr>
        <w:t>5</w:t>
      </w:r>
      <w:r>
        <w:rPr>
          <w:noProof/>
        </w:rPr>
        <w:fldChar w:fldCharType="end"/>
      </w:r>
    </w:p>
    <w:p w:rsidR="00950100" w:rsidRDefault="00950100">
      <w:pPr>
        <w:pStyle w:val="TOC1"/>
        <w:rPr>
          <w:rFonts w:asciiTheme="minorHAnsi" w:eastAsiaTheme="minorEastAsia" w:hAnsiTheme="minorHAnsi" w:cstheme="minorBidi"/>
          <w:noProof/>
          <w:szCs w:val="22"/>
        </w:rPr>
      </w:pPr>
      <w:r w:rsidRPr="00557FDA">
        <w:rPr>
          <w:noProof/>
        </w:rPr>
        <w:t>3.</w:t>
      </w:r>
      <w:r>
        <w:rPr>
          <w:noProof/>
        </w:rPr>
        <w:t xml:space="preserve"> Exercise 2: First Consumer</w:t>
      </w:r>
      <w:r>
        <w:rPr>
          <w:noProof/>
        </w:rPr>
        <w:tab/>
      </w:r>
      <w:r>
        <w:rPr>
          <w:noProof/>
        </w:rPr>
        <w:fldChar w:fldCharType="begin"/>
      </w:r>
      <w:r>
        <w:rPr>
          <w:noProof/>
        </w:rPr>
        <w:instrText xml:space="preserve"> PAGEREF _Toc415516287 \h </w:instrText>
      </w:r>
      <w:r>
        <w:rPr>
          <w:noProof/>
        </w:rPr>
      </w:r>
      <w:r>
        <w:rPr>
          <w:noProof/>
        </w:rPr>
        <w:fldChar w:fldCharType="separate"/>
      </w:r>
      <w:r>
        <w:rPr>
          <w:noProof/>
        </w:rPr>
        <w:t>5</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3.1.</w:t>
      </w:r>
      <w:r>
        <w:rPr>
          <w:noProof/>
        </w:rPr>
        <w:t xml:space="preserve"> Consumer pre-requisites and configuration</w:t>
      </w:r>
      <w:r>
        <w:rPr>
          <w:noProof/>
        </w:rPr>
        <w:tab/>
      </w:r>
      <w:r>
        <w:rPr>
          <w:noProof/>
        </w:rPr>
        <w:fldChar w:fldCharType="begin"/>
      </w:r>
      <w:r>
        <w:rPr>
          <w:noProof/>
        </w:rPr>
        <w:instrText xml:space="preserve"> PAGEREF _Toc415516288 \h </w:instrText>
      </w:r>
      <w:r>
        <w:rPr>
          <w:noProof/>
        </w:rPr>
      </w:r>
      <w:r>
        <w:rPr>
          <w:noProof/>
        </w:rPr>
        <w:fldChar w:fldCharType="separate"/>
      </w:r>
      <w:r>
        <w:rPr>
          <w:noProof/>
        </w:rPr>
        <w:t>5</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3.1.1.</w:t>
      </w:r>
      <w:r>
        <w:rPr>
          <w:noProof/>
        </w:rPr>
        <w:t xml:space="preserve"> log4net</w:t>
      </w:r>
      <w:r>
        <w:rPr>
          <w:noProof/>
        </w:rPr>
        <w:tab/>
      </w:r>
      <w:r>
        <w:rPr>
          <w:noProof/>
        </w:rPr>
        <w:fldChar w:fldCharType="begin"/>
      </w:r>
      <w:r>
        <w:rPr>
          <w:noProof/>
        </w:rPr>
        <w:instrText xml:space="preserve"> PAGEREF _Toc415516289 \h </w:instrText>
      </w:r>
      <w:r>
        <w:rPr>
          <w:noProof/>
        </w:rPr>
      </w:r>
      <w:r>
        <w:rPr>
          <w:noProof/>
        </w:rPr>
        <w:fldChar w:fldCharType="separate"/>
      </w:r>
      <w:r>
        <w:rPr>
          <w:noProof/>
        </w:rPr>
        <w:t>5</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3.1.2.</w:t>
      </w:r>
      <w:r>
        <w:rPr>
          <w:noProof/>
        </w:rPr>
        <w:t xml:space="preserve"> AutoMapper</w:t>
      </w:r>
      <w:r>
        <w:rPr>
          <w:noProof/>
        </w:rPr>
        <w:tab/>
      </w:r>
      <w:r>
        <w:rPr>
          <w:noProof/>
        </w:rPr>
        <w:fldChar w:fldCharType="begin"/>
      </w:r>
      <w:r>
        <w:rPr>
          <w:noProof/>
        </w:rPr>
        <w:instrText xml:space="preserve"> PAGEREF _Toc415516290 \h </w:instrText>
      </w:r>
      <w:r>
        <w:rPr>
          <w:noProof/>
        </w:rPr>
      </w:r>
      <w:r>
        <w:rPr>
          <w:noProof/>
        </w:rPr>
        <w:fldChar w:fldCharType="separate"/>
      </w:r>
      <w:r>
        <w:rPr>
          <w:noProof/>
        </w:rPr>
        <w:t>5</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3.1.3.</w:t>
      </w:r>
      <w:r>
        <w:rPr>
          <w:noProof/>
        </w:rPr>
        <w:t xml:space="preserve"> SIF 3 Framework libraries</w:t>
      </w:r>
      <w:r>
        <w:rPr>
          <w:noProof/>
        </w:rPr>
        <w:tab/>
      </w:r>
      <w:r>
        <w:rPr>
          <w:noProof/>
        </w:rPr>
        <w:fldChar w:fldCharType="begin"/>
      </w:r>
      <w:r>
        <w:rPr>
          <w:noProof/>
        </w:rPr>
        <w:instrText xml:space="preserve"> PAGEREF _Toc415516291 \h </w:instrText>
      </w:r>
      <w:r>
        <w:rPr>
          <w:noProof/>
        </w:rPr>
      </w:r>
      <w:r>
        <w:rPr>
          <w:noProof/>
        </w:rPr>
        <w:fldChar w:fldCharType="separate"/>
      </w:r>
      <w:r>
        <w:rPr>
          <w:noProof/>
        </w:rPr>
        <w:t>5</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3.1.4.</w:t>
      </w:r>
      <w:r>
        <w:rPr>
          <w:noProof/>
        </w:rPr>
        <w:t xml:space="preserve"> SIF 3 Framework configuration</w:t>
      </w:r>
      <w:r>
        <w:rPr>
          <w:noProof/>
        </w:rPr>
        <w:tab/>
      </w:r>
      <w:r>
        <w:rPr>
          <w:noProof/>
        </w:rPr>
        <w:fldChar w:fldCharType="begin"/>
      </w:r>
      <w:r>
        <w:rPr>
          <w:noProof/>
        </w:rPr>
        <w:instrText xml:space="preserve"> PAGEREF _Toc415516292 \h </w:instrText>
      </w:r>
      <w:r>
        <w:rPr>
          <w:noProof/>
        </w:rPr>
      </w:r>
      <w:r>
        <w:rPr>
          <w:noProof/>
        </w:rPr>
        <w:fldChar w:fldCharType="separate"/>
      </w:r>
      <w:r>
        <w:rPr>
          <w:noProof/>
        </w:rPr>
        <w:t>6</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3.2.</w:t>
      </w:r>
      <w:r>
        <w:rPr>
          <w:noProof/>
        </w:rPr>
        <w:t xml:space="preserve"> Define the StudentPersonal data model</w:t>
      </w:r>
      <w:r>
        <w:rPr>
          <w:noProof/>
        </w:rPr>
        <w:tab/>
      </w:r>
      <w:r>
        <w:rPr>
          <w:noProof/>
        </w:rPr>
        <w:fldChar w:fldCharType="begin"/>
      </w:r>
      <w:r>
        <w:rPr>
          <w:noProof/>
        </w:rPr>
        <w:instrText xml:space="preserve"> PAGEREF _Toc415516293 \h </w:instrText>
      </w:r>
      <w:r>
        <w:rPr>
          <w:noProof/>
        </w:rPr>
      </w:r>
      <w:r>
        <w:rPr>
          <w:noProof/>
        </w:rPr>
        <w:fldChar w:fldCharType="separate"/>
      </w:r>
      <w:r>
        <w:rPr>
          <w:noProof/>
        </w:rPr>
        <w:t>6</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3.3.</w:t>
      </w:r>
      <w:r>
        <w:rPr>
          <w:noProof/>
        </w:rPr>
        <w:t xml:space="preserve"> Implement the StudentPersonal Consumer</w:t>
      </w:r>
      <w:r>
        <w:rPr>
          <w:noProof/>
        </w:rPr>
        <w:tab/>
      </w:r>
      <w:r>
        <w:rPr>
          <w:noProof/>
        </w:rPr>
        <w:fldChar w:fldCharType="begin"/>
      </w:r>
      <w:r>
        <w:rPr>
          <w:noProof/>
        </w:rPr>
        <w:instrText xml:space="preserve"> PAGEREF _Toc415516294 \h </w:instrText>
      </w:r>
      <w:r>
        <w:rPr>
          <w:noProof/>
        </w:rPr>
      </w:r>
      <w:r>
        <w:rPr>
          <w:noProof/>
        </w:rPr>
        <w:fldChar w:fldCharType="separate"/>
      </w:r>
      <w:r>
        <w:rPr>
          <w:noProof/>
        </w:rPr>
        <w:t>6</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3.4.</w:t>
      </w:r>
      <w:r>
        <w:rPr>
          <w:noProof/>
        </w:rPr>
        <w:t xml:space="preserve"> Implement a console application</w:t>
      </w:r>
      <w:r>
        <w:rPr>
          <w:noProof/>
        </w:rPr>
        <w:tab/>
      </w:r>
      <w:r>
        <w:rPr>
          <w:noProof/>
        </w:rPr>
        <w:fldChar w:fldCharType="begin"/>
      </w:r>
      <w:r>
        <w:rPr>
          <w:noProof/>
        </w:rPr>
        <w:instrText xml:space="preserve"> PAGEREF _Toc415516295 \h </w:instrText>
      </w:r>
      <w:r>
        <w:rPr>
          <w:noProof/>
        </w:rPr>
      </w:r>
      <w:r>
        <w:rPr>
          <w:noProof/>
        </w:rPr>
        <w:fldChar w:fldCharType="separate"/>
      </w:r>
      <w:r>
        <w:rPr>
          <w:noProof/>
        </w:rPr>
        <w:t>6</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3.5.</w:t>
      </w:r>
      <w:r>
        <w:rPr>
          <w:noProof/>
        </w:rPr>
        <w:t xml:space="preserve"> Test the StudentPersonal Consumer</w:t>
      </w:r>
      <w:r>
        <w:rPr>
          <w:noProof/>
        </w:rPr>
        <w:tab/>
      </w:r>
      <w:r>
        <w:rPr>
          <w:noProof/>
        </w:rPr>
        <w:fldChar w:fldCharType="begin"/>
      </w:r>
      <w:r>
        <w:rPr>
          <w:noProof/>
        </w:rPr>
        <w:instrText xml:space="preserve"> PAGEREF _Toc415516296 \h </w:instrText>
      </w:r>
      <w:r>
        <w:rPr>
          <w:noProof/>
        </w:rPr>
      </w:r>
      <w:r>
        <w:rPr>
          <w:noProof/>
        </w:rPr>
        <w:fldChar w:fldCharType="separate"/>
      </w:r>
      <w:r>
        <w:rPr>
          <w:noProof/>
        </w:rPr>
        <w:t>6</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3.6.</w:t>
      </w:r>
      <w:r>
        <w:rPr>
          <w:noProof/>
        </w:rPr>
        <w:t xml:space="preserve"> Advanced exercise</w:t>
      </w:r>
      <w:r>
        <w:rPr>
          <w:noProof/>
        </w:rPr>
        <w:tab/>
      </w:r>
      <w:r>
        <w:rPr>
          <w:noProof/>
        </w:rPr>
        <w:fldChar w:fldCharType="begin"/>
      </w:r>
      <w:r>
        <w:rPr>
          <w:noProof/>
        </w:rPr>
        <w:instrText xml:space="preserve"> PAGEREF _Toc415516297 \h </w:instrText>
      </w:r>
      <w:r>
        <w:rPr>
          <w:noProof/>
        </w:rPr>
      </w:r>
      <w:r>
        <w:rPr>
          <w:noProof/>
        </w:rPr>
        <w:fldChar w:fldCharType="separate"/>
      </w:r>
      <w:r>
        <w:rPr>
          <w:noProof/>
        </w:rPr>
        <w:t>7</w:t>
      </w:r>
      <w:r>
        <w:rPr>
          <w:noProof/>
        </w:rPr>
        <w:fldChar w:fldCharType="end"/>
      </w:r>
    </w:p>
    <w:p w:rsidR="00950100" w:rsidRDefault="00950100">
      <w:pPr>
        <w:pStyle w:val="TOC1"/>
        <w:rPr>
          <w:rFonts w:asciiTheme="minorHAnsi" w:eastAsiaTheme="minorEastAsia" w:hAnsiTheme="minorHAnsi" w:cstheme="minorBidi"/>
          <w:noProof/>
          <w:szCs w:val="22"/>
        </w:rPr>
      </w:pPr>
      <w:r w:rsidRPr="00557FDA">
        <w:rPr>
          <w:noProof/>
        </w:rPr>
        <w:t>4.</w:t>
      </w:r>
      <w:r>
        <w:rPr>
          <w:noProof/>
        </w:rPr>
        <w:t xml:space="preserve"> Exercise 3: CRUD Provider – SchoolInfo</w:t>
      </w:r>
      <w:r>
        <w:rPr>
          <w:noProof/>
        </w:rPr>
        <w:tab/>
      </w:r>
      <w:r>
        <w:rPr>
          <w:noProof/>
        </w:rPr>
        <w:fldChar w:fldCharType="begin"/>
      </w:r>
      <w:r>
        <w:rPr>
          <w:noProof/>
        </w:rPr>
        <w:instrText xml:space="preserve"> PAGEREF _Toc415516298 \h </w:instrText>
      </w:r>
      <w:r>
        <w:rPr>
          <w:noProof/>
        </w:rPr>
      </w:r>
      <w:r>
        <w:rPr>
          <w:noProof/>
        </w:rPr>
        <w:fldChar w:fldCharType="separate"/>
      </w:r>
      <w:r>
        <w:rPr>
          <w:noProof/>
        </w:rPr>
        <w:t>7</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4.1.</w:t>
      </w:r>
      <w:r>
        <w:rPr>
          <w:noProof/>
        </w:rPr>
        <w:t xml:space="preserve"> Provider pre-requisites and configuration</w:t>
      </w:r>
      <w:r>
        <w:rPr>
          <w:noProof/>
        </w:rPr>
        <w:tab/>
      </w:r>
      <w:r>
        <w:rPr>
          <w:noProof/>
        </w:rPr>
        <w:fldChar w:fldCharType="begin"/>
      </w:r>
      <w:r>
        <w:rPr>
          <w:noProof/>
        </w:rPr>
        <w:instrText xml:space="preserve"> PAGEREF _Toc415516299 \h </w:instrText>
      </w:r>
      <w:r>
        <w:rPr>
          <w:noProof/>
        </w:rPr>
      </w:r>
      <w:r>
        <w:rPr>
          <w:noProof/>
        </w:rPr>
        <w:fldChar w:fldCharType="separate"/>
      </w:r>
      <w:r>
        <w:rPr>
          <w:noProof/>
        </w:rPr>
        <w:t>7</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4.1.1.</w:t>
      </w:r>
      <w:r>
        <w:rPr>
          <w:noProof/>
        </w:rPr>
        <w:t xml:space="preserve"> NHibernate</w:t>
      </w:r>
      <w:r>
        <w:rPr>
          <w:noProof/>
        </w:rPr>
        <w:tab/>
      </w:r>
      <w:r>
        <w:rPr>
          <w:noProof/>
        </w:rPr>
        <w:fldChar w:fldCharType="begin"/>
      </w:r>
      <w:r>
        <w:rPr>
          <w:noProof/>
        </w:rPr>
        <w:instrText xml:space="preserve"> PAGEREF _Toc415516300 \h </w:instrText>
      </w:r>
      <w:r>
        <w:rPr>
          <w:noProof/>
        </w:rPr>
      </w:r>
      <w:r>
        <w:rPr>
          <w:noProof/>
        </w:rPr>
        <w:fldChar w:fldCharType="separate"/>
      </w:r>
      <w:r>
        <w:rPr>
          <w:noProof/>
        </w:rPr>
        <w:t>7</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4.1.2.</w:t>
      </w:r>
      <w:r>
        <w:rPr>
          <w:noProof/>
        </w:rPr>
        <w:t xml:space="preserve"> SQLite</w:t>
      </w:r>
      <w:r>
        <w:rPr>
          <w:noProof/>
        </w:rPr>
        <w:tab/>
      </w:r>
      <w:r>
        <w:rPr>
          <w:noProof/>
        </w:rPr>
        <w:fldChar w:fldCharType="begin"/>
      </w:r>
      <w:r>
        <w:rPr>
          <w:noProof/>
        </w:rPr>
        <w:instrText xml:space="preserve"> PAGEREF _Toc415516301 \h </w:instrText>
      </w:r>
      <w:r>
        <w:rPr>
          <w:noProof/>
        </w:rPr>
      </w:r>
      <w:r>
        <w:rPr>
          <w:noProof/>
        </w:rPr>
        <w:fldChar w:fldCharType="separate"/>
      </w:r>
      <w:r>
        <w:rPr>
          <w:noProof/>
        </w:rPr>
        <w:t>7</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4.1.3.</w:t>
      </w:r>
      <w:r>
        <w:rPr>
          <w:noProof/>
        </w:rPr>
        <w:t xml:space="preserve"> AutoMapper</w:t>
      </w:r>
      <w:r>
        <w:rPr>
          <w:noProof/>
        </w:rPr>
        <w:tab/>
      </w:r>
      <w:r>
        <w:rPr>
          <w:noProof/>
        </w:rPr>
        <w:fldChar w:fldCharType="begin"/>
      </w:r>
      <w:r>
        <w:rPr>
          <w:noProof/>
        </w:rPr>
        <w:instrText xml:space="preserve"> PAGEREF _Toc415516302 \h </w:instrText>
      </w:r>
      <w:r>
        <w:rPr>
          <w:noProof/>
        </w:rPr>
      </w:r>
      <w:r>
        <w:rPr>
          <w:noProof/>
        </w:rPr>
        <w:fldChar w:fldCharType="separate"/>
      </w:r>
      <w:r>
        <w:rPr>
          <w:noProof/>
        </w:rPr>
        <w:t>7</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4.1.4.</w:t>
      </w:r>
      <w:r>
        <w:rPr>
          <w:noProof/>
        </w:rPr>
        <w:t xml:space="preserve"> SIF 3 Framework libraries</w:t>
      </w:r>
      <w:r>
        <w:rPr>
          <w:noProof/>
        </w:rPr>
        <w:tab/>
      </w:r>
      <w:r>
        <w:rPr>
          <w:noProof/>
        </w:rPr>
        <w:fldChar w:fldCharType="begin"/>
      </w:r>
      <w:r>
        <w:rPr>
          <w:noProof/>
        </w:rPr>
        <w:instrText xml:space="preserve"> PAGEREF _Toc415516303 \h </w:instrText>
      </w:r>
      <w:r>
        <w:rPr>
          <w:noProof/>
        </w:rPr>
      </w:r>
      <w:r>
        <w:rPr>
          <w:noProof/>
        </w:rPr>
        <w:fldChar w:fldCharType="separate"/>
      </w:r>
      <w:r>
        <w:rPr>
          <w:noProof/>
        </w:rPr>
        <w:t>7</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4.1.5.</w:t>
      </w:r>
      <w:r>
        <w:rPr>
          <w:noProof/>
        </w:rPr>
        <w:t xml:space="preserve"> Web API specific configuration</w:t>
      </w:r>
      <w:r>
        <w:rPr>
          <w:noProof/>
        </w:rPr>
        <w:tab/>
      </w:r>
      <w:r>
        <w:rPr>
          <w:noProof/>
        </w:rPr>
        <w:fldChar w:fldCharType="begin"/>
      </w:r>
      <w:r>
        <w:rPr>
          <w:noProof/>
        </w:rPr>
        <w:instrText xml:space="preserve"> PAGEREF _Toc415516304 \h </w:instrText>
      </w:r>
      <w:r>
        <w:rPr>
          <w:noProof/>
        </w:rPr>
      </w:r>
      <w:r>
        <w:rPr>
          <w:noProof/>
        </w:rPr>
        <w:fldChar w:fldCharType="separate"/>
      </w:r>
      <w:r>
        <w:rPr>
          <w:noProof/>
        </w:rPr>
        <w:t>8</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4.2.</w:t>
      </w:r>
      <w:r>
        <w:rPr>
          <w:noProof/>
        </w:rPr>
        <w:t xml:space="preserve"> Define the SchoolInfo data model</w:t>
      </w:r>
      <w:r>
        <w:rPr>
          <w:noProof/>
        </w:rPr>
        <w:tab/>
      </w:r>
      <w:r>
        <w:rPr>
          <w:noProof/>
        </w:rPr>
        <w:fldChar w:fldCharType="begin"/>
      </w:r>
      <w:r>
        <w:rPr>
          <w:noProof/>
        </w:rPr>
        <w:instrText xml:space="preserve"> PAGEREF _Toc415516305 \h </w:instrText>
      </w:r>
      <w:r>
        <w:rPr>
          <w:noProof/>
        </w:rPr>
      </w:r>
      <w:r>
        <w:rPr>
          <w:noProof/>
        </w:rPr>
        <w:fldChar w:fldCharType="separate"/>
      </w:r>
      <w:r>
        <w:rPr>
          <w:noProof/>
        </w:rPr>
        <w:t>8</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4.3.</w:t>
      </w:r>
      <w:r>
        <w:rPr>
          <w:noProof/>
        </w:rPr>
        <w:t xml:space="preserve"> Implement the SchoolInfo service interface</w:t>
      </w:r>
      <w:r>
        <w:rPr>
          <w:noProof/>
        </w:rPr>
        <w:tab/>
      </w:r>
      <w:r>
        <w:rPr>
          <w:noProof/>
        </w:rPr>
        <w:fldChar w:fldCharType="begin"/>
      </w:r>
      <w:r>
        <w:rPr>
          <w:noProof/>
        </w:rPr>
        <w:instrText xml:space="preserve"> PAGEREF _Toc415516306 \h </w:instrText>
      </w:r>
      <w:r>
        <w:rPr>
          <w:noProof/>
        </w:rPr>
      </w:r>
      <w:r>
        <w:rPr>
          <w:noProof/>
        </w:rPr>
        <w:fldChar w:fldCharType="separate"/>
      </w:r>
      <w:r>
        <w:rPr>
          <w:noProof/>
        </w:rPr>
        <w:t>8</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4.4.</w:t>
      </w:r>
      <w:r>
        <w:rPr>
          <w:noProof/>
        </w:rPr>
        <w:t xml:space="preserve"> Implement the SchoolInfo Provider/Controller</w:t>
      </w:r>
      <w:r>
        <w:rPr>
          <w:noProof/>
        </w:rPr>
        <w:tab/>
      </w:r>
      <w:r>
        <w:rPr>
          <w:noProof/>
        </w:rPr>
        <w:fldChar w:fldCharType="begin"/>
      </w:r>
      <w:r>
        <w:rPr>
          <w:noProof/>
        </w:rPr>
        <w:instrText xml:space="preserve"> PAGEREF _Toc415516307 \h </w:instrText>
      </w:r>
      <w:r>
        <w:rPr>
          <w:noProof/>
        </w:rPr>
      </w:r>
      <w:r>
        <w:rPr>
          <w:noProof/>
        </w:rPr>
        <w:fldChar w:fldCharType="separate"/>
      </w:r>
      <w:r>
        <w:rPr>
          <w:noProof/>
        </w:rPr>
        <w:t>8</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4.5.</w:t>
      </w:r>
      <w:r>
        <w:rPr>
          <w:noProof/>
        </w:rPr>
        <w:t xml:space="preserve"> Create a new Environment for the SchoolInfo Provider</w:t>
      </w:r>
      <w:r>
        <w:rPr>
          <w:noProof/>
        </w:rPr>
        <w:tab/>
      </w:r>
      <w:r>
        <w:rPr>
          <w:noProof/>
        </w:rPr>
        <w:fldChar w:fldCharType="begin"/>
      </w:r>
      <w:r>
        <w:rPr>
          <w:noProof/>
        </w:rPr>
        <w:instrText xml:space="preserve"> PAGEREF _Toc415516308 \h </w:instrText>
      </w:r>
      <w:r>
        <w:rPr>
          <w:noProof/>
        </w:rPr>
      </w:r>
      <w:r>
        <w:rPr>
          <w:noProof/>
        </w:rPr>
        <w:fldChar w:fldCharType="separate"/>
      </w:r>
      <w:r>
        <w:rPr>
          <w:noProof/>
        </w:rPr>
        <w:t>9</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4.6.</w:t>
      </w:r>
      <w:r>
        <w:rPr>
          <w:noProof/>
        </w:rPr>
        <w:t xml:space="preserve"> Start the SchoolInfo Provider</w:t>
      </w:r>
      <w:r>
        <w:rPr>
          <w:noProof/>
        </w:rPr>
        <w:tab/>
      </w:r>
      <w:r>
        <w:rPr>
          <w:noProof/>
        </w:rPr>
        <w:fldChar w:fldCharType="begin"/>
      </w:r>
      <w:r>
        <w:rPr>
          <w:noProof/>
        </w:rPr>
        <w:instrText xml:space="preserve"> PAGEREF _Toc415516309 \h </w:instrText>
      </w:r>
      <w:r>
        <w:rPr>
          <w:noProof/>
        </w:rPr>
      </w:r>
      <w:r>
        <w:rPr>
          <w:noProof/>
        </w:rPr>
        <w:fldChar w:fldCharType="separate"/>
      </w:r>
      <w:r>
        <w:rPr>
          <w:noProof/>
        </w:rPr>
        <w:t>9</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4.7.</w:t>
      </w:r>
      <w:r>
        <w:rPr>
          <w:noProof/>
        </w:rPr>
        <w:t xml:space="preserve"> Test the SchoolInfo Provider</w:t>
      </w:r>
      <w:r>
        <w:rPr>
          <w:noProof/>
        </w:rPr>
        <w:tab/>
      </w:r>
      <w:r>
        <w:rPr>
          <w:noProof/>
        </w:rPr>
        <w:fldChar w:fldCharType="begin"/>
      </w:r>
      <w:r>
        <w:rPr>
          <w:noProof/>
        </w:rPr>
        <w:instrText xml:space="preserve"> PAGEREF _Toc415516310 \h </w:instrText>
      </w:r>
      <w:r>
        <w:rPr>
          <w:noProof/>
        </w:rPr>
      </w:r>
      <w:r>
        <w:rPr>
          <w:noProof/>
        </w:rPr>
        <w:fldChar w:fldCharType="separate"/>
      </w:r>
      <w:r>
        <w:rPr>
          <w:noProof/>
        </w:rPr>
        <w:t>9</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4.7.1.</w:t>
      </w:r>
      <w:r>
        <w:rPr>
          <w:noProof/>
        </w:rPr>
        <w:t xml:space="preserve"> Postman (Chrome Plugin)</w:t>
      </w:r>
      <w:r>
        <w:rPr>
          <w:noProof/>
        </w:rPr>
        <w:tab/>
      </w:r>
      <w:r>
        <w:rPr>
          <w:noProof/>
        </w:rPr>
        <w:fldChar w:fldCharType="begin"/>
      </w:r>
      <w:r>
        <w:rPr>
          <w:noProof/>
        </w:rPr>
        <w:instrText xml:space="preserve"> PAGEREF _Toc415516311 \h </w:instrText>
      </w:r>
      <w:r>
        <w:rPr>
          <w:noProof/>
        </w:rPr>
      </w:r>
      <w:r>
        <w:rPr>
          <w:noProof/>
        </w:rPr>
        <w:fldChar w:fldCharType="separate"/>
      </w:r>
      <w:r>
        <w:rPr>
          <w:noProof/>
        </w:rPr>
        <w:t>9</w:t>
      </w:r>
      <w:r>
        <w:rPr>
          <w:noProof/>
        </w:rPr>
        <w:fldChar w:fldCharType="end"/>
      </w:r>
    </w:p>
    <w:p w:rsidR="00950100" w:rsidRDefault="00950100">
      <w:pPr>
        <w:pStyle w:val="TOC3"/>
        <w:rPr>
          <w:rFonts w:asciiTheme="minorHAnsi" w:eastAsiaTheme="minorEastAsia" w:hAnsiTheme="minorHAnsi" w:cstheme="minorBidi"/>
          <w:noProof/>
          <w:szCs w:val="22"/>
        </w:rPr>
      </w:pPr>
      <w:r w:rsidRPr="00557FDA">
        <w:rPr>
          <w:noProof/>
        </w:rPr>
        <w:t>4.7.2.</w:t>
      </w:r>
      <w:r>
        <w:rPr>
          <w:noProof/>
        </w:rPr>
        <w:t xml:space="preserve"> Implement a SchoolInfo Consumer (optional)</w:t>
      </w:r>
      <w:r>
        <w:rPr>
          <w:noProof/>
        </w:rPr>
        <w:tab/>
      </w:r>
      <w:r>
        <w:rPr>
          <w:noProof/>
        </w:rPr>
        <w:fldChar w:fldCharType="begin"/>
      </w:r>
      <w:r>
        <w:rPr>
          <w:noProof/>
        </w:rPr>
        <w:instrText xml:space="preserve"> PAGEREF _Toc415516312 \h </w:instrText>
      </w:r>
      <w:r>
        <w:rPr>
          <w:noProof/>
        </w:rPr>
      </w:r>
      <w:r>
        <w:rPr>
          <w:noProof/>
        </w:rPr>
        <w:fldChar w:fldCharType="separate"/>
      </w:r>
      <w:r>
        <w:rPr>
          <w:noProof/>
        </w:rPr>
        <w:t>10</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4.8.</w:t>
      </w:r>
      <w:r>
        <w:rPr>
          <w:noProof/>
        </w:rPr>
        <w:t xml:space="preserve"> Advanced Exercise</w:t>
      </w:r>
      <w:r>
        <w:rPr>
          <w:noProof/>
        </w:rPr>
        <w:tab/>
      </w:r>
      <w:r>
        <w:rPr>
          <w:noProof/>
        </w:rPr>
        <w:fldChar w:fldCharType="begin"/>
      </w:r>
      <w:r>
        <w:rPr>
          <w:noProof/>
        </w:rPr>
        <w:instrText xml:space="preserve"> PAGEREF _Toc415516313 \h </w:instrText>
      </w:r>
      <w:r>
        <w:rPr>
          <w:noProof/>
        </w:rPr>
      </w:r>
      <w:r>
        <w:rPr>
          <w:noProof/>
        </w:rPr>
        <w:fldChar w:fldCharType="separate"/>
      </w:r>
      <w:r>
        <w:rPr>
          <w:noProof/>
        </w:rPr>
        <w:t>11</w:t>
      </w:r>
      <w:r>
        <w:rPr>
          <w:noProof/>
        </w:rPr>
        <w:fldChar w:fldCharType="end"/>
      </w:r>
    </w:p>
    <w:p w:rsidR="00950100" w:rsidRDefault="00950100">
      <w:pPr>
        <w:pStyle w:val="TOC1"/>
        <w:rPr>
          <w:rFonts w:asciiTheme="minorHAnsi" w:eastAsiaTheme="minorEastAsia" w:hAnsiTheme="minorHAnsi" w:cstheme="minorBidi"/>
          <w:noProof/>
          <w:szCs w:val="22"/>
        </w:rPr>
      </w:pPr>
      <w:r w:rsidRPr="00557FDA">
        <w:rPr>
          <w:noProof/>
        </w:rPr>
        <w:t>5.</w:t>
      </w:r>
      <w:r>
        <w:rPr>
          <w:noProof/>
        </w:rPr>
        <w:t xml:space="preserve"> Important notes</w:t>
      </w:r>
      <w:r>
        <w:rPr>
          <w:noProof/>
        </w:rPr>
        <w:tab/>
      </w:r>
      <w:r>
        <w:rPr>
          <w:noProof/>
        </w:rPr>
        <w:fldChar w:fldCharType="begin"/>
      </w:r>
      <w:r>
        <w:rPr>
          <w:noProof/>
        </w:rPr>
        <w:instrText xml:space="preserve"> PAGEREF _Toc415516314 \h </w:instrText>
      </w:r>
      <w:r>
        <w:rPr>
          <w:noProof/>
        </w:rPr>
      </w:r>
      <w:r>
        <w:rPr>
          <w:noProof/>
        </w:rPr>
        <w:fldChar w:fldCharType="separate"/>
      </w:r>
      <w:r>
        <w:rPr>
          <w:noProof/>
        </w:rPr>
        <w:t>11</w:t>
      </w:r>
      <w:r>
        <w:rPr>
          <w:noProof/>
        </w:rPr>
        <w:fldChar w:fldCharType="end"/>
      </w:r>
    </w:p>
    <w:p w:rsidR="00950100" w:rsidRDefault="00950100">
      <w:pPr>
        <w:pStyle w:val="TOC2"/>
        <w:rPr>
          <w:rFonts w:asciiTheme="minorHAnsi" w:eastAsiaTheme="minorEastAsia" w:hAnsiTheme="minorHAnsi" w:cstheme="minorBidi"/>
          <w:noProof/>
          <w:szCs w:val="22"/>
        </w:rPr>
      </w:pPr>
      <w:r w:rsidRPr="00557FDA">
        <w:rPr>
          <w:noProof/>
        </w:rPr>
        <w:t>5.1.</w:t>
      </w:r>
      <w:r>
        <w:rPr>
          <w:noProof/>
        </w:rPr>
        <w:t xml:space="preserve"> Issues with the Environment Provider</w:t>
      </w:r>
      <w:r>
        <w:rPr>
          <w:noProof/>
        </w:rPr>
        <w:tab/>
      </w:r>
      <w:r>
        <w:rPr>
          <w:noProof/>
        </w:rPr>
        <w:fldChar w:fldCharType="begin"/>
      </w:r>
      <w:r>
        <w:rPr>
          <w:noProof/>
        </w:rPr>
        <w:instrText xml:space="preserve"> PAGEREF _Toc415516315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857BB4" w:rsidRDefault="00857BB4" w:rsidP="00857BB4">
      <w:pPr>
        <w:pStyle w:val="Heading1"/>
      </w:pPr>
      <w:bookmarkStart w:id="1" w:name="_Toc415516278"/>
      <w:r>
        <w:lastRenderedPageBreak/>
        <w:t>Introduction</w:t>
      </w:r>
      <w:bookmarkEnd w:id="1"/>
      <w:r>
        <w:tab/>
      </w:r>
    </w:p>
    <w:p w:rsidR="00590524" w:rsidRDefault="00857BB4" w:rsidP="00857BB4">
      <w:pPr>
        <w:pStyle w:val="Body1"/>
        <w:ind w:left="0"/>
      </w:pPr>
      <w:r>
        <w:t>Before attempting the exercises in this document, it is assumed that the following documents have already been read:</w:t>
      </w:r>
    </w:p>
    <w:p w:rsidR="00857BB4" w:rsidRDefault="00857BB4" w:rsidP="00857BB4">
      <w:pPr>
        <w:pStyle w:val="Body1"/>
        <w:numPr>
          <w:ilvl w:val="0"/>
          <w:numId w:val="41"/>
        </w:numPr>
      </w:pPr>
      <w:r>
        <w:t>Sif3Framework .NET Developer’s Guide</w:t>
      </w:r>
    </w:p>
    <w:p w:rsidR="00857BB4" w:rsidRDefault="00857BB4" w:rsidP="00857BB4">
      <w:pPr>
        <w:pStyle w:val="Body1"/>
        <w:numPr>
          <w:ilvl w:val="0"/>
          <w:numId w:val="41"/>
        </w:numPr>
      </w:pPr>
      <w:r>
        <w:t>Sif3Framework .NET Demo Usage Guide</w:t>
      </w:r>
    </w:p>
    <w:p w:rsidR="00857BB4" w:rsidRDefault="00857BB4" w:rsidP="00857BB4">
      <w:pPr>
        <w:pStyle w:val="Body1"/>
        <w:ind w:left="0"/>
      </w:pPr>
      <w:r>
        <w:t>The exercises presented here run the demo projects included with the SIF 3 Framework, and copy heavily from the information presented in the above documents.</w:t>
      </w:r>
    </w:p>
    <w:p w:rsidR="00836DE6" w:rsidRDefault="001915D9" w:rsidP="00590524">
      <w:pPr>
        <w:pStyle w:val="Heading1"/>
      </w:pPr>
      <w:bookmarkStart w:id="2" w:name="_Toc415516279"/>
      <w:r>
        <w:t xml:space="preserve">Exercise 1: </w:t>
      </w:r>
      <w:r w:rsidR="0093764A">
        <w:t>SIF</w:t>
      </w:r>
      <w:r w:rsidR="00ED6955">
        <w:t xml:space="preserve"> </w:t>
      </w:r>
      <w:r w:rsidR="0093764A">
        <w:t>3 Framework Installation &amp; Verification</w:t>
      </w:r>
      <w:bookmarkEnd w:id="2"/>
      <w:r>
        <w:tab/>
      </w:r>
    </w:p>
    <w:p w:rsidR="0093764A" w:rsidRPr="00ED6955" w:rsidRDefault="00ED6955" w:rsidP="001915D9">
      <w:pPr>
        <w:pStyle w:val="Body1"/>
        <w:ind w:left="0"/>
        <w:rPr>
          <w:b/>
        </w:rPr>
      </w:pPr>
      <w:r w:rsidRPr="00ED6955">
        <w:rPr>
          <w:b/>
        </w:rPr>
        <w:t>Task:</w:t>
      </w:r>
    </w:p>
    <w:p w:rsidR="00ED6955" w:rsidRDefault="00ED6955" w:rsidP="00ED6955">
      <w:pPr>
        <w:pStyle w:val="Body1"/>
        <w:numPr>
          <w:ilvl w:val="0"/>
          <w:numId w:val="41"/>
        </w:numPr>
      </w:pPr>
      <w:r>
        <w:t>Download the SIF 3 Framework</w:t>
      </w:r>
    </w:p>
    <w:p w:rsidR="00ED6955" w:rsidRDefault="00ED6955" w:rsidP="00ED6955">
      <w:pPr>
        <w:pStyle w:val="Body1"/>
        <w:numPr>
          <w:ilvl w:val="0"/>
          <w:numId w:val="41"/>
        </w:numPr>
      </w:pPr>
      <w:r>
        <w:t xml:space="preserve">Load </w:t>
      </w:r>
      <w:r w:rsidR="0019312B">
        <w:t xml:space="preserve">the SIF 3 Framework </w:t>
      </w:r>
      <w:r>
        <w:t>into Visual Studio</w:t>
      </w:r>
    </w:p>
    <w:p w:rsidR="00782109" w:rsidRDefault="00F1576F" w:rsidP="00ED6955">
      <w:pPr>
        <w:pStyle w:val="Body1"/>
        <w:numPr>
          <w:ilvl w:val="0"/>
          <w:numId w:val="41"/>
        </w:numPr>
      </w:pPr>
      <w:r>
        <w:t>Create an Environment</w:t>
      </w:r>
    </w:p>
    <w:p w:rsidR="00ED6955" w:rsidRDefault="00F1576F" w:rsidP="00ED6955">
      <w:pPr>
        <w:pStyle w:val="Body1"/>
        <w:numPr>
          <w:ilvl w:val="0"/>
          <w:numId w:val="41"/>
        </w:numPr>
      </w:pPr>
      <w:r>
        <w:t>Start the Environment Provider</w:t>
      </w:r>
    </w:p>
    <w:p w:rsidR="0093764A" w:rsidRDefault="0093764A" w:rsidP="00ED6955">
      <w:pPr>
        <w:pStyle w:val="Body1"/>
        <w:numPr>
          <w:ilvl w:val="0"/>
          <w:numId w:val="41"/>
        </w:numPr>
      </w:pPr>
      <w:r>
        <w:t xml:space="preserve">Start </w:t>
      </w:r>
      <w:r w:rsidR="00F1576F">
        <w:t>the d</w:t>
      </w:r>
      <w:r>
        <w:t xml:space="preserve">emo </w:t>
      </w:r>
      <w:r w:rsidR="00753024">
        <w:t>StudentPersonal</w:t>
      </w:r>
      <w:r w:rsidR="00F1576F">
        <w:t xml:space="preserve"> </w:t>
      </w:r>
      <w:r>
        <w:t>Provider</w:t>
      </w:r>
    </w:p>
    <w:p w:rsidR="0093764A" w:rsidRDefault="00F1576F" w:rsidP="00ED6955">
      <w:pPr>
        <w:pStyle w:val="Body1"/>
        <w:numPr>
          <w:ilvl w:val="0"/>
          <w:numId w:val="41"/>
        </w:numPr>
      </w:pPr>
      <w:r>
        <w:t>Run the d</w:t>
      </w:r>
      <w:r w:rsidR="0093764A">
        <w:t xml:space="preserve">emo </w:t>
      </w:r>
      <w:r w:rsidR="00753024">
        <w:t>StudentPersonal</w:t>
      </w:r>
      <w:r>
        <w:t xml:space="preserve"> </w:t>
      </w:r>
      <w:r w:rsidR="0093764A">
        <w:t>Co</w:t>
      </w:r>
      <w:r>
        <w:t>nsume</w:t>
      </w:r>
      <w:r w:rsidR="0093764A">
        <w:t>r</w:t>
      </w:r>
    </w:p>
    <w:p w:rsidR="00ED6955" w:rsidRDefault="00ED6955" w:rsidP="00ED6955">
      <w:pPr>
        <w:pStyle w:val="Heading2"/>
      </w:pPr>
      <w:bookmarkStart w:id="3" w:name="_Toc415516280"/>
      <w:r>
        <w:t>Download the SIF 3 Framework</w:t>
      </w:r>
      <w:bookmarkEnd w:id="3"/>
    </w:p>
    <w:p w:rsidR="00ED6955" w:rsidRDefault="00ED6955" w:rsidP="00ED6955">
      <w:pPr>
        <w:pStyle w:val="Body1"/>
        <w:ind w:left="0"/>
      </w:pPr>
      <w:r>
        <w:t>The SIF 3 Framework can be downloaded from GitHub. To do so, use the following link and click on the “Download ZIP” button.</w:t>
      </w:r>
    </w:p>
    <w:p w:rsidR="00ED6955" w:rsidRPr="00F3502D" w:rsidRDefault="00F37D87" w:rsidP="00ED6955">
      <w:pPr>
        <w:pStyle w:val="Body1"/>
      </w:pPr>
      <w:hyperlink r:id="rId8" w:history="1">
        <w:r w:rsidR="00ED6955" w:rsidRPr="00251AEA">
          <w:rPr>
            <w:rStyle w:val="Hyperlink"/>
          </w:rPr>
          <w:t>https://github.com/nsip/Sif3Framework-dotNet</w:t>
        </w:r>
      </w:hyperlink>
    </w:p>
    <w:p w:rsidR="00ED6955" w:rsidRDefault="00ED6955" w:rsidP="00ED6955">
      <w:pPr>
        <w:jc w:val="both"/>
      </w:pPr>
    </w:p>
    <w:p w:rsidR="00ED6955" w:rsidRPr="00ED6955" w:rsidRDefault="00ED6955" w:rsidP="00ED6955">
      <w:pPr>
        <w:jc w:val="both"/>
      </w:pPr>
      <w:r>
        <w:t>Once downloaded, extract to an appropriate directory.</w:t>
      </w:r>
    </w:p>
    <w:p w:rsidR="00ED6955" w:rsidRDefault="00ED6955" w:rsidP="00ED6955">
      <w:pPr>
        <w:pStyle w:val="Heading2"/>
      </w:pPr>
      <w:bookmarkStart w:id="4" w:name="_Toc415516281"/>
      <w:r>
        <w:t>Load</w:t>
      </w:r>
      <w:r w:rsidR="0019312B">
        <w:t xml:space="preserve"> the SIF 3 Framework</w:t>
      </w:r>
      <w:r>
        <w:t xml:space="preserve"> into Visual Studio</w:t>
      </w:r>
      <w:bookmarkEnd w:id="4"/>
    </w:p>
    <w:p w:rsidR="0019312B" w:rsidRDefault="00ED6955" w:rsidP="00ED6955">
      <w:pPr>
        <w:pStyle w:val="Body1"/>
        <w:ind w:left="0"/>
      </w:pPr>
      <w:r>
        <w:t xml:space="preserve">The Visual Studio Solutions for this framework can be found under the Code directory. </w:t>
      </w:r>
      <w:r w:rsidR="0019312B">
        <w:t>For the demo projects to be run, the Sif3Framework and Sif3FrameworkDemo Solutions need to be loaded into Visual Studio and built. If loaded for the first time, Visual Studio may require time to retrieve associated third party libraries that have been referenced via NuGet.</w:t>
      </w:r>
    </w:p>
    <w:p w:rsidR="00ED6955" w:rsidRDefault="00ED6955" w:rsidP="00ED6955">
      <w:pPr>
        <w:pStyle w:val="Body1"/>
        <w:ind w:left="0"/>
      </w:pPr>
      <w:r>
        <w:t>Once opened in Visual Studio, no additional configuration should be required</w:t>
      </w:r>
      <w:r w:rsidR="00F1576F">
        <w:t xml:space="preserve"> to run the demo projects</w:t>
      </w:r>
      <w:r>
        <w:t>.</w:t>
      </w:r>
      <w:r w:rsidR="0019312B" w:rsidRPr="0019312B">
        <w:t xml:space="preserve"> </w:t>
      </w:r>
      <w:r w:rsidR="0019312B">
        <w:t>This framework was developed using Visual Studio 2013, but should load in the Express version.</w:t>
      </w:r>
    </w:p>
    <w:p w:rsidR="00782109" w:rsidRDefault="0061310A" w:rsidP="00782109">
      <w:pPr>
        <w:pStyle w:val="Heading2"/>
      </w:pPr>
      <w:bookmarkStart w:id="5" w:name="_Toc415516282"/>
      <w:r>
        <w:lastRenderedPageBreak/>
        <w:t>Create an Environment</w:t>
      </w:r>
      <w:bookmarkEnd w:id="5"/>
    </w:p>
    <w:p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407FCB" w:rsidRDefault="00407FCB" w:rsidP="00407FCB">
      <w:pPr>
        <w:pStyle w:val="Body1"/>
        <w:ind w:left="0"/>
      </w:pPr>
      <w:r>
        <w:t xml:space="preserve">Environment definition generally falls under the domain of a SIF Administrator. However, creation of an initial Environment for this demo is performed by running the </w:t>
      </w:r>
      <w:r w:rsidRPr="00EF0768">
        <w:rPr>
          <w:i/>
        </w:rPr>
        <w:t>Scripts\BAT\Demo execution\Demo</w:t>
      </w:r>
      <w:r w:rsidR="00F16BEB">
        <w:rPr>
          <w:i/>
        </w:rPr>
        <w:t>Au</w:t>
      </w:r>
      <w:r w:rsidRPr="00EF0768">
        <w:rPr>
          <w:i/>
        </w:rPr>
        <w:t>Setup.bat</w:t>
      </w:r>
      <w:r>
        <w:t xml:space="preserve"> script. This script uses the Sif.Framework.Demo.Setup project to create </w:t>
      </w:r>
      <w:r w:rsidR="00695FA1">
        <w:t>a</w:t>
      </w:r>
      <w:r>
        <w:t xml:space="preserve">nd populate a demo database with an initial Environment definition. </w:t>
      </w:r>
      <w:r w:rsidR="005316F3">
        <w:t>An</w:t>
      </w:r>
      <w:r>
        <w:t xml:space="preserve"> SQLite database is used </w:t>
      </w:r>
      <w:r w:rsidR="00695FA1">
        <w:t>so that no</w:t>
      </w:r>
      <w:r>
        <w:t xml:space="preserve"> configuration changes are required to be able to run this demo out of the box.</w:t>
      </w:r>
    </w:p>
    <w:p w:rsidR="00407FCB" w:rsidRDefault="00407FCB" w:rsidP="00407FCB">
      <w:pPr>
        <w:pStyle w:val="Body1"/>
        <w:ind w:left="0"/>
      </w:pPr>
      <w:r>
        <w:t>All mandatory information associated with the applications (e.g. applicationKey, sharedSecret) have been predefined for these demos.</w:t>
      </w:r>
    </w:p>
    <w:p w:rsidR="004A35AC" w:rsidRDefault="004A35AC" w:rsidP="004A35AC">
      <w:pPr>
        <w:pStyle w:val="Heading2"/>
      </w:pPr>
      <w:bookmarkStart w:id="6" w:name="_Toc415516283"/>
      <w:r>
        <w:t>Start the Environment Provider</w:t>
      </w:r>
      <w:bookmarkEnd w:id="6"/>
    </w:p>
    <w:p w:rsidR="004A35AC" w:rsidRDefault="004A35AC" w:rsidP="004A35AC">
      <w:pPr>
        <w:pStyle w:val="Body1"/>
        <w:ind w:left="0"/>
      </w:pPr>
      <w:r>
        <w:t>Open the Sif3Framework Solution in Visual Studio and simply run it (by clicking on the Internet Explorer button shown below).</w:t>
      </w:r>
    </w:p>
    <w:p w:rsidR="004A35AC" w:rsidRDefault="004A35AC" w:rsidP="004A35AC">
      <w:pPr>
        <w:pStyle w:val="Body1"/>
        <w:ind w:left="0"/>
      </w:pPr>
      <w:r>
        <w:t xml:space="preserve">        </w:t>
      </w:r>
      <w:r>
        <w:rPr>
          <w:noProof/>
        </w:rPr>
        <w:drawing>
          <wp:inline distT="0" distB="0" distL="0" distR="0">
            <wp:extent cx="869950" cy="171450"/>
            <wp:effectExtent l="0" t="0" r="6350" b="0"/>
            <wp:docPr id="8" name="Picture 8"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4A35AC" w:rsidRDefault="004A35AC" w:rsidP="004A35AC">
      <w:pPr>
        <w:pStyle w:val="Body1"/>
        <w:ind w:left="0"/>
      </w:pPr>
      <w:r>
        <w:t>If the Internet Explorer button is not visible, it will be necessary to make the Sif.Framework.EnvironmentProvider project of the Solution the single start-up project.</w:t>
      </w:r>
    </w:p>
    <w:p w:rsidR="004A35AC" w:rsidRDefault="004A35AC" w:rsidP="004A35AC">
      <w:pPr>
        <w:pStyle w:val="Body1"/>
        <w:ind w:left="0"/>
      </w:pPr>
      <w:r>
        <w:t>The Sif.Framework.EnvironmentProvider project has been configured to run in IIS Express on a particular port (as specified in the Visual Studio Project properties). This port is referenced in the Environment configured from the previous section.</w:t>
      </w:r>
    </w:p>
    <w:p w:rsidR="004A35AC" w:rsidRDefault="004A35AC" w:rsidP="004A35AC">
      <w:pPr>
        <w:pStyle w:val="Body1"/>
        <w:ind w:left="0"/>
      </w:pPr>
      <w:r>
        <w:t>For the moment, ignore the “HTTP Error 403.14 – Forbidden” message that appears in the popped up Internet Explorer window on start-up. As this is a Web API service, the fact that it does not have a home page is not relevant for this demo.</w:t>
      </w:r>
    </w:p>
    <w:p w:rsidR="00556F51" w:rsidRDefault="00556F51" w:rsidP="00556F51">
      <w:pPr>
        <w:pStyle w:val="Heading2"/>
      </w:pPr>
      <w:bookmarkStart w:id="7" w:name="_Toc415516284"/>
      <w:r>
        <w:t xml:space="preserve">Start the demo </w:t>
      </w:r>
      <w:r w:rsidR="006D661E">
        <w:t>StudentPersonal</w:t>
      </w:r>
      <w:r>
        <w:t xml:space="preserve"> Provider</w:t>
      </w:r>
      <w:bookmarkEnd w:id="7"/>
    </w:p>
    <w:p w:rsidR="00556F51" w:rsidRDefault="000D61A5" w:rsidP="00556F51">
      <w:pPr>
        <w:pStyle w:val="Body1"/>
        <w:ind w:left="0"/>
      </w:pPr>
      <w:r>
        <w:t>Load</w:t>
      </w:r>
      <w:r w:rsidR="00556F51">
        <w:t xml:space="preserve"> the Sif3FrameworkDemo Solution in</w:t>
      </w:r>
      <w:r>
        <w:t>to</w:t>
      </w:r>
      <w:r w:rsidR="00556F51">
        <w:t xml:space="preserve"> Visual Studio</w:t>
      </w:r>
      <w:r>
        <w:t>, set the single start-up project to Sif.Framework.Demo.</w:t>
      </w:r>
      <w:r w:rsidR="006D661E">
        <w:t>Au</w:t>
      </w:r>
      <w:r>
        <w:t>.Provider</w:t>
      </w:r>
      <w:r w:rsidR="00556F51">
        <w:t xml:space="preserve"> and simply run it (by clicking on the Internet Explorer button shown below).</w:t>
      </w:r>
    </w:p>
    <w:p w:rsidR="00556F51" w:rsidRDefault="00556F51" w:rsidP="00556F51">
      <w:pPr>
        <w:pStyle w:val="Body1"/>
        <w:ind w:left="0"/>
      </w:pPr>
      <w:r>
        <w:t xml:space="preserve">        </w:t>
      </w:r>
      <w:r>
        <w:rPr>
          <w:noProof/>
        </w:rPr>
        <w:drawing>
          <wp:inline distT="0" distB="0" distL="0" distR="0">
            <wp:extent cx="869950" cy="171450"/>
            <wp:effectExtent l="0" t="0" r="6350" b="0"/>
            <wp:docPr id="9" name="Picture 9"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Explorer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556F51" w:rsidRDefault="00556F51" w:rsidP="00556F51">
      <w:pPr>
        <w:pStyle w:val="Body1"/>
        <w:ind w:left="0"/>
      </w:pPr>
      <w:r>
        <w:t>As with the Sif.Framework.EnvironmentProvider, the Sif.Framework.Demo.</w:t>
      </w:r>
      <w:r w:rsidR="006D661E">
        <w:t>Au</w:t>
      </w:r>
      <w:r>
        <w:t>.Provider project ha</w:t>
      </w:r>
      <w:r w:rsidR="000D61A5">
        <w:t>s</w:t>
      </w:r>
      <w:r>
        <w:t xml:space="preserve"> been configured to run in IIS on </w:t>
      </w:r>
      <w:r w:rsidR="000D61A5">
        <w:t xml:space="preserve">a </w:t>
      </w:r>
      <w:r>
        <w:t>particular port.</w:t>
      </w:r>
    </w:p>
    <w:p w:rsidR="00AF25FD" w:rsidRDefault="00AF25FD" w:rsidP="00AF25FD">
      <w:pPr>
        <w:pStyle w:val="Heading2"/>
      </w:pPr>
      <w:bookmarkStart w:id="8" w:name="_Toc415516285"/>
      <w:r>
        <w:t xml:space="preserve">Run the demo </w:t>
      </w:r>
      <w:r w:rsidR="006D661E">
        <w:t>StudentPersonal</w:t>
      </w:r>
      <w:r>
        <w:t xml:space="preserve"> Consumer</w:t>
      </w:r>
      <w:bookmarkEnd w:id="8"/>
    </w:p>
    <w:p w:rsidR="00C22E2D" w:rsidRDefault="00C22E2D" w:rsidP="00C22E2D">
      <w:pPr>
        <w:pStyle w:val="Body1"/>
        <w:ind w:left="0"/>
      </w:pPr>
      <w:r>
        <w:t xml:space="preserve">Once the Environment Provider and </w:t>
      </w:r>
      <w:r w:rsidR="00F16BEB">
        <w:t>StudentPersonal</w:t>
      </w:r>
      <w:r>
        <w:t xml:space="preserve"> Provider have been successfully started, run the </w:t>
      </w:r>
      <w:r w:rsidRPr="00EF0768">
        <w:rPr>
          <w:i/>
        </w:rPr>
        <w:t>Scripts\BAT\Demo execution\Demo</w:t>
      </w:r>
      <w:r w:rsidR="00F16BEB">
        <w:rPr>
          <w:i/>
        </w:rPr>
        <w:t>Au</w:t>
      </w:r>
      <w:r>
        <w:rPr>
          <w:i/>
        </w:rPr>
        <w:t>Consumer</w:t>
      </w:r>
      <w:r w:rsidRPr="00EF0768">
        <w:rPr>
          <w:i/>
        </w:rPr>
        <w:t>.bat</w:t>
      </w:r>
      <w:r>
        <w:t xml:space="preserve"> script to start the </w:t>
      </w:r>
      <w:r w:rsidR="00F16BEB">
        <w:t>StudentPersonal</w:t>
      </w:r>
      <w:r>
        <w:t xml:space="preserve"> Consumer. This script runs the Sif.Framework.Demo.</w:t>
      </w:r>
      <w:r w:rsidR="00F16BEB">
        <w:t>Au</w:t>
      </w:r>
      <w:r>
        <w:t>.Consumer Project of the Sif3FrameworkDemo Solution.</w:t>
      </w:r>
    </w:p>
    <w:p w:rsidR="00802682" w:rsidRDefault="00802682" w:rsidP="00802682">
      <w:pPr>
        <w:pStyle w:val="Heading2"/>
        <w:keepLines w:val="0"/>
        <w:tabs>
          <w:tab w:val="num" w:pos="576"/>
        </w:tabs>
        <w:spacing w:before="240" w:after="60"/>
        <w:ind w:left="576" w:hanging="576"/>
      </w:pPr>
      <w:bookmarkStart w:id="9" w:name="_Toc401321549"/>
      <w:bookmarkStart w:id="10" w:name="_Toc415516286"/>
      <w:r>
        <w:lastRenderedPageBreak/>
        <w:t>Review expected behaviour</w:t>
      </w:r>
      <w:bookmarkEnd w:id="9"/>
      <w:bookmarkEnd w:id="10"/>
    </w:p>
    <w:p w:rsidR="00802682" w:rsidRDefault="00802682" w:rsidP="00802682">
      <w:pPr>
        <w:pStyle w:val="Body1"/>
        <w:ind w:left="0"/>
      </w:pPr>
      <w:r>
        <w:t>The scenario illustrated in this demo is one where a Consumer is making a call for student data in a Direct Environment. As such, once this data has been consumed, the demo has been completed.</w:t>
      </w:r>
    </w:p>
    <w:p w:rsidR="00802682" w:rsidRDefault="00802682" w:rsidP="00802682">
      <w:pPr>
        <w:pStyle w:val="Body1"/>
        <w:ind w:left="0"/>
      </w:pPr>
      <w:r>
        <w:t xml:space="preserve">In this case, the </w:t>
      </w:r>
      <w:r w:rsidR="00F16BEB">
        <w:t>StudentPersonal</w:t>
      </w:r>
      <w:r>
        <w:t xml:space="preserve"> Consumer simply prints the (10) student details to the console. Once the details have been printed, the Environment Provider and </w:t>
      </w:r>
      <w:r w:rsidR="00F16BEB">
        <w:t>StudentPersonal</w:t>
      </w:r>
      <w:r>
        <w:t xml:space="preserve"> Provider instances can be stopped.</w:t>
      </w:r>
    </w:p>
    <w:p w:rsidR="00782109" w:rsidRDefault="00691A20" w:rsidP="004C545A">
      <w:pPr>
        <w:pStyle w:val="Heading1"/>
      </w:pPr>
      <w:bookmarkStart w:id="11" w:name="_Toc415516287"/>
      <w:r>
        <w:t>Exercise</w:t>
      </w:r>
      <w:r w:rsidR="004D3EE1">
        <w:t xml:space="preserve"> 2</w:t>
      </w:r>
      <w:r>
        <w:t xml:space="preserve">: </w:t>
      </w:r>
      <w:r w:rsidR="0093764A">
        <w:t>First Consumer</w:t>
      </w:r>
      <w:bookmarkEnd w:id="11"/>
    </w:p>
    <w:p w:rsidR="00F847EC" w:rsidRPr="00ED6955" w:rsidRDefault="00F847EC" w:rsidP="00F847EC">
      <w:pPr>
        <w:pStyle w:val="Body1"/>
        <w:ind w:left="0"/>
        <w:rPr>
          <w:b/>
        </w:rPr>
      </w:pPr>
      <w:r w:rsidRPr="00ED6955">
        <w:rPr>
          <w:b/>
        </w:rPr>
        <w:t>Task:</w:t>
      </w:r>
    </w:p>
    <w:p w:rsidR="00F847EC" w:rsidRDefault="00F847EC" w:rsidP="00F847EC">
      <w:pPr>
        <w:pStyle w:val="Body1"/>
        <w:numPr>
          <w:ilvl w:val="0"/>
          <w:numId w:val="41"/>
        </w:numPr>
      </w:pPr>
      <w:r>
        <w:t xml:space="preserve">Implement a </w:t>
      </w:r>
      <w:r w:rsidR="00F16BEB">
        <w:t>StudentPersonal</w:t>
      </w:r>
      <w:r>
        <w:t xml:space="preserve"> Consumer from scratch</w:t>
      </w:r>
    </w:p>
    <w:p w:rsidR="0093764A" w:rsidRDefault="00F847EC" w:rsidP="0093764A">
      <w:pPr>
        <w:pStyle w:val="Heading2"/>
      </w:pPr>
      <w:bookmarkStart w:id="12" w:name="_Toc415516288"/>
      <w:r>
        <w:t>Consumer pre-requisites</w:t>
      </w:r>
      <w:r w:rsidR="00CE0CD3">
        <w:t xml:space="preserve"> and configuration</w:t>
      </w:r>
      <w:bookmarkEnd w:id="12"/>
    </w:p>
    <w:p w:rsidR="00F847EC" w:rsidRDefault="00F847EC" w:rsidP="00F847EC">
      <w:pPr>
        <w:pStyle w:val="Body1"/>
        <w:ind w:left="0"/>
      </w:pPr>
      <w:r>
        <w:t xml:space="preserve">Even though the demo projects that come with the SIF 3 Framework already include a </w:t>
      </w:r>
      <w:r w:rsidR="00D8603B">
        <w:t>StudentPersonal</w:t>
      </w:r>
      <w:r>
        <w:t xml:space="preserve"> Consumer, it is useful to implement your own to understand the third party libraries and configuration required for implementing a Consumer from scratch.</w:t>
      </w:r>
      <w:r w:rsidR="00CE0CD3" w:rsidRPr="00CE0CD3">
        <w:t xml:space="preserve"> </w:t>
      </w:r>
      <w:r w:rsidR="00CE0CD3">
        <w:t>To this end, in Visual Studio create a new Solution and new Console Application Project.</w:t>
      </w:r>
    </w:p>
    <w:p w:rsidR="00CE0CD3" w:rsidRDefault="00CE0CD3" w:rsidP="00CE0CD3">
      <w:pPr>
        <w:pStyle w:val="Heading3"/>
      </w:pPr>
      <w:bookmarkStart w:id="13" w:name="_Toc415516289"/>
      <w:r>
        <w:t>log4net</w:t>
      </w:r>
      <w:bookmarkEnd w:id="13"/>
    </w:p>
    <w:p w:rsidR="00CE0CD3" w:rsidRDefault="00F847EC" w:rsidP="00F847EC">
      <w:pPr>
        <w:pStyle w:val="Body1"/>
        <w:ind w:left="0"/>
      </w:pPr>
      <w:r>
        <w:t>Using “Manage NuGet Packages…”, add the log4net package</w:t>
      </w:r>
      <w:r w:rsidR="00CE0CD3">
        <w:t xml:space="preserve"> to this project</w:t>
      </w:r>
      <w:r>
        <w:t>.</w:t>
      </w:r>
      <w:r w:rsidR="00CE0CD3">
        <w:t xml:space="preserve"> Instructions on the use of log4net fall outside the scope of this document. However, the following paragraphs summarise log4net configuration </w:t>
      </w:r>
      <w:r w:rsidR="00D75846">
        <w:t>required</w:t>
      </w:r>
      <w:r w:rsidR="00CE0CD3">
        <w:t xml:space="preserve"> for log output.</w:t>
      </w:r>
    </w:p>
    <w:p w:rsidR="00CE0CD3" w:rsidRDefault="00D75846" w:rsidP="00CE0CD3">
      <w:pPr>
        <w:pStyle w:val="Body1"/>
        <w:ind w:left="0"/>
      </w:pPr>
      <w:r>
        <w:t>A</w:t>
      </w:r>
      <w:r w:rsidR="00CE0CD3">
        <w:t>dd the following line of code to the end of the AssemblyInfo.cs class.</w:t>
      </w:r>
    </w:p>
    <w:p w:rsidR="00D75846" w:rsidRDefault="00D75846" w:rsidP="00D75846">
      <w:pPr>
        <w:keepLines w:val="0"/>
        <w:tabs>
          <w:tab w:val="left" w:pos="1590"/>
        </w:tabs>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D75846" w:rsidRDefault="00D75846" w:rsidP="00D75846">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assembly</w:t>
      </w:r>
      <w:r>
        <w:rPr>
          <w:rFonts w:ascii="Consolas" w:hAnsi="Consolas" w:cs="Consolas"/>
          <w:color w:val="000000"/>
          <w:sz w:val="19"/>
          <w:szCs w:val="19"/>
          <w:highlight w:val="white"/>
        </w:rPr>
        <w:t>: log4net.Config.</w:t>
      </w:r>
      <w:r>
        <w:rPr>
          <w:rFonts w:ascii="Consolas" w:hAnsi="Consolas" w:cs="Consolas"/>
          <w:color w:val="2B91AF"/>
          <w:sz w:val="19"/>
          <w:szCs w:val="19"/>
          <w:highlight w:val="white"/>
        </w:rPr>
        <w:t>XmlConfigurator</w:t>
      </w:r>
      <w:r>
        <w:rPr>
          <w:rFonts w:ascii="Consolas" w:hAnsi="Consolas" w:cs="Consolas"/>
          <w:color w:val="000000"/>
          <w:sz w:val="19"/>
          <w:szCs w:val="19"/>
          <w:highlight w:val="white"/>
        </w:rPr>
        <w:t xml:space="preserve">(Watch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5846" w:rsidRPr="000521BC" w:rsidRDefault="00D75846" w:rsidP="00CE0CD3">
      <w:pPr>
        <w:pStyle w:val="Body1"/>
        <w:ind w:left="0"/>
      </w:pPr>
      <w:r>
        <w:t>Add appropriate log4net Appenders and Loggers to App.config. For those new to log4net, it would be simpler if the App.config file from the demo Consumer</w:t>
      </w:r>
      <w:r w:rsidR="007841F0">
        <w:t xml:space="preserve"> project</w:t>
      </w:r>
      <w:r>
        <w:t xml:space="preserve"> is copied.</w:t>
      </w:r>
    </w:p>
    <w:p w:rsidR="00D75846" w:rsidRDefault="00D75846" w:rsidP="00D75846">
      <w:pPr>
        <w:pStyle w:val="Heading3"/>
      </w:pPr>
      <w:bookmarkStart w:id="14" w:name="_Toc415516290"/>
      <w:r>
        <w:t>AutoMapper</w:t>
      </w:r>
      <w:bookmarkEnd w:id="14"/>
    </w:p>
    <w:p w:rsidR="00CE0CD3" w:rsidRDefault="00CE0CD3" w:rsidP="00CE0CD3">
      <w:pPr>
        <w:pStyle w:val="Body1"/>
        <w:ind w:left="0"/>
      </w:pPr>
      <w:r>
        <w:t>Under normal circumstances, the AutoMapper package would be added in the same manner</w:t>
      </w:r>
      <w:r w:rsidR="00D75846">
        <w:t xml:space="preserve"> as the log4net installation</w:t>
      </w:r>
      <w:r>
        <w:t>. However, due to an issue encountered when using the current release of AutoMapper (3.2.1), the version used in this framework is AutoMapper 3.1.1. To add this version of AutoMapper to new projects, w</w:t>
      </w:r>
      <w:r w:rsidR="00D75846">
        <w:t>ithin Visual Studio select the Consumer p</w:t>
      </w:r>
      <w:r>
        <w:t>roject and run the following command in the Package Manager Console.</w:t>
      </w:r>
    </w:p>
    <w:p w:rsidR="00CE0CD3" w:rsidRDefault="00CE0CD3" w:rsidP="00CE0CD3">
      <w:pPr>
        <w:pStyle w:val="Body1"/>
        <w:ind w:left="0"/>
      </w:pPr>
      <w:r>
        <w:t xml:space="preserve">        PM&gt; </w:t>
      </w:r>
      <w:r w:rsidRPr="0098373B">
        <w:t>Install-Package AutoMapper -Version 3.1.1</w:t>
      </w:r>
    </w:p>
    <w:p w:rsidR="00A340C8" w:rsidRDefault="00A340C8" w:rsidP="00A340C8">
      <w:pPr>
        <w:pStyle w:val="Heading3"/>
      </w:pPr>
      <w:bookmarkStart w:id="15" w:name="_Toc415516291"/>
      <w:r>
        <w:t xml:space="preserve">SIF 3 Framework </w:t>
      </w:r>
      <w:r w:rsidR="001338FA">
        <w:t>libraries</w:t>
      </w:r>
      <w:bookmarkEnd w:id="15"/>
    </w:p>
    <w:p w:rsidR="001338FA" w:rsidRDefault="001338FA" w:rsidP="001338FA">
      <w:pPr>
        <w:pStyle w:val="Body1"/>
        <w:ind w:left="0"/>
      </w:pPr>
      <w:r>
        <w:t>Add the following libraries from the SharedLibs directory included with this Framework:</w:t>
      </w:r>
    </w:p>
    <w:p w:rsidR="001338FA" w:rsidRDefault="004C2677" w:rsidP="00BC76D2">
      <w:pPr>
        <w:pStyle w:val="Body1"/>
        <w:numPr>
          <w:ilvl w:val="0"/>
          <w:numId w:val="43"/>
        </w:numPr>
      </w:pPr>
      <w:r>
        <w:t>Sif.Framework 0.18</w:t>
      </w:r>
      <w:r w:rsidR="001338FA">
        <w:t>.0\Sif.Framework.dll</w:t>
      </w:r>
    </w:p>
    <w:p w:rsidR="001338FA" w:rsidRDefault="001338FA" w:rsidP="00BC76D2">
      <w:pPr>
        <w:pStyle w:val="Body1"/>
        <w:numPr>
          <w:ilvl w:val="0"/>
          <w:numId w:val="43"/>
        </w:numPr>
      </w:pPr>
      <w:r>
        <w:lastRenderedPageBreak/>
        <w:t>Sif.Specification.Infrastructure 3.0.1\Sif.Specification.Infrastructure.dll</w:t>
      </w:r>
    </w:p>
    <w:p w:rsidR="001338FA" w:rsidRPr="001338FA" w:rsidRDefault="001338FA" w:rsidP="00BC76D2">
      <w:pPr>
        <w:pStyle w:val="Body1"/>
        <w:numPr>
          <w:ilvl w:val="0"/>
          <w:numId w:val="43"/>
        </w:numPr>
      </w:pPr>
      <w:r>
        <w:t>Sif.Specification.DataModel.</w:t>
      </w:r>
      <w:r w:rsidR="00D8603B">
        <w:t>Au</w:t>
      </w:r>
      <w:r>
        <w:t xml:space="preserve"> </w:t>
      </w:r>
      <w:r w:rsidR="00D8603B">
        <w:t>1.</w:t>
      </w:r>
      <w:r>
        <w:t>3\Sif.Specification.DataModel.</w:t>
      </w:r>
      <w:r w:rsidR="00D8603B">
        <w:t>Au</w:t>
      </w:r>
      <w:r>
        <w:t>.dll</w:t>
      </w:r>
    </w:p>
    <w:p w:rsidR="0050160A" w:rsidRDefault="0050160A" w:rsidP="0050160A">
      <w:pPr>
        <w:pStyle w:val="Heading3"/>
      </w:pPr>
      <w:bookmarkStart w:id="16" w:name="_Toc415516292"/>
      <w:r>
        <w:t>SIF 3 Framework configuration</w:t>
      </w:r>
      <w:bookmarkEnd w:id="16"/>
    </w:p>
    <w:p w:rsidR="007841F0" w:rsidRDefault="007841F0" w:rsidP="004C2677">
      <w:pPr>
        <w:pStyle w:val="Body1"/>
        <w:ind w:left="0"/>
        <w:rPr>
          <w:rFonts w:ascii="Consolas" w:hAnsi="Consolas" w:cs="Consolas"/>
          <w:color w:val="000000"/>
          <w:sz w:val="19"/>
          <w:szCs w:val="19"/>
          <w:highlight w:val="white"/>
        </w:rPr>
      </w:pPr>
      <w:r>
        <w:t>For a Consumer to run, certain configuration settings are required</w:t>
      </w:r>
      <w:r w:rsidR="0050160A">
        <w:t>.</w:t>
      </w:r>
      <w:r>
        <w:t xml:space="preserve"> These settings identify the Consumer to the Environment Provider.</w:t>
      </w:r>
      <w:r w:rsidR="004C2677">
        <w:t xml:space="preserve"> </w:t>
      </w:r>
      <w:r>
        <w:t>The easiest way to define these settings is to copy the SifFramework.config file from the demo Consumer project</w:t>
      </w:r>
      <w:r w:rsidR="004C2677">
        <w:t>.</w:t>
      </w:r>
    </w:p>
    <w:p w:rsidR="007841F0" w:rsidRDefault="007841F0" w:rsidP="0050160A">
      <w:pPr>
        <w:pStyle w:val="Body1"/>
        <w:ind w:left="0"/>
      </w:pPr>
      <w:r>
        <w:t xml:space="preserve">For these exercises, leave the settings as they are </w:t>
      </w:r>
      <w:r w:rsidR="00A340C8">
        <w:t>since</w:t>
      </w:r>
      <w:r>
        <w:t xml:space="preserve"> they already correspond to the Environment information stored in the demo database </w:t>
      </w:r>
      <w:r w:rsidR="00A340C8">
        <w:t>(</w:t>
      </w:r>
      <w:r>
        <w:t>used by the Environment Provider</w:t>
      </w:r>
      <w:r w:rsidR="00A340C8">
        <w:t>)</w:t>
      </w:r>
      <w:r>
        <w:t>. For more information on the</w:t>
      </w:r>
      <w:r w:rsidR="00A340C8">
        <w:t>se</w:t>
      </w:r>
      <w:r>
        <w:t xml:space="preserve"> configuration settings, refer to the “Sif3Framework .NET Demo Usage Guide” document.</w:t>
      </w:r>
    </w:p>
    <w:p w:rsidR="009B1A4B" w:rsidRDefault="009B1A4B" w:rsidP="009B1A4B">
      <w:pPr>
        <w:pStyle w:val="Heading2"/>
      </w:pPr>
      <w:bookmarkStart w:id="17" w:name="_Toc415516293"/>
      <w:r>
        <w:t xml:space="preserve">Define the </w:t>
      </w:r>
      <w:r w:rsidR="006D7A24">
        <w:t>StudentPersonal</w:t>
      </w:r>
      <w:r>
        <w:t xml:space="preserve"> data model</w:t>
      </w:r>
      <w:bookmarkEnd w:id="17"/>
    </w:p>
    <w:p w:rsidR="0034329B" w:rsidRDefault="0034329B" w:rsidP="0034329B">
      <w:pPr>
        <w:pStyle w:val="Body1"/>
        <w:ind w:left="0"/>
      </w:pPr>
      <w:r>
        <w:t xml:space="preserve">For implementing a Consumer, a SIF data </w:t>
      </w:r>
      <w:r w:rsidR="00756414">
        <w:t>object</w:t>
      </w:r>
      <w:r>
        <w:t xml:space="preserve"> needs to be specified. In this case, the </w:t>
      </w:r>
      <w:r w:rsidR="00BF064D">
        <w:t>StudentPersonal</w:t>
      </w:r>
      <w:r>
        <w:t xml:space="preserve"> data model will be used</w:t>
      </w:r>
      <w:r w:rsidR="00C6567F">
        <w:t>. A requirement for the use of this Framework is that the model object used has to implement the IPersistable interface as well as be a SIF data model. For an example implementation, refer to the Consumer demo project.</w:t>
      </w:r>
    </w:p>
    <w:p w:rsidR="00D045A2" w:rsidRDefault="00D045A2" w:rsidP="0034329B">
      <w:pPr>
        <w:pStyle w:val="Body1"/>
        <w:ind w:left="0"/>
      </w:pPr>
      <w:r>
        <w:t xml:space="preserve">Create a </w:t>
      </w:r>
      <w:r w:rsidR="00DB3EF0">
        <w:t xml:space="preserve">new class (e.g. </w:t>
      </w:r>
      <w:r w:rsidR="00BF064D">
        <w:t>StudentPersonal</w:t>
      </w:r>
      <w:r>
        <w:t>.cs</w:t>
      </w:r>
      <w:r w:rsidR="00DB3EF0">
        <w:t>)</w:t>
      </w:r>
      <w:r>
        <w:t xml:space="preserve"> and implement the IPersistable interface (where the Id property equates to the RefId of the SIF data object).</w:t>
      </w:r>
    </w:p>
    <w:p w:rsidR="00C6567F" w:rsidRDefault="00C6567F" w:rsidP="0034329B">
      <w:pPr>
        <w:pStyle w:val="Body1"/>
        <w:ind w:left="0"/>
      </w:pPr>
      <w:r>
        <w:t xml:space="preserve">It is important that the model object used will serialise (XML) to meet the </w:t>
      </w:r>
      <w:r w:rsidR="00344440">
        <w:t>AU</w:t>
      </w:r>
      <w:r>
        <w:t xml:space="preserve"> </w:t>
      </w:r>
      <w:r w:rsidR="00344440">
        <w:t>1.</w:t>
      </w:r>
      <w:r>
        <w:t>3 Data Model Specification. To assist with this requirement, the Sif.Specification.DataModel.</w:t>
      </w:r>
      <w:r w:rsidR="00BF064D">
        <w:t>Au</w:t>
      </w:r>
      <w:r>
        <w:t>.v</w:t>
      </w:r>
      <w:r w:rsidR="00BF064D">
        <w:t>1_</w:t>
      </w:r>
      <w:r>
        <w:t xml:space="preserve">3 Project can be used as a reference for any </w:t>
      </w:r>
      <w:r w:rsidR="00BF064D">
        <w:t>AU</w:t>
      </w:r>
      <w:r>
        <w:t xml:space="preserve"> </w:t>
      </w:r>
      <w:r w:rsidR="00BF064D">
        <w:t>1.</w:t>
      </w:r>
      <w:r>
        <w:t>3 data model objects used.</w:t>
      </w:r>
    </w:p>
    <w:p w:rsidR="00756414" w:rsidRDefault="00756414" w:rsidP="00756414">
      <w:pPr>
        <w:pStyle w:val="Heading2"/>
      </w:pPr>
      <w:bookmarkStart w:id="18" w:name="_Toc415516294"/>
      <w:r>
        <w:t xml:space="preserve">Implement the </w:t>
      </w:r>
      <w:r w:rsidR="00344440">
        <w:t>StudentPersonal</w:t>
      </w:r>
      <w:r>
        <w:t xml:space="preserve"> Consumer</w:t>
      </w:r>
      <w:bookmarkEnd w:id="18"/>
    </w:p>
    <w:p w:rsidR="00D045A2" w:rsidRDefault="00D045A2" w:rsidP="00D045A2">
      <w:pPr>
        <w:pStyle w:val="Body1"/>
        <w:ind w:left="0"/>
      </w:pPr>
      <w:r>
        <w:t xml:space="preserve">To implement the Consumer, </w:t>
      </w:r>
      <w:r w:rsidR="00A84AC8">
        <w:t xml:space="preserve">create a </w:t>
      </w:r>
      <w:r w:rsidR="00DB3EF0">
        <w:t xml:space="preserve">new class (e.g. </w:t>
      </w:r>
      <w:r w:rsidR="00A84AC8">
        <w:t>Student</w:t>
      </w:r>
      <w:r w:rsidR="00B36706">
        <w:t>Personal</w:t>
      </w:r>
      <w:r w:rsidR="00A84AC8">
        <w:t>Consumer.cs</w:t>
      </w:r>
      <w:r w:rsidR="00DB3EF0">
        <w:t>)</w:t>
      </w:r>
      <w:r w:rsidR="00A84AC8">
        <w:t xml:space="preserve"> that </w:t>
      </w:r>
      <w:r>
        <w:t>extend</w:t>
      </w:r>
      <w:r w:rsidR="00A84AC8">
        <w:t>s</w:t>
      </w:r>
      <w:r>
        <w:t xml:space="preserve"> the GenericConsumer class with the previously defined </w:t>
      </w:r>
      <w:r w:rsidR="00DB3EF0">
        <w:t>data model class (</w:t>
      </w:r>
      <w:r w:rsidR="00EA492F">
        <w:t xml:space="preserve">e.g. </w:t>
      </w:r>
      <w:r w:rsidR="00B36706">
        <w:t>StudentPersonal</w:t>
      </w:r>
      <w:r>
        <w:t>.cs</w:t>
      </w:r>
      <w:r w:rsidR="00DB3EF0">
        <w:t>)</w:t>
      </w:r>
      <w:r>
        <w:t xml:space="preserve"> as the generic type.</w:t>
      </w:r>
      <w:r w:rsidR="00A84AC8">
        <w:t xml:space="preserve"> </w:t>
      </w:r>
      <w:r>
        <w:t>Implement the constructors to simply call upon the “base” constructors of the GenericConsumer</w:t>
      </w:r>
      <w:r w:rsidR="00DD62F1">
        <w:t xml:space="preserve"> class</w:t>
      </w:r>
      <w:r>
        <w:t>.</w:t>
      </w:r>
    </w:p>
    <w:p w:rsidR="00D045A2" w:rsidRDefault="00D045A2" w:rsidP="00D045A2">
      <w:pPr>
        <w:pStyle w:val="Heading2"/>
      </w:pPr>
      <w:bookmarkStart w:id="19" w:name="_Toc415516295"/>
      <w:r>
        <w:t xml:space="preserve">Implement </w:t>
      </w:r>
      <w:r w:rsidR="00DB3EF0">
        <w:t>a</w:t>
      </w:r>
      <w:r>
        <w:t xml:space="preserve"> console application</w:t>
      </w:r>
      <w:bookmarkEnd w:id="19"/>
    </w:p>
    <w:p w:rsidR="00A84AC8" w:rsidRDefault="00A84AC8" w:rsidP="00D045A2">
      <w:pPr>
        <w:pStyle w:val="Body1"/>
        <w:ind w:left="0"/>
      </w:pPr>
      <w:r>
        <w:t xml:space="preserve">Create a class with a Main() method that will be </w:t>
      </w:r>
      <w:r w:rsidR="00DB3EF0">
        <w:t xml:space="preserve">run the </w:t>
      </w:r>
      <w:r w:rsidR="00CA5DA7">
        <w:t>StudentPersonal</w:t>
      </w:r>
      <w:r w:rsidR="00DB3EF0">
        <w:t xml:space="preserve"> Consumer</w:t>
      </w:r>
      <w:r>
        <w:t>. I</w:t>
      </w:r>
      <w:r w:rsidR="00DB3EF0">
        <w:t>n the Main() method, i</w:t>
      </w:r>
      <w:r>
        <w:t>nstantiate the</w:t>
      </w:r>
      <w:r w:rsidR="00DB3EF0">
        <w:t xml:space="preserve"> new Consumer class</w:t>
      </w:r>
      <w:r>
        <w:t xml:space="preserve"> </w:t>
      </w:r>
      <w:r w:rsidR="00DB3EF0">
        <w:t>(</w:t>
      </w:r>
      <w:r w:rsidR="00EA492F">
        <w:t xml:space="preserve">e.g. </w:t>
      </w:r>
      <w:r>
        <w:t>Student</w:t>
      </w:r>
      <w:r w:rsidR="00CA5DA7">
        <w:t>Personal</w:t>
      </w:r>
      <w:r>
        <w:t>Consumer.cs</w:t>
      </w:r>
      <w:r w:rsidR="00DB3EF0">
        <w:t>)</w:t>
      </w:r>
      <w:r>
        <w:t xml:space="preserve"> by calling the constructor that takes multiple string parameters, and pass it a parameter of “Sif3DemoApp” (to match the Environment settings used by the existing demo Provider project). </w:t>
      </w:r>
    </w:p>
    <w:p w:rsidR="00D045A2" w:rsidRDefault="00DB3EF0" w:rsidP="00D045A2">
      <w:pPr>
        <w:pStyle w:val="Body1"/>
        <w:ind w:left="0"/>
      </w:pPr>
      <w:r>
        <w:t>Call</w:t>
      </w:r>
      <w:r w:rsidR="00A84AC8">
        <w:t xml:space="preserve"> the Register()</w:t>
      </w:r>
      <w:r>
        <w:t>, Retrieve() and then Unregister()</w:t>
      </w:r>
      <w:r w:rsidR="00A84AC8">
        <w:t xml:space="preserve"> method</w:t>
      </w:r>
      <w:r>
        <w:t>s, writing the student details retrieved to the console.</w:t>
      </w:r>
    </w:p>
    <w:p w:rsidR="00DB3EF0" w:rsidRDefault="00DB3EF0" w:rsidP="00DB3EF0">
      <w:pPr>
        <w:pStyle w:val="Heading2"/>
      </w:pPr>
      <w:bookmarkStart w:id="20" w:name="_Toc415516296"/>
      <w:r>
        <w:t xml:space="preserve">Test the </w:t>
      </w:r>
      <w:r w:rsidR="00112710">
        <w:t>StudentPersonal</w:t>
      </w:r>
      <w:r>
        <w:t xml:space="preserve"> Consumer</w:t>
      </w:r>
      <w:bookmarkEnd w:id="20"/>
    </w:p>
    <w:p w:rsidR="00DB3EF0" w:rsidRDefault="00DB3EF0" w:rsidP="00DB3EF0">
      <w:pPr>
        <w:pStyle w:val="Body1"/>
        <w:ind w:left="0"/>
      </w:pPr>
      <w:r>
        <w:t xml:space="preserve">To test the newly created </w:t>
      </w:r>
      <w:r w:rsidR="00112710">
        <w:t>StudentPersonal</w:t>
      </w:r>
      <w:r>
        <w:t xml:space="preserve"> Consumer, repeat Exercise 1 replacing the demo Consumer with this Consumer. </w:t>
      </w:r>
    </w:p>
    <w:p w:rsidR="00EE65B3" w:rsidRDefault="00E75FE6" w:rsidP="00EE65B3">
      <w:pPr>
        <w:pStyle w:val="Heading2"/>
      </w:pPr>
      <w:bookmarkStart w:id="21" w:name="_Toc415516297"/>
      <w:r>
        <w:lastRenderedPageBreak/>
        <w:t>Advanced e</w:t>
      </w:r>
      <w:r w:rsidR="00EE65B3">
        <w:t>xercise</w:t>
      </w:r>
      <w:bookmarkEnd w:id="21"/>
    </w:p>
    <w:p w:rsidR="00EE65B3" w:rsidRDefault="00EE65B3" w:rsidP="00EE65B3">
      <w:pPr>
        <w:pStyle w:val="Body1"/>
        <w:ind w:left="0"/>
      </w:pPr>
      <w:r>
        <w:t>If you have</w:t>
      </w:r>
      <w:r w:rsidR="00E75FE6">
        <w:t xml:space="preserve"> successfully completed this</w:t>
      </w:r>
      <w:r>
        <w:t xml:space="preserve"> exercise and have more time, why don’t you try to “Update” a student?</w:t>
      </w:r>
    </w:p>
    <w:p w:rsidR="00413D7C" w:rsidRDefault="00413D7C" w:rsidP="00413D7C">
      <w:pPr>
        <w:pStyle w:val="Heading1"/>
      </w:pPr>
      <w:bookmarkStart w:id="22" w:name="_Toc415516298"/>
      <w:r>
        <w:t>Exercise 3: CRUD Provider – School</w:t>
      </w:r>
      <w:r w:rsidR="00112710">
        <w:t>Info</w:t>
      </w:r>
      <w:bookmarkEnd w:id="22"/>
    </w:p>
    <w:p w:rsidR="009D574E" w:rsidRPr="00ED6955" w:rsidRDefault="009D574E" w:rsidP="009D574E">
      <w:pPr>
        <w:pStyle w:val="Body1"/>
        <w:ind w:left="0"/>
        <w:rPr>
          <w:b/>
        </w:rPr>
      </w:pPr>
      <w:r w:rsidRPr="00ED6955">
        <w:rPr>
          <w:b/>
        </w:rPr>
        <w:t>Task:</w:t>
      </w:r>
    </w:p>
    <w:p w:rsidR="009D574E" w:rsidRDefault="009D574E" w:rsidP="009D574E">
      <w:pPr>
        <w:pStyle w:val="Body1"/>
        <w:numPr>
          <w:ilvl w:val="0"/>
          <w:numId w:val="41"/>
        </w:numPr>
      </w:pPr>
      <w:r>
        <w:t>Implement a School</w:t>
      </w:r>
      <w:r w:rsidR="00112710">
        <w:t>Info</w:t>
      </w:r>
      <w:r>
        <w:t xml:space="preserve"> Provider (or any other object of your choice)</w:t>
      </w:r>
    </w:p>
    <w:p w:rsidR="009714DE" w:rsidRDefault="009714DE" w:rsidP="009D574E">
      <w:pPr>
        <w:pStyle w:val="Body1"/>
        <w:numPr>
          <w:ilvl w:val="0"/>
          <w:numId w:val="41"/>
        </w:numPr>
      </w:pPr>
      <w:r>
        <w:t>Test using Postman, or implement a School</w:t>
      </w:r>
      <w:r w:rsidR="00112710">
        <w:t>Info</w:t>
      </w:r>
      <w:r>
        <w:t xml:space="preserve"> Consumer</w:t>
      </w:r>
    </w:p>
    <w:p w:rsidR="00552137" w:rsidRDefault="00E0187A" w:rsidP="00552137">
      <w:pPr>
        <w:pStyle w:val="Heading2"/>
      </w:pPr>
      <w:bookmarkStart w:id="23" w:name="_Toc415516299"/>
      <w:r>
        <w:t>Provider</w:t>
      </w:r>
      <w:r w:rsidR="00552137">
        <w:t xml:space="preserve"> pre-requisites and configuration</w:t>
      </w:r>
      <w:bookmarkEnd w:id="23"/>
    </w:p>
    <w:p w:rsidR="00552137" w:rsidRDefault="00552137" w:rsidP="00552137">
      <w:pPr>
        <w:pStyle w:val="Body1"/>
        <w:ind w:left="0"/>
      </w:pPr>
      <w:r>
        <w:t>In Visual Studio</w:t>
      </w:r>
      <w:r w:rsidR="00E0187A">
        <w:t>,</w:t>
      </w:r>
      <w:r>
        <w:t xml:space="preserve"> create a new Solution and new ASP.NET Web Application Project (an empty project set for Web API). For those new to Web API, refer to the following web page:</w:t>
      </w:r>
    </w:p>
    <w:p w:rsidR="00552137" w:rsidRDefault="00F37D87" w:rsidP="00552137">
      <w:pPr>
        <w:pStyle w:val="Body1"/>
        <w:ind w:left="0"/>
      </w:pPr>
      <w:hyperlink r:id="rId10" w:history="1">
        <w:r w:rsidR="00552137" w:rsidRPr="00193589">
          <w:rPr>
            <w:rStyle w:val="Hyperlink"/>
          </w:rPr>
          <w:t>http://www.asp.net/web-api/overview/getting-started-with-aspnet-web-api/tutorial-your-first-web-api</w:t>
        </w:r>
      </w:hyperlink>
    </w:p>
    <w:p w:rsidR="00552137" w:rsidRDefault="00552137" w:rsidP="00552137">
      <w:pPr>
        <w:pStyle w:val="Heading3"/>
      </w:pPr>
      <w:bookmarkStart w:id="24" w:name="_Toc415516300"/>
      <w:r>
        <w:t>NHibernate</w:t>
      </w:r>
      <w:bookmarkEnd w:id="24"/>
    </w:p>
    <w:p w:rsidR="008F3DB1" w:rsidRDefault="00552137" w:rsidP="00552137">
      <w:pPr>
        <w:pStyle w:val="Body1"/>
        <w:ind w:left="0"/>
      </w:pPr>
      <w:r>
        <w:t>Using “Manage NuGet Packages…”, add the NHibernate package to this project. Instructions on the use of NHibernate fall outs</w:t>
      </w:r>
      <w:r w:rsidR="008F3DB1">
        <w:t>ide the scope of this document.</w:t>
      </w:r>
    </w:p>
    <w:p w:rsidR="00552137" w:rsidRDefault="00552137" w:rsidP="00552137">
      <w:pPr>
        <w:pStyle w:val="Body1"/>
        <w:ind w:left="0"/>
      </w:pPr>
      <w:r>
        <w:t xml:space="preserve">Copy </w:t>
      </w:r>
      <w:r w:rsidR="008F3DB1">
        <w:t>the SifFramework.cfg.xml NHibernate configuration file from the demo Provider project into this project. For the sake of this exercise, leave the SifFramework.cfg.xml unchanged to use the existing SQLite demo database (defined using relative paths).</w:t>
      </w:r>
    </w:p>
    <w:p w:rsidR="00023F23" w:rsidRDefault="00023F23" w:rsidP="00023F23">
      <w:pPr>
        <w:pStyle w:val="Heading3"/>
      </w:pPr>
      <w:bookmarkStart w:id="25" w:name="_Toc415516301"/>
      <w:r>
        <w:t>SQLite</w:t>
      </w:r>
      <w:bookmarkEnd w:id="25"/>
    </w:p>
    <w:p w:rsidR="00023F23" w:rsidRDefault="00023F23" w:rsidP="00023F23">
      <w:pPr>
        <w:pStyle w:val="Body1"/>
        <w:ind w:left="0"/>
      </w:pPr>
      <w:r>
        <w:t>Using “Manage NuGet Packages…”, add the SQLite package to this project. Instructions on the use of SQLite fall outside the scope of this document.</w:t>
      </w:r>
    </w:p>
    <w:p w:rsidR="00552137" w:rsidRDefault="00552137" w:rsidP="00552137">
      <w:pPr>
        <w:pStyle w:val="Heading3"/>
      </w:pPr>
      <w:bookmarkStart w:id="26" w:name="_Toc415516302"/>
      <w:r>
        <w:t>AutoMapper</w:t>
      </w:r>
      <w:bookmarkEnd w:id="26"/>
    </w:p>
    <w:p w:rsidR="00552137" w:rsidRDefault="00552137" w:rsidP="00552137">
      <w:pPr>
        <w:pStyle w:val="Body1"/>
        <w:ind w:left="0"/>
      </w:pPr>
      <w:r>
        <w:t xml:space="preserve">Under normal circumstances, the AutoMapper package would be added in the same manner as the </w:t>
      </w:r>
      <w:r w:rsidR="008F3DB1">
        <w:t>NHibernate</w:t>
      </w:r>
      <w:r w:rsidR="00023F23">
        <w:t xml:space="preserve"> and SQLite</w:t>
      </w:r>
      <w:r>
        <w:t xml:space="preserve"> installation</w:t>
      </w:r>
      <w:r w:rsidR="00023F23">
        <w:t>s</w:t>
      </w:r>
      <w:r>
        <w:t xml:space="preserve">. However, due to an issue encountered when using the current release of AutoMapper (3.2.1), the version used in this framework is AutoMapper 3.1.1. To add this version of AutoMapper to new projects, within Visual Studio select the </w:t>
      </w:r>
      <w:r w:rsidR="008F3DB1">
        <w:t>Provider</w:t>
      </w:r>
      <w:r>
        <w:t xml:space="preserve"> project and run the following command in the Package Manager Console.</w:t>
      </w:r>
    </w:p>
    <w:p w:rsidR="00552137" w:rsidRDefault="00552137" w:rsidP="00552137">
      <w:pPr>
        <w:pStyle w:val="Body1"/>
        <w:ind w:left="0"/>
      </w:pPr>
      <w:r>
        <w:t xml:space="preserve">        PM&gt; </w:t>
      </w:r>
      <w:r w:rsidRPr="0098373B">
        <w:t>Install-Package AutoMapper -Version 3.1.1</w:t>
      </w:r>
    </w:p>
    <w:p w:rsidR="00552137" w:rsidRDefault="00552137" w:rsidP="00552137">
      <w:pPr>
        <w:pStyle w:val="Heading3"/>
      </w:pPr>
      <w:bookmarkStart w:id="27" w:name="_Toc415516303"/>
      <w:r>
        <w:t>SIF 3 Framework libraries</w:t>
      </w:r>
      <w:bookmarkEnd w:id="27"/>
    </w:p>
    <w:p w:rsidR="00552137" w:rsidRDefault="00552137" w:rsidP="00552137">
      <w:pPr>
        <w:pStyle w:val="Body1"/>
        <w:ind w:left="0"/>
      </w:pPr>
      <w:r>
        <w:t>Add the following libraries from the SharedLibs directory included with this Framework:</w:t>
      </w:r>
    </w:p>
    <w:p w:rsidR="00552137" w:rsidRDefault="00E0187A" w:rsidP="00552137">
      <w:pPr>
        <w:pStyle w:val="Body1"/>
        <w:numPr>
          <w:ilvl w:val="0"/>
          <w:numId w:val="43"/>
        </w:numPr>
      </w:pPr>
      <w:r>
        <w:t>Sif.Framework 0.18</w:t>
      </w:r>
      <w:r w:rsidR="00552137">
        <w:t>.0\Sif.Framework.dll</w:t>
      </w:r>
    </w:p>
    <w:p w:rsidR="00552137" w:rsidRDefault="00552137" w:rsidP="00552137">
      <w:pPr>
        <w:pStyle w:val="Body1"/>
        <w:numPr>
          <w:ilvl w:val="0"/>
          <w:numId w:val="43"/>
        </w:numPr>
      </w:pPr>
      <w:r>
        <w:lastRenderedPageBreak/>
        <w:t>Sif.Specification.Infrastructure 3.0.1\Sif.Specification.Infrastructure.dll</w:t>
      </w:r>
    </w:p>
    <w:p w:rsidR="00552137" w:rsidRPr="001338FA" w:rsidRDefault="00552137" w:rsidP="00552137">
      <w:pPr>
        <w:pStyle w:val="Body1"/>
        <w:numPr>
          <w:ilvl w:val="0"/>
          <w:numId w:val="43"/>
        </w:numPr>
      </w:pPr>
      <w:r>
        <w:t>Sif.Specification.DataModel.</w:t>
      </w:r>
      <w:r w:rsidR="00112710">
        <w:t>Au</w:t>
      </w:r>
      <w:r>
        <w:t xml:space="preserve"> </w:t>
      </w:r>
      <w:r w:rsidR="00112710">
        <w:t>1.</w:t>
      </w:r>
      <w:r>
        <w:t>3\Sif.Specification.DataModel.</w:t>
      </w:r>
      <w:r w:rsidR="00112710">
        <w:t>Au</w:t>
      </w:r>
      <w:r>
        <w:t>.dll</w:t>
      </w:r>
    </w:p>
    <w:p w:rsidR="00552137" w:rsidRDefault="00662751" w:rsidP="00552137">
      <w:pPr>
        <w:pStyle w:val="Heading3"/>
      </w:pPr>
      <w:bookmarkStart w:id="28" w:name="_Toc415516304"/>
      <w:r>
        <w:t>Web API specific</w:t>
      </w:r>
      <w:r w:rsidR="00552137">
        <w:t xml:space="preserve"> configuration</w:t>
      </w:r>
      <w:bookmarkEnd w:id="28"/>
    </w:p>
    <w:p w:rsidR="00662751" w:rsidRDefault="00662751" w:rsidP="00662751">
      <w:pPr>
        <w:pStyle w:val="Body1"/>
        <w:ind w:left="0"/>
      </w:pPr>
      <w:r>
        <w:t>Due to the different methods the .NET Framework uses to XML serialise objects, the Global.asax.cs file that comes with the Project needs to be updated to specify a particular serialisation method. This is achieved by the following lines of code:</w:t>
      </w:r>
    </w:p>
    <w:p w:rsidR="00662751" w:rsidRDefault="00662751" w:rsidP="00662751">
      <w:pPr>
        <w:keepLines w:val="0"/>
        <w:autoSpaceDE w:val="0"/>
        <w:autoSpaceDN w:val="0"/>
        <w:adjustRightInd w:val="0"/>
        <w:rPr>
          <w:rFonts w:ascii="Consolas" w:hAnsi="Consolas" w:cs="Consolas"/>
          <w:color w:val="000000"/>
          <w:sz w:val="19"/>
          <w:szCs w:val="19"/>
          <w:highlight w:val="white"/>
        </w:rPr>
      </w:pP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XmlMediaTypeFormatter</w:t>
      </w:r>
      <w:r>
        <w:rPr>
          <w:rFonts w:ascii="Consolas" w:hAnsi="Consolas" w:cs="Consolas"/>
          <w:color w:val="000000"/>
          <w:sz w:val="19"/>
          <w:szCs w:val="19"/>
          <w:highlight w:val="white"/>
        </w:rPr>
        <w:t xml:space="preserve"> formatter =</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.Configuration.Formatters.XmlFormatter;</w:t>
      </w:r>
    </w:p>
    <w:p w:rsidR="00662751" w:rsidRDefault="00662751" w:rsidP="00662751">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662751" w:rsidRDefault="00662751" w:rsidP="00662751">
      <w:pPr>
        <w:pStyle w:val="Body1"/>
        <w:ind w:left="0"/>
      </w:pPr>
      <w:r>
        <w:t xml:space="preserve">In addition, due to the default behaviour of the inherent XML serialiser used by Web API, the additional lines of code </w:t>
      </w:r>
      <w:r w:rsidR="005C45F4">
        <w:t>(</w:t>
      </w:r>
      <w:r>
        <w:t>below</w:t>
      </w:r>
      <w:r w:rsidR="005C45F4">
        <w:t>)</w:t>
      </w:r>
      <w:r>
        <w:t xml:space="preserve"> are also required in the Global.asax.cs. Without these lines, the </w:t>
      </w:r>
      <w:r w:rsidR="001357BA">
        <w:t>School</w:t>
      </w:r>
      <w:r w:rsidR="00112710">
        <w:t>Info</w:t>
      </w:r>
      <w:r>
        <w:t xml:space="preserve">sController would return a list of </w:t>
      </w:r>
      <w:r w:rsidR="001357BA">
        <w:t>school</w:t>
      </w:r>
      <w:r>
        <w:t xml:space="preserve"> records with a root element of &lt;ArrayOf</w:t>
      </w:r>
      <w:r w:rsidR="001357BA">
        <w:t>School</w:t>
      </w:r>
      <w:r w:rsidR="00112710">
        <w:t>Info</w:t>
      </w:r>
      <w:r>
        <w:t>&gt; instead of the required &lt;</w:t>
      </w:r>
      <w:r w:rsidR="001357BA">
        <w:t>School</w:t>
      </w:r>
      <w:r w:rsidR="00112710">
        <w:t>Info</w:t>
      </w:r>
      <w:r>
        <w:t>s&gt;.</w:t>
      </w:r>
    </w:p>
    <w:p w:rsidR="00662751" w:rsidRDefault="00662751" w:rsidP="00662751">
      <w:pPr>
        <w:keepLines w:val="0"/>
        <w:autoSpaceDE w:val="0"/>
        <w:autoSpaceDN w:val="0"/>
        <w:adjustRightInd w:val="0"/>
        <w:rPr>
          <w:rFonts w:ascii="Consolas" w:hAnsi="Consolas" w:cs="Consolas"/>
          <w:color w:val="2B91AF"/>
          <w:sz w:val="19"/>
          <w:szCs w:val="19"/>
          <w:highlight w:val="white"/>
        </w:rPr>
      </w:pP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 xml:space="preserve">&gt;&gt; </w:t>
      </w:r>
      <w:r w:rsidR="008D01EE">
        <w:rPr>
          <w:rFonts w:ascii="Consolas" w:hAnsi="Consolas" w:cs="Consolas"/>
          <w:color w:val="000000"/>
          <w:sz w:val="19"/>
          <w:szCs w:val="19"/>
          <w:highlight w:val="white"/>
        </w:rPr>
        <w:t>school</w:t>
      </w:r>
      <w:r w:rsidR="00112710">
        <w:rPr>
          <w:rFonts w:ascii="Consolas" w:hAnsi="Consolas" w:cs="Consolas"/>
          <w:color w:val="000000"/>
          <w:sz w:val="19"/>
          <w:szCs w:val="19"/>
          <w:highlight w:val="white"/>
        </w:rPr>
        <w:t>Info</w:t>
      </w:r>
      <w:r>
        <w:rPr>
          <w:rFonts w:ascii="Consolas" w:hAnsi="Consolas" w:cs="Consolas"/>
          <w:color w:val="000000"/>
          <w:sz w:val="19"/>
          <w:szCs w:val="19"/>
          <w:highlight w:val="white"/>
        </w:rPr>
        <w:t>sSerialiser =</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&gt;&gt;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8D01EE">
        <w:rPr>
          <w:rFonts w:ascii="Consolas" w:hAnsi="Consolas" w:cs="Consolas"/>
          <w:color w:val="A31515"/>
          <w:sz w:val="19"/>
          <w:szCs w:val="19"/>
          <w:highlight w:val="white"/>
        </w:rPr>
        <w:t>School</w:t>
      </w:r>
      <w:r w:rsidR="00112710">
        <w:rPr>
          <w:rFonts w:ascii="Consolas" w:hAnsi="Consolas" w:cs="Consolas"/>
          <w:color w:val="A31515"/>
          <w:sz w:val="19"/>
          <w:szCs w:val="19"/>
          <w:highlight w:val="white"/>
        </w:rPr>
        <w:t>Info</w:t>
      </w:r>
      <w:r>
        <w:rPr>
          <w:rFonts w:ascii="Consolas" w:hAnsi="Consolas" w:cs="Consolas"/>
          <w:color w:val="A31515"/>
          <w:sz w:val="19"/>
          <w:szCs w:val="19"/>
          <w:highlight w:val="white"/>
        </w:rPr>
        <w:t>s"</w:t>
      </w:r>
      <w:r>
        <w:rPr>
          <w:rFonts w:ascii="Consolas" w:hAnsi="Consolas" w:cs="Consolas"/>
          <w:color w:val="000000"/>
          <w:sz w:val="19"/>
          <w:szCs w:val="19"/>
          <w:highlight w:val="white"/>
        </w:rPr>
        <w:t>));</w:t>
      </w:r>
    </w:p>
    <w:p w:rsidR="005C45F4" w:rsidRDefault="005C45F4" w:rsidP="005C45F4">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sidR="008D01EE">
        <w:rPr>
          <w:rFonts w:ascii="Consolas" w:hAnsi="Consolas" w:cs="Consolas"/>
          <w:color w:val="2B91AF"/>
          <w:sz w:val="19"/>
          <w:szCs w:val="19"/>
          <w:highlight w:val="white"/>
        </w:rPr>
        <w:t>School</w:t>
      </w:r>
      <w:r w:rsidR="00112710">
        <w:rPr>
          <w:rFonts w:ascii="Consolas" w:hAnsi="Consolas" w:cs="Consolas"/>
          <w:color w:val="2B91AF"/>
          <w:sz w:val="19"/>
          <w:szCs w:val="19"/>
          <w:highlight w:val="white"/>
        </w:rPr>
        <w:t>Info</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w:t>
      </w:r>
      <w:r w:rsidR="00155907">
        <w:rPr>
          <w:rFonts w:ascii="Consolas" w:hAnsi="Consolas" w:cs="Consolas"/>
          <w:color w:val="000000"/>
          <w:sz w:val="19"/>
          <w:szCs w:val="19"/>
          <w:highlight w:val="white"/>
        </w:rPr>
        <w:t>school</w:t>
      </w:r>
      <w:r w:rsidR="00112710">
        <w:rPr>
          <w:rFonts w:ascii="Consolas" w:hAnsi="Consolas" w:cs="Consolas"/>
          <w:color w:val="000000"/>
          <w:sz w:val="19"/>
          <w:szCs w:val="19"/>
          <w:highlight w:val="white"/>
        </w:rPr>
        <w:t>Info</w:t>
      </w:r>
      <w:r>
        <w:rPr>
          <w:rFonts w:ascii="Consolas" w:hAnsi="Consolas" w:cs="Consolas"/>
          <w:color w:val="000000"/>
          <w:sz w:val="19"/>
          <w:szCs w:val="19"/>
          <w:highlight w:val="white"/>
        </w:rPr>
        <w:t>sSerialiser);</w:t>
      </w:r>
    </w:p>
    <w:p w:rsidR="001357BA" w:rsidRDefault="001357BA" w:rsidP="001357BA">
      <w:pPr>
        <w:pStyle w:val="Heading2"/>
      </w:pPr>
      <w:bookmarkStart w:id="29" w:name="_Toc415516305"/>
      <w:r>
        <w:t xml:space="preserve">Define the </w:t>
      </w:r>
      <w:r w:rsidR="00EA384D">
        <w:t>School</w:t>
      </w:r>
      <w:r w:rsidR="003C23B7">
        <w:t>Info</w:t>
      </w:r>
      <w:r>
        <w:t xml:space="preserve"> data model</w:t>
      </w:r>
      <w:bookmarkEnd w:id="29"/>
    </w:p>
    <w:p w:rsidR="001357BA" w:rsidRDefault="001357BA" w:rsidP="001357BA">
      <w:pPr>
        <w:pStyle w:val="Body1"/>
        <w:ind w:left="0"/>
      </w:pPr>
      <w:r>
        <w:t xml:space="preserve">For implementing a Provider, a SIF data object needs to be specified. In this case, the </w:t>
      </w:r>
      <w:r w:rsidR="00EA384D">
        <w:t>School</w:t>
      </w:r>
      <w:r w:rsidR="005B41B7">
        <w:t>Info</w:t>
      </w:r>
      <w:r>
        <w:t xml:space="preserve"> data model will be used. A requirement for the use of this Framework is that the model object used has to implement the IPersistable interface as well as be a SIF data model. For an example implementation</w:t>
      </w:r>
      <w:r w:rsidR="00EA384D">
        <w:t xml:space="preserve"> (of a student)</w:t>
      </w:r>
      <w:r>
        <w:t>, refer to the Provider demo project.</w:t>
      </w:r>
    </w:p>
    <w:p w:rsidR="001357BA" w:rsidRDefault="001357BA" w:rsidP="001357BA">
      <w:pPr>
        <w:pStyle w:val="Body1"/>
        <w:ind w:left="0"/>
      </w:pPr>
      <w:r>
        <w:t xml:space="preserve">Create a new class (e.g. </w:t>
      </w:r>
      <w:r w:rsidR="00EA384D">
        <w:t>School</w:t>
      </w:r>
      <w:r w:rsidR="005B41B7">
        <w:t>Info</w:t>
      </w:r>
      <w:r>
        <w:t>.cs) and implement the IPersistable interface (where the Id property equates to the RefId of the SIF data object).</w:t>
      </w:r>
    </w:p>
    <w:p w:rsidR="001357BA" w:rsidRDefault="001357BA" w:rsidP="001357BA">
      <w:pPr>
        <w:pStyle w:val="Body1"/>
        <w:ind w:left="0"/>
      </w:pPr>
      <w:r>
        <w:t xml:space="preserve">It is important that the model object used will serialise (XML) to meet the </w:t>
      </w:r>
      <w:r w:rsidR="005B41B7">
        <w:t>AU</w:t>
      </w:r>
      <w:r>
        <w:t xml:space="preserve"> </w:t>
      </w:r>
      <w:r w:rsidR="005B41B7">
        <w:t>1.</w:t>
      </w:r>
      <w:r>
        <w:t>3 Data Model Specification. To assist with this requirement, the Sif.Specification.DataModel.</w:t>
      </w:r>
      <w:r w:rsidR="005B41B7">
        <w:t>Au</w:t>
      </w:r>
      <w:r>
        <w:t>.v</w:t>
      </w:r>
      <w:r w:rsidR="005B41B7">
        <w:t>1_</w:t>
      </w:r>
      <w:r>
        <w:t xml:space="preserve">3 Project can be used as a reference for any </w:t>
      </w:r>
      <w:r w:rsidR="005B41B7">
        <w:t>AU</w:t>
      </w:r>
      <w:r>
        <w:t xml:space="preserve"> </w:t>
      </w:r>
      <w:r w:rsidR="005B41B7">
        <w:t>1.</w:t>
      </w:r>
      <w:r>
        <w:t>3 data model objects used.</w:t>
      </w:r>
    </w:p>
    <w:p w:rsidR="000C1D82" w:rsidRDefault="000C1D82" w:rsidP="000C1D82">
      <w:pPr>
        <w:pStyle w:val="Heading2"/>
      </w:pPr>
      <w:bookmarkStart w:id="30" w:name="_Toc415516306"/>
      <w:r>
        <w:t>Implement the School</w:t>
      </w:r>
      <w:r w:rsidR="005B41B7">
        <w:t>Info</w:t>
      </w:r>
      <w:r>
        <w:t xml:space="preserve"> service interface</w:t>
      </w:r>
      <w:bookmarkEnd w:id="30"/>
    </w:p>
    <w:p w:rsidR="000C1D82" w:rsidRDefault="000C1D82" w:rsidP="000C1D82">
      <w:pPr>
        <w:pStyle w:val="Body1"/>
        <w:ind w:left="0"/>
      </w:pPr>
      <w:r>
        <w:t xml:space="preserve">Create a class </w:t>
      </w:r>
      <w:r w:rsidR="00312B56">
        <w:t>(e.g. School</w:t>
      </w:r>
      <w:r w:rsidR="005B41B7">
        <w:t>Info</w:t>
      </w:r>
      <w:r w:rsidR="00312B56">
        <w:t xml:space="preserve">Service) </w:t>
      </w:r>
      <w:r>
        <w:t>that implements the IGenericService interface with the previously defined data model class (e.g. School</w:t>
      </w:r>
      <w:r w:rsidR="005B41B7">
        <w:t>Info</w:t>
      </w:r>
      <w:r>
        <w:t xml:space="preserve">.cs) </w:t>
      </w:r>
      <w:r w:rsidR="00694FC4">
        <w:t xml:space="preserve">as the generic type. </w:t>
      </w:r>
      <w:r>
        <w:t xml:space="preserve">For these exercises, </w:t>
      </w:r>
      <w:r w:rsidR="00694FC4">
        <w:t>it would be sufficient to only implement the Retrieve() method</w:t>
      </w:r>
      <w:r>
        <w:t>.</w:t>
      </w:r>
    </w:p>
    <w:p w:rsidR="001357BA" w:rsidRDefault="001357BA" w:rsidP="001357BA">
      <w:pPr>
        <w:pStyle w:val="Heading2"/>
      </w:pPr>
      <w:bookmarkStart w:id="31" w:name="_Toc415516307"/>
      <w:r>
        <w:t xml:space="preserve">Implement the </w:t>
      </w:r>
      <w:r w:rsidR="00EA384D">
        <w:t>School</w:t>
      </w:r>
      <w:r w:rsidR="0037430D">
        <w:t>Info</w:t>
      </w:r>
      <w:r>
        <w:t xml:space="preserve"> </w:t>
      </w:r>
      <w:r w:rsidR="00526136">
        <w:t>Provider</w:t>
      </w:r>
      <w:r w:rsidR="00DD62F1">
        <w:t>/Controller</w:t>
      </w:r>
      <w:bookmarkEnd w:id="31"/>
    </w:p>
    <w:p w:rsidR="001357BA" w:rsidRDefault="001357BA" w:rsidP="001357BA">
      <w:pPr>
        <w:pStyle w:val="Body1"/>
        <w:ind w:left="0"/>
      </w:pPr>
      <w:r>
        <w:t xml:space="preserve">To implement the </w:t>
      </w:r>
      <w:r w:rsidR="00DD62F1">
        <w:t>Provider</w:t>
      </w:r>
      <w:r>
        <w:t xml:space="preserve">, create a new class (e.g. </w:t>
      </w:r>
      <w:r w:rsidR="00DD62F1">
        <w:t>School</w:t>
      </w:r>
      <w:r w:rsidR="0037430D">
        <w:t>Info</w:t>
      </w:r>
      <w:r w:rsidR="00DD62F1">
        <w:t>sController</w:t>
      </w:r>
      <w:r>
        <w:t>.cs) that extends the Generic</w:t>
      </w:r>
      <w:r w:rsidR="00DD62F1">
        <w:t>Controller</w:t>
      </w:r>
      <w:r>
        <w:t xml:space="preserve"> class with the previously defined data model class (</w:t>
      </w:r>
      <w:r w:rsidR="000C1D82">
        <w:t xml:space="preserve">e.g. </w:t>
      </w:r>
      <w:r w:rsidR="00DD62F1">
        <w:t>School</w:t>
      </w:r>
      <w:r w:rsidR="0037430D">
        <w:t>Info</w:t>
      </w:r>
      <w:r>
        <w:t xml:space="preserve">.cs) as the generic type. </w:t>
      </w:r>
      <w:r w:rsidR="00DD62F1">
        <w:t>In the default</w:t>
      </w:r>
      <w:r>
        <w:t xml:space="preserve"> constructor</w:t>
      </w:r>
      <w:r w:rsidR="00DD62F1">
        <w:t xml:space="preserve">, </w:t>
      </w:r>
      <w:r>
        <w:t>call upon the “base” constructor of the GenericCon</w:t>
      </w:r>
      <w:r w:rsidR="00DD62F1">
        <w:t>troller class</w:t>
      </w:r>
      <w:r w:rsidR="00312B56">
        <w:t xml:space="preserve"> that accepts a service interface (in this case, the new</w:t>
      </w:r>
      <w:r w:rsidR="00046F23">
        <w:t>ly</w:t>
      </w:r>
      <w:r w:rsidR="00312B56">
        <w:t xml:space="preserve"> created School</w:t>
      </w:r>
      <w:r w:rsidR="00046F23">
        <w:t>Info</w:t>
      </w:r>
      <w:r w:rsidR="00312B56">
        <w:t>Service)</w:t>
      </w:r>
      <w:r>
        <w:t>.</w:t>
      </w:r>
    </w:p>
    <w:p w:rsidR="00312B56" w:rsidRDefault="00312B56" w:rsidP="001357BA">
      <w:pPr>
        <w:pStyle w:val="Body1"/>
        <w:ind w:left="0"/>
      </w:pPr>
      <w:r>
        <w:lastRenderedPageBreak/>
        <w:t>As the Web API specification relies heavily on coding convention, a couple of very important points to take into account when implementing a Provider:</w:t>
      </w:r>
    </w:p>
    <w:p w:rsidR="00312B56" w:rsidRDefault="00312B56" w:rsidP="001C333C">
      <w:pPr>
        <w:pStyle w:val="Body1"/>
        <w:numPr>
          <w:ilvl w:val="0"/>
          <w:numId w:val="44"/>
        </w:numPr>
      </w:pPr>
      <w:r>
        <w:t>The Web Service class must end in “Controller”; and</w:t>
      </w:r>
    </w:p>
    <w:p w:rsidR="00312B56" w:rsidRDefault="00312B56" w:rsidP="001C333C">
      <w:pPr>
        <w:pStyle w:val="Body1"/>
        <w:numPr>
          <w:ilvl w:val="0"/>
          <w:numId w:val="44"/>
        </w:numPr>
      </w:pPr>
      <w:r>
        <w:t>The prefix to “Controller” defines the Web Service URL, and therefore the Controller MUST be named School</w:t>
      </w:r>
      <w:r w:rsidR="00046F23">
        <w:t>Info</w:t>
      </w:r>
      <w:r w:rsidRPr="00312B56">
        <w:rPr>
          <w:u w:val="single"/>
        </w:rPr>
        <w:t>s</w:t>
      </w:r>
      <w:r>
        <w:t>Controller (not School</w:t>
      </w:r>
      <w:r w:rsidR="00046F23">
        <w:t>Info</w:t>
      </w:r>
      <w:r>
        <w:t xml:space="preserve">Controller). </w:t>
      </w:r>
    </w:p>
    <w:p w:rsidR="005E080C" w:rsidRDefault="005E080C" w:rsidP="005E080C">
      <w:pPr>
        <w:pStyle w:val="Heading2"/>
      </w:pPr>
      <w:bookmarkStart w:id="32" w:name="_Toc415516308"/>
      <w:r>
        <w:t>Create a new Environment for the School</w:t>
      </w:r>
      <w:r w:rsidR="000748EB">
        <w:t>Info</w:t>
      </w:r>
      <w:r>
        <w:t xml:space="preserve"> Provider</w:t>
      </w:r>
      <w:bookmarkEnd w:id="32"/>
    </w:p>
    <w:p w:rsidR="001430DD" w:rsidRDefault="001430DD" w:rsidP="001430DD">
      <w:pPr>
        <w:pStyle w:val="Body1"/>
        <w:ind w:left="0"/>
      </w:pPr>
      <w:r>
        <w:t>Open the Project properties of this School</w:t>
      </w:r>
      <w:r w:rsidR="00201620">
        <w:t>Info</w:t>
      </w:r>
      <w:r>
        <w:t xml:space="preserve"> Provider and copy the Project Url from the Web section.</w:t>
      </w:r>
    </w:p>
    <w:p w:rsidR="001430DD" w:rsidRDefault="001430DD" w:rsidP="001430DD">
      <w:pPr>
        <w:pStyle w:val="Body1"/>
        <w:ind w:left="0"/>
      </w:pPr>
      <w:r>
        <w:t xml:space="preserve">Edit the </w:t>
      </w:r>
      <w:r w:rsidRPr="00CC1EF5">
        <w:rPr>
          <w:i/>
        </w:rPr>
        <w:t>Data files\</w:t>
      </w:r>
      <w:r w:rsidR="00201620">
        <w:rPr>
          <w:i/>
        </w:rPr>
        <w:t>AU</w:t>
      </w:r>
      <w:r w:rsidRPr="00CC1EF5">
        <w:rPr>
          <w:i/>
        </w:rPr>
        <w:t>\EnvironmentResponse.xml</w:t>
      </w:r>
      <w:r>
        <w:t xml:space="preserve"> file </w:t>
      </w:r>
      <w:r w:rsidR="00CC1EF5">
        <w:t xml:space="preserve">of the Sif.Framework.Demo.Setup Project </w:t>
      </w:r>
      <w:r>
        <w:t xml:space="preserve">and replace the </w:t>
      </w:r>
      <w:r w:rsidRPr="00CC1EF5">
        <w:rPr>
          <w:i/>
        </w:rPr>
        <w:t>requestsConnector</w:t>
      </w:r>
      <w:r>
        <w:t xml:space="preserve"> URL with the URL of the new School</w:t>
      </w:r>
      <w:r w:rsidR="00201620">
        <w:t>Info</w:t>
      </w:r>
      <w:r>
        <w:t xml:space="preserve"> Provider (keeping /api).</w:t>
      </w:r>
      <w:r w:rsidR="00CC1EF5">
        <w:t xml:space="preserve"> Re-run the </w:t>
      </w:r>
      <w:r w:rsidR="00CC1EF5" w:rsidRPr="00EF0768">
        <w:rPr>
          <w:i/>
        </w:rPr>
        <w:t>Scripts\BAT\Demo execution\Demo</w:t>
      </w:r>
      <w:r w:rsidR="00201620">
        <w:rPr>
          <w:i/>
        </w:rPr>
        <w:t>Au</w:t>
      </w:r>
      <w:r w:rsidR="00CC1EF5" w:rsidRPr="00EF0768">
        <w:rPr>
          <w:i/>
        </w:rPr>
        <w:t>Setup.bat</w:t>
      </w:r>
      <w:r w:rsidR="00CC1EF5">
        <w:t xml:space="preserve"> script.</w:t>
      </w:r>
    </w:p>
    <w:p w:rsidR="005859DD" w:rsidRDefault="005859DD" w:rsidP="005859DD">
      <w:pPr>
        <w:pStyle w:val="Heading2"/>
      </w:pPr>
      <w:bookmarkStart w:id="33" w:name="_Toc415516309"/>
      <w:r>
        <w:t>Start the School</w:t>
      </w:r>
      <w:r w:rsidR="00201620">
        <w:t>Info</w:t>
      </w:r>
      <w:r>
        <w:t xml:space="preserve"> Provider</w:t>
      </w:r>
      <w:bookmarkEnd w:id="33"/>
    </w:p>
    <w:p w:rsidR="005859DD" w:rsidRDefault="005859DD" w:rsidP="005859DD">
      <w:pPr>
        <w:pStyle w:val="Body1"/>
        <w:ind w:left="0"/>
      </w:pPr>
      <w:r>
        <w:t>To test the newly created School</w:t>
      </w:r>
      <w:r w:rsidR="00201620">
        <w:t>Info</w:t>
      </w:r>
      <w:r>
        <w:t xml:space="preserve"> Provider, repeat Exercise 1 replacing the demo Provider with this Provider and ignoring the running of a Consumer</w:t>
      </w:r>
      <w:r w:rsidR="000C1B34">
        <w:t>.</w:t>
      </w:r>
    </w:p>
    <w:p w:rsidR="001357BA" w:rsidRDefault="001357BA" w:rsidP="001357BA">
      <w:pPr>
        <w:pStyle w:val="Heading2"/>
      </w:pPr>
      <w:bookmarkStart w:id="34" w:name="_Toc415516310"/>
      <w:r>
        <w:t xml:space="preserve">Test the </w:t>
      </w:r>
      <w:r w:rsidR="000C1B34">
        <w:t>School</w:t>
      </w:r>
      <w:r w:rsidR="00201620">
        <w:t>Info</w:t>
      </w:r>
      <w:r w:rsidR="000C1B34">
        <w:t xml:space="preserve"> Provider</w:t>
      </w:r>
      <w:bookmarkEnd w:id="34"/>
    </w:p>
    <w:p w:rsidR="00413D7C" w:rsidRDefault="00413D7C" w:rsidP="00413D7C">
      <w:pPr>
        <w:pStyle w:val="Heading3"/>
      </w:pPr>
      <w:bookmarkStart w:id="35" w:name="_Toc415516311"/>
      <w:r>
        <w:t>Postman (Chrome Plugin)</w:t>
      </w:r>
      <w:bookmarkEnd w:id="35"/>
    </w:p>
    <w:p w:rsidR="00413D7C" w:rsidRDefault="000C1B34" w:rsidP="000C1B34">
      <w:pPr>
        <w:pStyle w:val="Body1"/>
        <w:ind w:left="0"/>
      </w:pPr>
      <w:r>
        <w:t>To test the School</w:t>
      </w:r>
      <w:r w:rsidR="003C1591">
        <w:t>Info</w:t>
      </w:r>
      <w:r>
        <w:t xml:space="preserve"> Provider without an actual Consumer, a REST Client is required. For these exercises, the </w:t>
      </w:r>
      <w:r w:rsidR="00413D7C">
        <w:t>Postman plugin for Chrome</w:t>
      </w:r>
      <w:r>
        <w:t xml:space="preserve"> will be used</w:t>
      </w:r>
      <w:r w:rsidR="00413D7C">
        <w:t xml:space="preserve"> (</w:t>
      </w:r>
      <w:hyperlink r:id="rId11" w:tgtFrame="_blank" w:history="1">
        <w:r w:rsidR="00413D7C">
          <w:rPr>
            <w:rStyle w:val="Hyperlink"/>
          </w:rPr>
          <w:t>https://chrome.google.com/webstore/detail/postman-rest-client/fdmmgilgnpjigdojojpjoooidkmcomcm?hl=en</w:t>
        </w:r>
      </w:hyperlink>
      <w:r>
        <w:t>).</w:t>
      </w:r>
      <w:r w:rsidR="001C4298">
        <w:t xml:space="preserve"> The following steps need to be performed:</w:t>
      </w:r>
    </w:p>
    <w:p w:rsidR="001C4298" w:rsidRDefault="001C4298" w:rsidP="001C4298">
      <w:pPr>
        <w:pStyle w:val="Body1"/>
        <w:numPr>
          <w:ilvl w:val="0"/>
          <w:numId w:val="45"/>
        </w:numPr>
      </w:pPr>
      <w:r>
        <w:t>Create an Environment</w:t>
      </w:r>
    </w:p>
    <w:p w:rsidR="001C4298" w:rsidRDefault="001C4298" w:rsidP="001C4298">
      <w:pPr>
        <w:pStyle w:val="Body1"/>
        <w:numPr>
          <w:ilvl w:val="0"/>
          <w:numId w:val="45"/>
        </w:numPr>
      </w:pPr>
      <w:r>
        <w:t>Retrieve all Schools</w:t>
      </w:r>
    </w:p>
    <w:p w:rsidR="001C4298" w:rsidRDefault="001C4298" w:rsidP="001C4298">
      <w:pPr>
        <w:pStyle w:val="Heading4"/>
      </w:pPr>
      <w:r>
        <w:t>Create an Environment</w:t>
      </w:r>
    </w:p>
    <w:p w:rsidR="008D33A4" w:rsidRDefault="008D33A4" w:rsidP="008D33A4">
      <w:pPr>
        <w:pStyle w:val="Body1"/>
        <w:ind w:left="0"/>
      </w:pPr>
      <w:r>
        <w:t>Use Basic</w:t>
      </w:r>
      <w:r w:rsidR="003C1591">
        <w:t xml:space="preserve"> Auth with a Username of “Sif3</w:t>
      </w:r>
      <w:r>
        <w:t xml:space="preserve">DemoApp” and a Password of “SecretDem0”. These authentication settings have been pre-defined in the demo database using the Sif.Framework.Demo.Setup project (refer to the </w:t>
      </w:r>
      <w:r w:rsidR="0036333D">
        <w:rPr>
          <w:i/>
        </w:rPr>
        <w:t>Data f</w:t>
      </w:r>
      <w:r w:rsidRPr="008D33A4">
        <w:rPr>
          <w:i/>
        </w:rPr>
        <w:t>iles\</w:t>
      </w:r>
      <w:r w:rsidR="003C1591">
        <w:rPr>
          <w:i/>
        </w:rPr>
        <w:t>AU</w:t>
      </w:r>
      <w:r>
        <w:t xml:space="preserve"> XML files).</w:t>
      </w:r>
    </w:p>
    <w:p w:rsidR="008D33A4" w:rsidRDefault="008D33A4" w:rsidP="008D33A4">
      <w:pPr>
        <w:pStyle w:val="Body1"/>
        <w:ind w:left="0"/>
      </w:pPr>
      <w:r>
        <w:t xml:space="preserve">Use a URL of </w:t>
      </w:r>
      <w:hyperlink r:id="rId12" w:history="1">
        <w:r w:rsidRPr="00193589">
          <w:rPr>
            <w:rStyle w:val="Hyperlink"/>
          </w:rPr>
          <w:t>http://localhost:62921/api/environments/environment</w:t>
        </w:r>
      </w:hyperlink>
      <w:r>
        <w:t>.</w:t>
      </w:r>
    </w:p>
    <w:p w:rsidR="001C4298" w:rsidRDefault="008D33A4" w:rsidP="000C1B34">
      <w:pPr>
        <w:pStyle w:val="Body1"/>
        <w:ind w:left="0"/>
      </w:pPr>
      <w:r>
        <w:t xml:space="preserve">Use the POST </w:t>
      </w:r>
      <w:r w:rsidR="001C4298">
        <w:t>HTTP operation</w:t>
      </w:r>
      <w:r>
        <w:t>.</w:t>
      </w:r>
    </w:p>
    <w:p w:rsidR="001C4298" w:rsidRDefault="008D33A4" w:rsidP="000C1B34">
      <w:pPr>
        <w:pStyle w:val="Body1"/>
        <w:ind w:left="0"/>
      </w:pPr>
      <w:r>
        <w:t>Provide the following p</w:t>
      </w:r>
      <w:r w:rsidR="001C4298">
        <w:t xml:space="preserve">ayload </w:t>
      </w:r>
      <w:r>
        <w:t>with the HTTP request (as pre-defined in the Sif.Framework.Demo.Setup project).</w:t>
      </w:r>
    </w:p>
    <w:p w:rsidR="001C4298" w:rsidRDefault="001C4298" w:rsidP="001C4298">
      <w:pPr>
        <w:keepLines w:val="0"/>
        <w:autoSpaceDE w:val="0"/>
        <w:autoSpaceDN w:val="0"/>
        <w:adjustRightInd w:val="0"/>
        <w:rPr>
          <w:rFonts w:ascii="Consolas" w:hAnsi="Consolas" w:cs="Consolas"/>
          <w:color w:val="0000FF"/>
          <w:sz w:val="19"/>
          <w:szCs w:val="19"/>
          <w:highlight w:val="white"/>
        </w:rPr>
      </w:pP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http://www.sifassociation.org/infrastructure/3.0.1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DemoSolution</w:t>
      </w:r>
      <w:r>
        <w:rPr>
          <w:rFonts w:ascii="Consolas" w:hAnsi="Consolas" w:cs="Consolas"/>
          <w:color w:val="0000FF"/>
          <w:sz w:val="19"/>
          <w:szCs w:val="19"/>
          <w:highlight w:val="white"/>
        </w:rPr>
        <w:t>&lt;/</w:t>
      </w:r>
      <w:r>
        <w:rPr>
          <w:rFonts w:ascii="Consolas" w:hAnsi="Consolas" w:cs="Consolas"/>
          <w:color w:val="A31515"/>
          <w:sz w:val="19"/>
          <w:szCs w:val="19"/>
          <w:highlight w:val="white"/>
        </w:rPr>
        <w:t>solutionId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r>
        <w:rPr>
          <w:rFonts w:ascii="Consolas" w:hAnsi="Consolas" w:cs="Consolas"/>
          <w:color w:val="000000"/>
          <w:sz w:val="19"/>
          <w:szCs w:val="19"/>
          <w:highlight w:val="white"/>
        </w:rPr>
        <w:t>Basic</w:t>
      </w:r>
      <w:r>
        <w:rPr>
          <w:rFonts w:ascii="Consolas" w:hAnsi="Consolas" w:cs="Consolas"/>
          <w:color w:val="0000FF"/>
          <w:sz w:val="19"/>
          <w:szCs w:val="19"/>
          <w:highlight w:val="white"/>
        </w:rPr>
        <w:t>&lt;/</w:t>
      </w:r>
      <w:r>
        <w:rPr>
          <w:rFonts w:ascii="Consolas" w:hAnsi="Consolas" w:cs="Consolas"/>
          <w:color w:val="A31515"/>
          <w:sz w:val="19"/>
          <w:szCs w:val="19"/>
          <w:highlight w:val="white"/>
        </w:rPr>
        <w:t>authenticationMethod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&gt;&lt;/</w:t>
      </w:r>
      <w:r>
        <w:rPr>
          <w:rFonts w:ascii="Consolas" w:hAnsi="Consolas" w:cs="Consolas"/>
          <w:color w:val="A31515"/>
          <w:sz w:val="19"/>
          <w:szCs w:val="19"/>
          <w:highlight w:val="white"/>
        </w:rPr>
        <w:t>instanceId</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&gt;&lt;/</w:t>
      </w:r>
      <w:r>
        <w:rPr>
          <w:rFonts w:ascii="Consolas" w:hAnsi="Consolas" w:cs="Consolas"/>
          <w:color w:val="A31515"/>
          <w:sz w:val="19"/>
          <w:szCs w:val="19"/>
          <w:highlight w:val="white"/>
        </w:rPr>
        <w:t>userToken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Sif3Demo</w:t>
      </w:r>
      <w:r>
        <w:rPr>
          <w:rFonts w:ascii="Consolas" w:hAnsi="Consolas" w:cs="Consolas"/>
          <w:color w:val="000000"/>
          <w:sz w:val="19"/>
          <w:szCs w:val="19"/>
          <w:highlight w:val="white"/>
        </w:rPr>
        <w:t>Student</w:t>
      </w:r>
      <w:r w:rsidR="003C1591">
        <w:rPr>
          <w:rFonts w:ascii="Consolas" w:hAnsi="Consolas" w:cs="Consolas"/>
          <w:color w:val="000000"/>
          <w:sz w:val="19"/>
          <w:szCs w:val="19"/>
          <w:highlight w:val="white"/>
        </w:rPr>
        <w:t>Personal</w:t>
      </w:r>
      <w:r>
        <w:rPr>
          <w:rFonts w:ascii="Consolas" w:hAnsi="Consolas" w:cs="Consolas"/>
          <w:color w:val="000000"/>
          <w:sz w:val="19"/>
          <w:szCs w:val="19"/>
          <w:highlight w:val="white"/>
        </w:rPr>
        <w:t>Consumer</w:t>
      </w:r>
      <w:r>
        <w:rPr>
          <w:rFonts w:ascii="Consolas" w:hAnsi="Consolas" w:cs="Consolas"/>
          <w:color w:val="0000FF"/>
          <w:sz w:val="19"/>
          <w:szCs w:val="19"/>
          <w:highlight w:val="white"/>
        </w:rPr>
        <w:t>&lt;/</w:t>
      </w:r>
      <w:r>
        <w:rPr>
          <w:rFonts w:ascii="Consolas" w:hAnsi="Consolas" w:cs="Consolas"/>
          <w:color w:val="A31515"/>
          <w:sz w:val="19"/>
          <w:szCs w:val="19"/>
          <w:highlight w:val="white"/>
        </w:rPr>
        <w:t>consumerName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r w:rsidR="003C1591">
        <w:rPr>
          <w:rFonts w:ascii="Consolas" w:hAnsi="Consolas" w:cs="Consolas"/>
          <w:color w:val="000000"/>
          <w:sz w:val="19"/>
          <w:szCs w:val="19"/>
          <w:highlight w:val="white"/>
        </w:rPr>
        <w:t>Sif3</w:t>
      </w:r>
      <w:r>
        <w:rPr>
          <w:rFonts w:ascii="Consolas" w:hAnsi="Consolas" w:cs="Consolas"/>
          <w:color w:val="000000"/>
          <w:sz w:val="19"/>
          <w:szCs w:val="19"/>
          <w:highlight w:val="white"/>
        </w:rPr>
        <w:t>DemoApp</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applicationKey</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r>
        <w:rPr>
          <w:rFonts w:ascii="Consolas" w:hAnsi="Consolas" w:cs="Consolas"/>
          <w:color w:val="000000"/>
          <w:sz w:val="19"/>
          <w:szCs w:val="19"/>
          <w:highlight w:val="white"/>
        </w:rPr>
        <w:t>3.0.1</w:t>
      </w:r>
      <w:r>
        <w:rPr>
          <w:rFonts w:ascii="Consolas" w:hAnsi="Consolas" w:cs="Consolas"/>
          <w:color w:val="0000FF"/>
          <w:sz w:val="19"/>
          <w:szCs w:val="19"/>
          <w:highlight w:val="white"/>
        </w:rPr>
        <w:t>&lt;/</w:t>
      </w:r>
      <w:r>
        <w:rPr>
          <w:rFonts w:ascii="Consolas" w:hAnsi="Consolas" w:cs="Consolas"/>
          <w:color w:val="A31515"/>
          <w:sz w:val="19"/>
          <w:szCs w:val="19"/>
          <w:highlight w:val="white"/>
        </w:rPr>
        <w:t>supportedInfrastructureVersion</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hyperlink r:id="rId13" w:history="1">
        <w:r w:rsidR="00C75827" w:rsidRPr="007B30FD">
          <w:rPr>
            <w:rStyle w:val="Hyperlink"/>
            <w:rFonts w:ascii="Consolas" w:hAnsi="Consolas" w:cs="Consolas"/>
            <w:sz w:val="19"/>
            <w:szCs w:val="19"/>
            <w:highlight w:val="white"/>
          </w:rPr>
          <w:t>http://www.sifassociation.org/au/datamodel/1.3</w:t>
        </w:r>
      </w:hyperlink>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dataModelNamespace</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r>
        <w:rPr>
          <w:rFonts w:ascii="Consolas" w:hAnsi="Consolas" w:cs="Consolas"/>
          <w:color w:val="000000"/>
          <w:sz w:val="19"/>
          <w:szCs w:val="19"/>
          <w:highlight w:val="white"/>
        </w:rPr>
        <w:t>REST</w:t>
      </w:r>
      <w:r>
        <w:rPr>
          <w:rFonts w:ascii="Consolas" w:hAnsi="Consolas" w:cs="Consolas"/>
          <w:color w:val="0000FF"/>
          <w:sz w:val="19"/>
          <w:szCs w:val="19"/>
          <w:highlight w:val="white"/>
        </w:rPr>
        <w:t>&lt;/</w:t>
      </w:r>
      <w:r>
        <w:rPr>
          <w:rFonts w:ascii="Consolas" w:hAnsi="Consolas" w:cs="Consolas"/>
          <w:color w:val="A31515"/>
          <w:sz w:val="19"/>
          <w:szCs w:val="19"/>
          <w:highlight w:val="white"/>
        </w:rPr>
        <w:t>transport</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applicationInfo</w:t>
      </w:r>
      <w:r>
        <w:rPr>
          <w:rFonts w:ascii="Consolas" w:hAnsi="Consolas" w:cs="Consolas"/>
          <w:color w:val="0000FF"/>
          <w:sz w:val="19"/>
          <w:szCs w:val="19"/>
          <w:highlight w:val="white"/>
        </w:rPr>
        <w:t>&gt;</w:t>
      </w:r>
    </w:p>
    <w:p w:rsidR="001C4298" w:rsidRDefault="001C4298" w:rsidP="001C429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environment</w:t>
      </w:r>
      <w:r>
        <w:rPr>
          <w:rFonts w:ascii="Consolas" w:hAnsi="Consolas" w:cs="Consolas"/>
          <w:color w:val="0000FF"/>
          <w:sz w:val="19"/>
          <w:szCs w:val="19"/>
          <w:highlight w:val="white"/>
        </w:rPr>
        <w:t>&gt;</w:t>
      </w:r>
    </w:p>
    <w:p w:rsidR="001C4298" w:rsidRDefault="008D33A4" w:rsidP="000C1B34">
      <w:pPr>
        <w:pStyle w:val="Body1"/>
        <w:ind w:left="0"/>
      </w:pPr>
      <w:r>
        <w:t>Specify the following headers:</w:t>
      </w:r>
    </w:p>
    <w:p w:rsidR="008D33A4" w:rsidRDefault="008D33A4" w:rsidP="007B256C">
      <w:pPr>
        <w:pStyle w:val="Body1"/>
        <w:numPr>
          <w:ilvl w:val="0"/>
          <w:numId w:val="46"/>
        </w:numPr>
      </w:pPr>
      <w:r>
        <w:t xml:space="preserve">Authorization - </w:t>
      </w:r>
      <w:r w:rsidRPr="008D33A4">
        <w:t xml:space="preserve">Basic </w:t>
      </w:r>
      <w:r w:rsidR="007B256C" w:rsidRPr="007B256C">
        <w:t>U2lmM0RlbW9BcHA6U2VjcmV0RGVtMA==</w:t>
      </w:r>
    </w:p>
    <w:p w:rsidR="008D33A4" w:rsidRDefault="008D33A4" w:rsidP="008D33A4">
      <w:pPr>
        <w:pStyle w:val="Body1"/>
        <w:numPr>
          <w:ilvl w:val="0"/>
          <w:numId w:val="46"/>
        </w:numPr>
      </w:pPr>
      <w:r>
        <w:t>Content-Type – application/xml</w:t>
      </w:r>
    </w:p>
    <w:p w:rsidR="008D33A4" w:rsidRDefault="008D33A4" w:rsidP="008D33A4">
      <w:pPr>
        <w:pStyle w:val="Body1"/>
        <w:numPr>
          <w:ilvl w:val="0"/>
          <w:numId w:val="46"/>
        </w:numPr>
      </w:pPr>
      <w:r>
        <w:t>Accept – application/xml</w:t>
      </w:r>
    </w:p>
    <w:p w:rsidR="008D33A4" w:rsidRDefault="008D33A4" w:rsidP="000C1B34">
      <w:pPr>
        <w:pStyle w:val="Body1"/>
        <w:ind w:left="0"/>
      </w:pPr>
      <w:r>
        <w:t>The Authorization header specified above is generated from Basic Auth</w:t>
      </w:r>
      <w:r w:rsidR="00A40A8C">
        <w:t xml:space="preserve"> with the provided</w:t>
      </w:r>
      <w:r>
        <w:t xml:space="preserve"> Username and Password</w:t>
      </w:r>
      <w:r w:rsidR="00A40A8C">
        <w:t xml:space="preserve"> from above</w:t>
      </w:r>
      <w:r>
        <w:t>.</w:t>
      </w:r>
    </w:p>
    <w:p w:rsidR="008D33A4" w:rsidRDefault="008D33A4" w:rsidP="000C1B34">
      <w:pPr>
        <w:pStyle w:val="Body1"/>
        <w:ind w:left="0"/>
      </w:pPr>
      <w:r>
        <w:t>Once ready, send the POST request and save a copy of the response payload</w:t>
      </w:r>
      <w:r w:rsidR="00A40A8C">
        <w:t xml:space="preserve"> (which should match the </w:t>
      </w:r>
      <w:r w:rsidR="00A40A8C" w:rsidRPr="00A40A8C">
        <w:rPr>
          <w:i/>
        </w:rPr>
        <w:t>Data files\</w:t>
      </w:r>
      <w:r w:rsidR="00C75827">
        <w:rPr>
          <w:i/>
        </w:rPr>
        <w:t>AU</w:t>
      </w:r>
      <w:r w:rsidR="00A40A8C" w:rsidRPr="00A40A8C">
        <w:rPr>
          <w:i/>
        </w:rPr>
        <w:t>\EnvironmentResponse.xml</w:t>
      </w:r>
      <w:r w:rsidR="00A40A8C">
        <w:t xml:space="preserve"> file)</w:t>
      </w:r>
      <w:r w:rsidR="001C00B1">
        <w:t>.</w:t>
      </w:r>
    </w:p>
    <w:p w:rsidR="00A40A8C" w:rsidRDefault="00F9382D" w:rsidP="00A40A8C">
      <w:pPr>
        <w:pStyle w:val="Heading4"/>
      </w:pPr>
      <w:r>
        <w:t>Retrieve all Schools</w:t>
      </w:r>
    </w:p>
    <w:p w:rsidR="00CE679C" w:rsidRDefault="00F9382D" w:rsidP="00A40A8C">
      <w:pPr>
        <w:pStyle w:val="Body1"/>
        <w:ind w:left="0"/>
      </w:pPr>
      <w:r>
        <w:t>From the response payload of the Environment POST operation (above), store the &lt;sessionToken&gt; value</w:t>
      </w:r>
      <w:r w:rsidR="00D37158">
        <w:t xml:space="preserve"> and the requestsConnector URL</w:t>
      </w:r>
      <w:r w:rsidR="00CE679C">
        <w:t>.</w:t>
      </w:r>
    </w:p>
    <w:p w:rsidR="00F9382D" w:rsidRDefault="00F9382D" w:rsidP="00A40A8C">
      <w:pPr>
        <w:pStyle w:val="Body1"/>
        <w:ind w:left="0"/>
      </w:pPr>
      <w:r>
        <w:t>Using Basic Auth, set the Username to this &lt;sessionToken&gt; value and a Password of “SecretDem0”.</w:t>
      </w:r>
    </w:p>
    <w:p w:rsidR="00CE679C" w:rsidRDefault="00CE679C" w:rsidP="00D37158">
      <w:pPr>
        <w:pStyle w:val="Body1"/>
        <w:ind w:left="0"/>
      </w:pPr>
      <w:r>
        <w:t>For the URL, u</w:t>
      </w:r>
      <w:r w:rsidR="00D37158">
        <w:t xml:space="preserve">se </w:t>
      </w:r>
      <w:r>
        <w:t>that returned as the requestsConnector</w:t>
      </w:r>
      <w:r w:rsidR="00D37158">
        <w:t xml:space="preserve"> URL</w:t>
      </w:r>
      <w:r>
        <w:t xml:space="preserve">, e.g. </w:t>
      </w:r>
      <w:hyperlink r:id="rId14" w:history="1">
        <w:r w:rsidR="00C75827" w:rsidRPr="007B30FD">
          <w:rPr>
            <w:rStyle w:val="Hyperlink"/>
          </w:rPr>
          <w:t>http://localhost:&lt;port&gt;/api/SchoolInfos</w:t>
        </w:r>
      </w:hyperlink>
      <w:r>
        <w:t>.</w:t>
      </w:r>
    </w:p>
    <w:p w:rsidR="00D37158" w:rsidRDefault="00D37158" w:rsidP="00D37158">
      <w:pPr>
        <w:pStyle w:val="Body1"/>
        <w:ind w:left="0"/>
      </w:pPr>
      <w:r>
        <w:t xml:space="preserve">Use the </w:t>
      </w:r>
      <w:r w:rsidR="00CE679C">
        <w:t>GET</w:t>
      </w:r>
      <w:r>
        <w:t xml:space="preserve"> HTTP operation.</w:t>
      </w:r>
    </w:p>
    <w:p w:rsidR="00D37158" w:rsidRDefault="00D37158" w:rsidP="00D37158">
      <w:pPr>
        <w:pStyle w:val="Body1"/>
        <w:ind w:left="0"/>
      </w:pPr>
      <w:r>
        <w:t>Specify the following headers:</w:t>
      </w:r>
    </w:p>
    <w:p w:rsidR="00D37158" w:rsidRDefault="00D37158" w:rsidP="00D37158">
      <w:pPr>
        <w:pStyle w:val="Body1"/>
        <w:numPr>
          <w:ilvl w:val="0"/>
          <w:numId w:val="46"/>
        </w:numPr>
      </w:pPr>
      <w:r>
        <w:t xml:space="preserve">Authorization </w:t>
      </w:r>
      <w:r w:rsidR="00CE679C">
        <w:t>–</w:t>
      </w:r>
      <w:r>
        <w:t xml:space="preserve"> </w:t>
      </w:r>
      <w:r w:rsidR="00CE679C">
        <w:t>as generated from Basic Auth with the provided Username and Password from above</w:t>
      </w:r>
    </w:p>
    <w:p w:rsidR="00D37158" w:rsidRDefault="00D37158" w:rsidP="00D37158">
      <w:pPr>
        <w:pStyle w:val="Body1"/>
        <w:numPr>
          <w:ilvl w:val="0"/>
          <w:numId w:val="46"/>
        </w:numPr>
      </w:pPr>
      <w:r>
        <w:t>Content-Type – application/xml</w:t>
      </w:r>
    </w:p>
    <w:p w:rsidR="00D37158" w:rsidRDefault="00D37158" w:rsidP="00D37158">
      <w:pPr>
        <w:pStyle w:val="Body1"/>
        <w:numPr>
          <w:ilvl w:val="0"/>
          <w:numId w:val="46"/>
        </w:numPr>
      </w:pPr>
      <w:r>
        <w:t>Accept – application/xml</w:t>
      </w:r>
    </w:p>
    <w:p w:rsidR="00D37158" w:rsidRDefault="00D37158" w:rsidP="00D37158">
      <w:pPr>
        <w:pStyle w:val="Body1"/>
        <w:ind w:left="0"/>
      </w:pPr>
      <w:r>
        <w:t xml:space="preserve">Once ready, send the </w:t>
      </w:r>
      <w:r w:rsidR="00CE679C">
        <w:t>GET</w:t>
      </w:r>
      <w:r>
        <w:t xml:space="preserve"> request</w:t>
      </w:r>
      <w:r w:rsidR="00CE679C">
        <w:t xml:space="preserve">. The </w:t>
      </w:r>
      <w:r>
        <w:t>response payload</w:t>
      </w:r>
      <w:r w:rsidR="00CE679C">
        <w:t xml:space="preserve"> should contain a list of schools</w:t>
      </w:r>
      <w:r>
        <w:t>.</w:t>
      </w:r>
    </w:p>
    <w:p w:rsidR="00413D7C" w:rsidRDefault="00732584" w:rsidP="00413D7C">
      <w:pPr>
        <w:pStyle w:val="Heading3"/>
      </w:pPr>
      <w:bookmarkStart w:id="36" w:name="_Toc415516312"/>
      <w:r>
        <w:t>Implement a</w:t>
      </w:r>
      <w:r w:rsidR="00413D7C">
        <w:t xml:space="preserve"> School</w:t>
      </w:r>
      <w:r w:rsidR="00C75827">
        <w:t>Info</w:t>
      </w:r>
      <w:r w:rsidR="00413D7C">
        <w:t xml:space="preserve"> Consumer </w:t>
      </w:r>
      <w:r>
        <w:t>(optional)</w:t>
      </w:r>
      <w:bookmarkEnd w:id="36"/>
    </w:p>
    <w:p w:rsidR="00A35F3A" w:rsidRDefault="00A35F3A" w:rsidP="00A35F3A">
      <w:pPr>
        <w:pStyle w:val="Body1"/>
        <w:ind w:left="0"/>
      </w:pPr>
      <w:r>
        <w:t>Implement a School</w:t>
      </w:r>
      <w:r w:rsidR="00C75827">
        <w:t>Info</w:t>
      </w:r>
      <w:r>
        <w:t xml:space="preserve"> C</w:t>
      </w:r>
      <w:r w:rsidR="00413D7C">
        <w:t xml:space="preserve">onsumer as </w:t>
      </w:r>
      <w:r>
        <w:t xml:space="preserve">per the </w:t>
      </w:r>
      <w:r w:rsidR="00C75827">
        <w:t>StudentPersonal</w:t>
      </w:r>
      <w:r>
        <w:t xml:space="preserve"> C</w:t>
      </w:r>
      <w:r w:rsidR="00413D7C">
        <w:t>onsumer</w:t>
      </w:r>
      <w:r>
        <w:t xml:space="preserve"> created in Exercise 2 and run against the newly created School</w:t>
      </w:r>
      <w:r w:rsidR="00C75827">
        <w:t>Info</w:t>
      </w:r>
      <w:r>
        <w:t xml:space="preserve"> Provider.</w:t>
      </w:r>
    </w:p>
    <w:p w:rsidR="00413D7C" w:rsidRDefault="00413D7C" w:rsidP="00413D7C">
      <w:pPr>
        <w:pStyle w:val="Heading2"/>
      </w:pPr>
      <w:bookmarkStart w:id="37" w:name="_Toc415516313"/>
      <w:r>
        <w:lastRenderedPageBreak/>
        <w:t>Advanced Exercise</w:t>
      </w:r>
      <w:bookmarkEnd w:id="37"/>
    </w:p>
    <w:p w:rsidR="0094643D" w:rsidRDefault="00413D7C" w:rsidP="00D44673">
      <w:pPr>
        <w:pStyle w:val="Body1"/>
        <w:ind w:left="0"/>
      </w:pPr>
      <w:r>
        <w:t>If you have finished the above exercise successfully and have more time, implement remaining methods in the School</w:t>
      </w:r>
      <w:r w:rsidR="00B32AA3">
        <w:t>Info</w:t>
      </w:r>
      <w:r w:rsidR="00A35F3A">
        <w:t xml:space="preserve"> Provider class.</w:t>
      </w:r>
    </w:p>
    <w:p w:rsidR="008F380C" w:rsidRDefault="008F380C" w:rsidP="008F380C">
      <w:pPr>
        <w:pStyle w:val="Heading1"/>
      </w:pPr>
      <w:bookmarkStart w:id="38" w:name="_Toc415516314"/>
      <w:r>
        <w:t>Important notes</w:t>
      </w:r>
      <w:bookmarkEnd w:id="38"/>
    </w:p>
    <w:p w:rsidR="008F380C" w:rsidRPr="008F380C" w:rsidRDefault="008F380C" w:rsidP="008F380C">
      <w:pPr>
        <w:pStyle w:val="Heading2"/>
      </w:pPr>
      <w:bookmarkStart w:id="39" w:name="_Toc415516315"/>
      <w:r>
        <w:t>Issues with the Environment Provider</w:t>
      </w:r>
      <w:bookmarkEnd w:id="39"/>
    </w:p>
    <w:p w:rsidR="008F380C" w:rsidRDefault="008F380C" w:rsidP="008F380C">
      <w:pPr>
        <w:pStyle w:val="Body1"/>
        <w:ind w:left="0"/>
      </w:pPr>
      <w:r>
        <w:t xml:space="preserve">There is an existing issue with the Environment Provider whereby if an error occurs with data consumption or provision, an entry in the demo database is not being properly removed. As a workaround, should an exception occur during these exercises, it is highly recommended that the demo database be re-created before starting the Provider or running the Consumer. This can be performed by executing the </w:t>
      </w:r>
      <w:r w:rsidRPr="00EF0768">
        <w:rPr>
          <w:i/>
        </w:rPr>
        <w:t>Scripts\BAT\Demo execution\Demo</w:t>
      </w:r>
      <w:r w:rsidR="005F21F7">
        <w:rPr>
          <w:i/>
        </w:rPr>
        <w:t>Au</w:t>
      </w:r>
      <w:r w:rsidRPr="00EF0768">
        <w:rPr>
          <w:i/>
        </w:rPr>
        <w:t>Setup.bat</w:t>
      </w:r>
      <w:r>
        <w:t xml:space="preserve"> script.</w:t>
      </w:r>
    </w:p>
    <w:p w:rsidR="008F380C" w:rsidRDefault="008F380C" w:rsidP="008F380C">
      <w:pPr>
        <w:pStyle w:val="Body1"/>
        <w:tabs>
          <w:tab w:val="left" w:pos="1790"/>
        </w:tabs>
        <w:ind w:left="0"/>
      </w:pPr>
      <w:r>
        <w:tab/>
      </w:r>
    </w:p>
    <w:sectPr w:rsidR="008F380C" w:rsidSect="003F6E48">
      <w:headerReference w:type="even" r:id="rId15"/>
      <w:headerReference w:type="default" r:id="rId16"/>
      <w:footerReference w:type="even" r:id="rId17"/>
      <w:footerReference w:type="default" r:id="rId18"/>
      <w:headerReference w:type="first" r:id="rId19"/>
      <w:foot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D87" w:rsidRDefault="00F37D87">
      <w:r>
        <w:separator/>
      </w:r>
    </w:p>
  </w:endnote>
  <w:endnote w:type="continuationSeparator" w:id="0">
    <w:p w:rsidR="00F37D87" w:rsidRDefault="00F3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16684A">
    <w:pPr>
      <w:pStyle w:val="Footer"/>
    </w:pPr>
    <w:r>
      <w:fldChar w:fldCharType="begin"/>
    </w:r>
    <w:r>
      <w:instrText xml:space="preserve"> QUOTE "Revision: " </w:instrText>
    </w:r>
    <w:r w:rsidR="00F37D87">
      <w:fldChar w:fldCharType="begin"/>
    </w:r>
    <w:r w:rsidR="00F37D87">
      <w:instrText xml:space="preserve"> DOCPROPERTY "Revision" </w:instrText>
    </w:r>
    <w:r w:rsidR="00F37D87">
      <w:fldChar w:fldCharType="separate"/>
    </w:r>
    <w:r w:rsidR="00111190">
      <w:instrText>1.1</w:instrText>
    </w:r>
    <w:r w:rsidR="00F37D87">
      <w:fldChar w:fldCharType="end"/>
    </w:r>
    <w:r>
      <w:fldChar w:fldCharType="begin"/>
    </w:r>
    <w:r>
      <w:instrText xml:space="preserve"> </w:instrText>
    </w:r>
    <w:r w:rsidRPr="008B2353">
      <w:instrText>I</w:instrText>
    </w:r>
    <w:r>
      <w:instrText xml:space="preserve">F </w:instrText>
    </w:r>
    <w:r w:rsidR="00F37D87">
      <w:fldChar w:fldCharType="begin"/>
    </w:r>
    <w:r w:rsidR="00F37D87">
      <w:instrText xml:space="preserve"> DOCPROPERTY "Status" </w:instrText>
    </w:r>
    <w:r w:rsidR="00F37D87">
      <w:fldChar w:fldCharType="separate"/>
    </w:r>
    <w:r w:rsidR="00111190">
      <w:instrText>final</w:instrText>
    </w:r>
    <w:r w:rsidR="00F37D87">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111190">
      <w:t>Revision: 1.1</w:t>
    </w:r>
    <w:r>
      <w:fldChar w:fldCharType="end"/>
    </w:r>
    <w:r>
      <w:tab/>
    </w:r>
    <w:r>
      <w:tab/>
    </w:r>
    <w:r w:rsidR="00F37D87">
      <w:fldChar w:fldCharType="begin"/>
    </w:r>
    <w:r w:rsidR="00F37D87">
      <w:instrText xml:space="preserve"> DOCPROPERTY "Title" </w:instrText>
    </w:r>
    <w:r w:rsidR="00F37D87">
      <w:fldChar w:fldCharType="separate"/>
    </w:r>
    <w:r w:rsidR="00E95291">
      <w:t>Training Exercises (AU)</w:t>
    </w:r>
    <w:r w:rsidR="00F37D87">
      <w:fldChar w:fldCharType="end"/>
    </w:r>
    <w:r>
      <w:t xml:space="preserve"> (</w:t>
    </w:r>
    <w:r w:rsidR="00F37D87">
      <w:fldChar w:fldCharType="begin"/>
    </w:r>
    <w:r w:rsidR="00F37D87">
      <w:instrText xml:space="preserve"> DOCPROPERTY "SystemAbbreviation" </w:instrText>
    </w:r>
    <w:r w:rsidR="00F37D87">
      <w:fldChar w:fldCharType="separate"/>
    </w:r>
    <w:r w:rsidR="00E95291">
      <w:t>SIF3-TEX-AU</w:t>
    </w:r>
    <w:r w:rsidR="00F37D87">
      <w:fldChar w:fldCharType="end"/>
    </w:r>
    <w:r>
      <w:t>)</w:t>
    </w:r>
  </w:p>
  <w:p w:rsidR="00A84AC8" w:rsidRDefault="00A84AC8" w:rsidP="0016684A">
    <w:pPr>
      <w:pStyle w:val="Footer"/>
    </w:pPr>
    <w:r>
      <w:fldChar w:fldCharType="begin"/>
    </w:r>
    <w:r>
      <w:instrText xml:space="preserve"> DOCPROPERTY "RevisionDate" \@ "MMM YYYY" </w:instrText>
    </w:r>
    <w:r>
      <w:fldChar w:fldCharType="separate"/>
    </w:r>
    <w:r w:rsidR="00111190">
      <w:t>Mar 2015</w:t>
    </w:r>
    <w:r>
      <w:fldChar w:fldCharType="end"/>
    </w:r>
    <w:r>
      <w:tab/>
    </w:r>
    <w:r>
      <w:tab/>
      <w:t xml:space="preserve">Version </w:t>
    </w:r>
    <w:r w:rsidR="00F37D87">
      <w:fldChar w:fldCharType="begin"/>
    </w:r>
    <w:r w:rsidR="00F37D87">
      <w:instrText xml:space="preserve"> DOCPROPERTY "SystemVersion" </w:instrText>
    </w:r>
    <w:r w:rsidR="00F37D87">
      <w:fldChar w:fldCharType="separate"/>
    </w:r>
    <w:r w:rsidR="00111190">
      <w:t>0.18.0</w:t>
    </w:r>
    <w:r w:rsidR="00F37D87">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950100">
      <w:rPr>
        <w:noProof/>
      </w:rPr>
      <w:t>2</w:t>
    </w:r>
    <w:r w:rsidRPr="00547F48">
      <w:fldChar w:fldCharType="end"/>
    </w:r>
    <w:r w:rsidRPr="00547F48">
      <w:t xml:space="preserve"> of </w:t>
    </w:r>
    <w:r w:rsidR="00F37D87">
      <w:fldChar w:fldCharType="begin"/>
    </w:r>
    <w:r w:rsidR="00F37D87">
      <w:instrText xml:space="preserve"> NUMPAGES </w:instrText>
    </w:r>
    <w:r w:rsidR="00F37D87">
      <w:fldChar w:fldCharType="separate"/>
    </w:r>
    <w:r w:rsidR="00950100">
      <w:rPr>
        <w:noProof/>
      </w:rPr>
      <w:t>11</w:t>
    </w:r>
    <w:r w:rsidR="00F37D87">
      <w:rPr>
        <w:noProof/>
      </w:rPr>
      <w:fldChar w:fldCharType="end"/>
    </w:r>
    <w:r>
      <w:rPr>
        <w:noProof/>
      </w:rPr>
      <mc:AlternateContent>
        <mc:Choice Requires="wps">
          <w:drawing>
            <wp:anchor distT="0" distB="0" distL="114300" distR="114300" simplePos="0" relativeHeight="251664384" behindDoc="0" locked="1" layoutInCell="0" allowOverlap="0" wp14:anchorId="73D795A6" wp14:editId="3094FDE9">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9BB10"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F37D87" w:rsidP="00252F31">
    <w:pPr>
      <w:pStyle w:val="Footer"/>
    </w:pPr>
    <w:r>
      <w:fldChar w:fldCharType="begin"/>
    </w:r>
    <w:r>
      <w:instrText xml:space="preserve"> DOCPROPERTY "SystemAbbreviation" </w:instrText>
    </w:r>
    <w:r>
      <w:fldChar w:fldCharType="separate"/>
    </w:r>
    <w:r w:rsidR="006F4D24">
      <w:t>SIF3-TEX-AU</w:t>
    </w:r>
    <w:r>
      <w:fldChar w:fldCharType="end"/>
    </w:r>
    <w:r w:rsidR="00A84AC8">
      <w:t xml:space="preserve"> Version </w:t>
    </w:r>
    <w:r>
      <w:fldChar w:fldCharType="begin"/>
    </w:r>
    <w:r>
      <w:instrText xml:space="preserve"> DOCPROPERTY "SystemVersion" </w:instrText>
    </w:r>
    <w:r>
      <w:fldChar w:fldCharType="separate"/>
    </w:r>
    <w:r w:rsidR="00111190">
      <w:t>0.18.0</w:t>
    </w:r>
    <w:r>
      <w:fldChar w:fldCharType="end"/>
    </w:r>
    <w:r w:rsidR="00A84AC8">
      <w:tab/>
    </w:r>
    <w:r w:rsidR="00A84AC8">
      <w:tab/>
    </w:r>
    <w:r w:rsidR="00A84AC8">
      <w:fldChar w:fldCharType="begin"/>
    </w:r>
    <w:r w:rsidR="00A84AC8">
      <w:instrText xml:space="preserve"> QUOTE "Revision: " </w:instrText>
    </w:r>
    <w:r>
      <w:fldChar w:fldCharType="begin"/>
    </w:r>
    <w:r>
      <w:instrText xml:space="preserve"> DOCPROPERTY "Revision" </w:instrText>
    </w:r>
    <w:r>
      <w:fldChar w:fldCharType="separate"/>
    </w:r>
    <w:r w:rsidR="00111190">
      <w:instrText>1.1</w:instrText>
    </w:r>
    <w:r>
      <w:fldChar w:fldCharType="end"/>
    </w:r>
    <w:r w:rsidR="00A84AC8">
      <w:fldChar w:fldCharType="begin"/>
    </w:r>
    <w:r w:rsidR="00A84AC8">
      <w:instrText xml:space="preserve"> </w:instrText>
    </w:r>
    <w:r w:rsidR="00A84AC8" w:rsidRPr="008B2353">
      <w:instrText>I</w:instrText>
    </w:r>
    <w:r w:rsidR="00A84AC8">
      <w:instrText xml:space="preserve">F </w:instrText>
    </w:r>
    <w:r>
      <w:fldChar w:fldCharType="begin"/>
    </w:r>
    <w:r>
      <w:instrText xml:space="preserve"> DOCPROPERTY "Status" </w:instrText>
    </w:r>
    <w:r>
      <w:fldChar w:fldCharType="separate"/>
    </w:r>
    <w:r w:rsidR="00111190">
      <w:instrText>final</w:instrText>
    </w:r>
    <w:r>
      <w:fldChar w:fldCharType="end"/>
    </w:r>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111190">
      <w:t>Revision: 1.1</w:t>
    </w:r>
    <w:r w:rsidR="00A84AC8">
      <w:fldChar w:fldCharType="end"/>
    </w:r>
  </w:p>
  <w:p w:rsidR="00A84AC8" w:rsidRDefault="00F37D87" w:rsidP="00252F31">
    <w:pPr>
      <w:pStyle w:val="Footer"/>
    </w:pPr>
    <w:r>
      <w:fldChar w:fldCharType="begin"/>
    </w:r>
    <w:r>
      <w:instrText xml:space="preserve"> DOCPROPERTY "Title" </w:instrText>
    </w:r>
    <w:r>
      <w:fldChar w:fldCharType="separate"/>
    </w:r>
    <w:r w:rsidR="006F4D24">
      <w:t>Training Exercises (AU)</w:t>
    </w:r>
    <w:r>
      <w:fldChar w:fldCharType="end"/>
    </w:r>
    <w:r w:rsidR="00A84AC8">
      <w:tab/>
    </w:r>
    <w:r w:rsidR="00A84AC8">
      <w:tab/>
    </w:r>
    <w:r w:rsidR="00A84AC8">
      <w:fldChar w:fldCharType="begin"/>
    </w:r>
    <w:r w:rsidR="00A84AC8">
      <w:instrText xml:space="preserve"> DOCPROPERTY "RevisionDate" \@ "MMM YYYY"</w:instrText>
    </w:r>
    <w:r w:rsidR="00A84AC8">
      <w:fldChar w:fldCharType="separate"/>
    </w:r>
    <w:r w:rsidR="00111190">
      <w:t>Mar 2015</w:t>
    </w:r>
    <w:r w:rsidR="00A84AC8">
      <w:fldChar w:fldCharType="end"/>
    </w:r>
  </w:p>
  <w:p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950100">
      <w:rPr>
        <w:noProof/>
      </w:rPr>
      <w:t>3</w:t>
    </w:r>
    <w:r w:rsidRPr="00547F48">
      <w:fldChar w:fldCharType="end"/>
    </w:r>
    <w:r w:rsidRPr="00547F48">
      <w:t xml:space="preserve"> of </w:t>
    </w:r>
    <w:r w:rsidR="00F37D87">
      <w:fldChar w:fldCharType="begin"/>
    </w:r>
    <w:r w:rsidR="00F37D87">
      <w:instrText xml:space="preserve"> NUMPAGES </w:instrText>
    </w:r>
    <w:r w:rsidR="00F37D87">
      <w:fldChar w:fldCharType="separate"/>
    </w:r>
    <w:r w:rsidR="00950100">
      <w:rPr>
        <w:noProof/>
      </w:rPr>
      <w:t>11</w:t>
    </w:r>
    <w:r w:rsidR="00F37D87">
      <w:rPr>
        <w:noProof/>
      </w:rPr>
      <w:fldChar w:fldCharType="end"/>
    </w:r>
    <w:r>
      <w:rPr>
        <w:noProof/>
      </w:rPr>
      <mc:AlternateContent>
        <mc:Choice Requires="wps">
          <w:drawing>
            <wp:anchor distT="0" distB="0" distL="114300" distR="114300" simplePos="0" relativeHeight="251651072" behindDoc="0" locked="1" layoutInCell="0" allowOverlap="0" wp14:anchorId="0C8F6711" wp14:editId="7471B6A3">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A27DE"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D24" w:rsidRDefault="006F4D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D87" w:rsidRDefault="00F37D87">
      <w:r>
        <w:separator/>
      </w:r>
    </w:p>
  </w:footnote>
  <w:footnote w:type="continuationSeparator" w:id="0">
    <w:p w:rsidR="00F37D87" w:rsidRDefault="00F37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FAFF4"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F37D87">
      <w:fldChar w:fldCharType="begin"/>
    </w:r>
    <w:r w:rsidR="00F37D87">
      <w:instrText xml:space="preserve"> DOCPROPERTY "SystemTitle" </w:instrText>
    </w:r>
    <w:r w:rsidR="00F37D87">
      <w:fldChar w:fldCharType="separate"/>
    </w:r>
    <w:r>
      <w:t>SIF 3.0 Framework</w:t>
    </w:r>
    <w:r w:rsidR="00F37D87">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96CB8"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F37D87">
      <w:fldChar w:fldCharType="begin"/>
    </w:r>
    <w:r w:rsidR="00F37D87">
      <w:instrText xml:space="preserve"> DOCPROPERTY "SystemTitle" </w:instrText>
    </w:r>
    <w:r w:rsidR="00F37D87">
      <w:fldChar w:fldCharType="separate"/>
    </w:r>
    <w:r>
      <w:t>SIF 3.0 Framework</w:t>
    </w:r>
    <w:r w:rsidR="00F37D87">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AC8" w:rsidRDefault="00A84AC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27"/>
  </w:num>
  <w:num w:numId="4">
    <w:abstractNumId w:val="16"/>
  </w:num>
  <w:num w:numId="5">
    <w:abstractNumId w:val="27"/>
  </w:num>
  <w:num w:numId="6">
    <w:abstractNumId w:val="23"/>
  </w:num>
  <w:num w:numId="7">
    <w:abstractNumId w:val="15"/>
  </w:num>
  <w:num w:numId="8">
    <w:abstractNumId w:val="10"/>
  </w:num>
  <w:num w:numId="9">
    <w:abstractNumId w:val="11"/>
  </w:num>
  <w:num w:numId="10">
    <w:abstractNumId w:val="17"/>
  </w:num>
  <w:num w:numId="11">
    <w:abstractNumId w:val="26"/>
  </w:num>
  <w:num w:numId="12">
    <w:abstractNumId w:val="18"/>
  </w:num>
  <w:num w:numId="13">
    <w:abstractNumId w:val="33"/>
  </w:num>
  <w:num w:numId="14">
    <w:abstractNumId w:val="29"/>
  </w:num>
  <w:num w:numId="15">
    <w:abstractNumId w:val="38"/>
  </w:num>
  <w:num w:numId="16">
    <w:abstractNumId w:val="4"/>
  </w:num>
  <w:num w:numId="17">
    <w:abstractNumId w:val="34"/>
  </w:num>
  <w:num w:numId="18">
    <w:abstractNumId w:val="13"/>
  </w:num>
  <w:num w:numId="19">
    <w:abstractNumId w:val="21"/>
  </w:num>
  <w:num w:numId="20">
    <w:abstractNumId w:val="35"/>
  </w:num>
  <w:num w:numId="21">
    <w:abstractNumId w:val="36"/>
  </w:num>
  <w:num w:numId="22">
    <w:abstractNumId w:val="31"/>
  </w:num>
  <w:num w:numId="23">
    <w:abstractNumId w:val="37"/>
  </w:num>
  <w:num w:numId="24">
    <w:abstractNumId w:val="9"/>
  </w:num>
  <w:num w:numId="25">
    <w:abstractNumId w:val="28"/>
  </w:num>
  <w:num w:numId="26">
    <w:abstractNumId w:val="2"/>
  </w:num>
  <w:num w:numId="27">
    <w:abstractNumId w:val="22"/>
  </w:num>
  <w:num w:numId="28">
    <w:abstractNumId w:val="3"/>
  </w:num>
  <w:num w:numId="29">
    <w:abstractNumId w:val="40"/>
  </w:num>
  <w:num w:numId="30">
    <w:abstractNumId w:val="19"/>
  </w:num>
  <w:num w:numId="31">
    <w:abstractNumId w:val="6"/>
  </w:num>
  <w:num w:numId="32">
    <w:abstractNumId w:val="7"/>
  </w:num>
  <w:num w:numId="33">
    <w:abstractNumId w:val="25"/>
  </w:num>
  <w:num w:numId="34">
    <w:abstractNumId w:val="30"/>
  </w:num>
  <w:num w:numId="35">
    <w:abstractNumId w:val="1"/>
  </w:num>
  <w:num w:numId="36">
    <w:abstractNumId w:val="24"/>
  </w:num>
  <w:num w:numId="37">
    <w:abstractNumId w:val="42"/>
  </w:num>
  <w:num w:numId="38">
    <w:abstractNumId w:val="12"/>
  </w:num>
  <w:num w:numId="39">
    <w:abstractNumId w:val="43"/>
  </w:num>
  <w:num w:numId="40">
    <w:abstractNumId w:val="41"/>
  </w:num>
  <w:num w:numId="41">
    <w:abstractNumId w:val="14"/>
  </w:num>
  <w:num w:numId="42">
    <w:abstractNumId w:val="32"/>
  </w:num>
  <w:num w:numId="43">
    <w:abstractNumId w:val="20"/>
  </w:num>
  <w:num w:numId="44">
    <w:abstractNumId w:val="5"/>
  </w:num>
  <w:num w:numId="45">
    <w:abstractNumId w:val="0"/>
  </w:num>
  <w:num w:numId="4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3F23"/>
    <w:rsid w:val="00025224"/>
    <w:rsid w:val="00030C09"/>
    <w:rsid w:val="00037588"/>
    <w:rsid w:val="00037BC0"/>
    <w:rsid w:val="00042204"/>
    <w:rsid w:val="00043A34"/>
    <w:rsid w:val="00045041"/>
    <w:rsid w:val="0004555E"/>
    <w:rsid w:val="00046F23"/>
    <w:rsid w:val="00050420"/>
    <w:rsid w:val="0005423A"/>
    <w:rsid w:val="00056386"/>
    <w:rsid w:val="00057B4B"/>
    <w:rsid w:val="0006062A"/>
    <w:rsid w:val="00060D9F"/>
    <w:rsid w:val="00061E1D"/>
    <w:rsid w:val="000661A3"/>
    <w:rsid w:val="000676C6"/>
    <w:rsid w:val="000748EB"/>
    <w:rsid w:val="00082132"/>
    <w:rsid w:val="00087280"/>
    <w:rsid w:val="000927F4"/>
    <w:rsid w:val="0009531E"/>
    <w:rsid w:val="000A084D"/>
    <w:rsid w:val="000A3324"/>
    <w:rsid w:val="000A5116"/>
    <w:rsid w:val="000A7452"/>
    <w:rsid w:val="000B2648"/>
    <w:rsid w:val="000B4C9C"/>
    <w:rsid w:val="000B561D"/>
    <w:rsid w:val="000B5B1A"/>
    <w:rsid w:val="000B7B64"/>
    <w:rsid w:val="000C1B34"/>
    <w:rsid w:val="000C1D82"/>
    <w:rsid w:val="000C565B"/>
    <w:rsid w:val="000D309F"/>
    <w:rsid w:val="000D61A5"/>
    <w:rsid w:val="000D71EE"/>
    <w:rsid w:val="000E5F41"/>
    <w:rsid w:val="000F0003"/>
    <w:rsid w:val="000F52E2"/>
    <w:rsid w:val="00111190"/>
    <w:rsid w:val="00112710"/>
    <w:rsid w:val="00114F2F"/>
    <w:rsid w:val="001167DA"/>
    <w:rsid w:val="00117BEC"/>
    <w:rsid w:val="00120F5E"/>
    <w:rsid w:val="0012370D"/>
    <w:rsid w:val="00124909"/>
    <w:rsid w:val="00125505"/>
    <w:rsid w:val="0013351E"/>
    <w:rsid w:val="001338FA"/>
    <w:rsid w:val="001357BA"/>
    <w:rsid w:val="00136A37"/>
    <w:rsid w:val="001430DD"/>
    <w:rsid w:val="001434C2"/>
    <w:rsid w:val="001475A3"/>
    <w:rsid w:val="00155907"/>
    <w:rsid w:val="0016684A"/>
    <w:rsid w:val="001673D8"/>
    <w:rsid w:val="00171217"/>
    <w:rsid w:val="0017147A"/>
    <w:rsid w:val="0017279B"/>
    <w:rsid w:val="00174A88"/>
    <w:rsid w:val="00175653"/>
    <w:rsid w:val="00176C0F"/>
    <w:rsid w:val="00186BD0"/>
    <w:rsid w:val="001900F1"/>
    <w:rsid w:val="001915D9"/>
    <w:rsid w:val="0019312B"/>
    <w:rsid w:val="001931BA"/>
    <w:rsid w:val="001950DF"/>
    <w:rsid w:val="00195A75"/>
    <w:rsid w:val="001A4036"/>
    <w:rsid w:val="001C00B1"/>
    <w:rsid w:val="001C0FE6"/>
    <w:rsid w:val="001C333C"/>
    <w:rsid w:val="001C4298"/>
    <w:rsid w:val="001C4980"/>
    <w:rsid w:val="001D6301"/>
    <w:rsid w:val="001E1CB1"/>
    <w:rsid w:val="001E3704"/>
    <w:rsid w:val="001E7DCF"/>
    <w:rsid w:val="001F4A17"/>
    <w:rsid w:val="00201620"/>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10C2"/>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6F27"/>
    <w:rsid w:val="00331DAE"/>
    <w:rsid w:val="00341B69"/>
    <w:rsid w:val="0034329B"/>
    <w:rsid w:val="00343BB9"/>
    <w:rsid w:val="00344440"/>
    <w:rsid w:val="00350B2C"/>
    <w:rsid w:val="003523B6"/>
    <w:rsid w:val="00354687"/>
    <w:rsid w:val="003613D8"/>
    <w:rsid w:val="0036333D"/>
    <w:rsid w:val="00365215"/>
    <w:rsid w:val="00365A5B"/>
    <w:rsid w:val="00366F63"/>
    <w:rsid w:val="003723A4"/>
    <w:rsid w:val="0037430D"/>
    <w:rsid w:val="0037511C"/>
    <w:rsid w:val="003759E2"/>
    <w:rsid w:val="00375A7C"/>
    <w:rsid w:val="00376B59"/>
    <w:rsid w:val="00377582"/>
    <w:rsid w:val="003815EC"/>
    <w:rsid w:val="00384A5A"/>
    <w:rsid w:val="00386228"/>
    <w:rsid w:val="003863EC"/>
    <w:rsid w:val="00394359"/>
    <w:rsid w:val="003A1444"/>
    <w:rsid w:val="003A2641"/>
    <w:rsid w:val="003A4190"/>
    <w:rsid w:val="003A585D"/>
    <w:rsid w:val="003B482A"/>
    <w:rsid w:val="003B4A68"/>
    <w:rsid w:val="003C1591"/>
    <w:rsid w:val="003C23B7"/>
    <w:rsid w:val="003D42E9"/>
    <w:rsid w:val="003D4A63"/>
    <w:rsid w:val="003E1E84"/>
    <w:rsid w:val="003E45FD"/>
    <w:rsid w:val="003E5BD5"/>
    <w:rsid w:val="003E67F0"/>
    <w:rsid w:val="003F2835"/>
    <w:rsid w:val="003F64F3"/>
    <w:rsid w:val="003F6E48"/>
    <w:rsid w:val="00400F83"/>
    <w:rsid w:val="00401A31"/>
    <w:rsid w:val="00401A72"/>
    <w:rsid w:val="00403726"/>
    <w:rsid w:val="00405FBA"/>
    <w:rsid w:val="00407FCB"/>
    <w:rsid w:val="00413D7C"/>
    <w:rsid w:val="00416CCB"/>
    <w:rsid w:val="00424A81"/>
    <w:rsid w:val="004269E5"/>
    <w:rsid w:val="004410D7"/>
    <w:rsid w:val="00446089"/>
    <w:rsid w:val="00450A93"/>
    <w:rsid w:val="004536F9"/>
    <w:rsid w:val="004679FA"/>
    <w:rsid w:val="0047779F"/>
    <w:rsid w:val="004826C3"/>
    <w:rsid w:val="0049473C"/>
    <w:rsid w:val="004949ED"/>
    <w:rsid w:val="00497236"/>
    <w:rsid w:val="004A35AC"/>
    <w:rsid w:val="004B498A"/>
    <w:rsid w:val="004C06A4"/>
    <w:rsid w:val="004C2677"/>
    <w:rsid w:val="004C4D05"/>
    <w:rsid w:val="004C545A"/>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816E2"/>
    <w:rsid w:val="005859DD"/>
    <w:rsid w:val="00590524"/>
    <w:rsid w:val="005924AF"/>
    <w:rsid w:val="00594193"/>
    <w:rsid w:val="005A3E5C"/>
    <w:rsid w:val="005A7397"/>
    <w:rsid w:val="005A79E8"/>
    <w:rsid w:val="005B41B7"/>
    <w:rsid w:val="005B547F"/>
    <w:rsid w:val="005C45F4"/>
    <w:rsid w:val="005C540B"/>
    <w:rsid w:val="005D72C3"/>
    <w:rsid w:val="005E068D"/>
    <w:rsid w:val="005E080C"/>
    <w:rsid w:val="005F09AC"/>
    <w:rsid w:val="005F21F7"/>
    <w:rsid w:val="00610E28"/>
    <w:rsid w:val="0061310A"/>
    <w:rsid w:val="006161F6"/>
    <w:rsid w:val="00621F7B"/>
    <w:rsid w:val="00626B52"/>
    <w:rsid w:val="00626F8D"/>
    <w:rsid w:val="006421A8"/>
    <w:rsid w:val="00647F64"/>
    <w:rsid w:val="00650945"/>
    <w:rsid w:val="00651891"/>
    <w:rsid w:val="006520DE"/>
    <w:rsid w:val="00655DBE"/>
    <w:rsid w:val="0065600D"/>
    <w:rsid w:val="00662751"/>
    <w:rsid w:val="00665CE9"/>
    <w:rsid w:val="00666D58"/>
    <w:rsid w:val="00670BA6"/>
    <w:rsid w:val="00673E5D"/>
    <w:rsid w:val="00686467"/>
    <w:rsid w:val="00690F28"/>
    <w:rsid w:val="00691A20"/>
    <w:rsid w:val="0069225D"/>
    <w:rsid w:val="006922CD"/>
    <w:rsid w:val="0069403D"/>
    <w:rsid w:val="00694FC4"/>
    <w:rsid w:val="00695FA1"/>
    <w:rsid w:val="006B1836"/>
    <w:rsid w:val="006C1CFE"/>
    <w:rsid w:val="006C5984"/>
    <w:rsid w:val="006D1DA0"/>
    <w:rsid w:val="006D661E"/>
    <w:rsid w:val="006D7A24"/>
    <w:rsid w:val="006E477D"/>
    <w:rsid w:val="006E6DFA"/>
    <w:rsid w:val="006F2133"/>
    <w:rsid w:val="006F4D24"/>
    <w:rsid w:val="006F684D"/>
    <w:rsid w:val="006F7621"/>
    <w:rsid w:val="00720E4E"/>
    <w:rsid w:val="00732584"/>
    <w:rsid w:val="0073374A"/>
    <w:rsid w:val="007349C8"/>
    <w:rsid w:val="00743413"/>
    <w:rsid w:val="007447D9"/>
    <w:rsid w:val="00744888"/>
    <w:rsid w:val="00744E63"/>
    <w:rsid w:val="00753024"/>
    <w:rsid w:val="00756414"/>
    <w:rsid w:val="00764767"/>
    <w:rsid w:val="007654EB"/>
    <w:rsid w:val="0077528F"/>
    <w:rsid w:val="00782109"/>
    <w:rsid w:val="00783303"/>
    <w:rsid w:val="007841F0"/>
    <w:rsid w:val="00791636"/>
    <w:rsid w:val="00792B7D"/>
    <w:rsid w:val="00794C62"/>
    <w:rsid w:val="00796F04"/>
    <w:rsid w:val="007A3C8D"/>
    <w:rsid w:val="007B2193"/>
    <w:rsid w:val="007B256C"/>
    <w:rsid w:val="007B6A08"/>
    <w:rsid w:val="007C4D52"/>
    <w:rsid w:val="007D069B"/>
    <w:rsid w:val="007D06DD"/>
    <w:rsid w:val="007D216A"/>
    <w:rsid w:val="007D43BE"/>
    <w:rsid w:val="007D5EC4"/>
    <w:rsid w:val="007F1144"/>
    <w:rsid w:val="007F2D46"/>
    <w:rsid w:val="007F488E"/>
    <w:rsid w:val="007F7B84"/>
    <w:rsid w:val="00802682"/>
    <w:rsid w:val="00804AAE"/>
    <w:rsid w:val="00804CCF"/>
    <w:rsid w:val="00813075"/>
    <w:rsid w:val="00814763"/>
    <w:rsid w:val="00815A86"/>
    <w:rsid w:val="00815BE3"/>
    <w:rsid w:val="00816465"/>
    <w:rsid w:val="008172FF"/>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57BB4"/>
    <w:rsid w:val="00881484"/>
    <w:rsid w:val="0088270F"/>
    <w:rsid w:val="0088290B"/>
    <w:rsid w:val="0088344F"/>
    <w:rsid w:val="00885490"/>
    <w:rsid w:val="00893B61"/>
    <w:rsid w:val="00897D48"/>
    <w:rsid w:val="008A2608"/>
    <w:rsid w:val="008B2353"/>
    <w:rsid w:val="008B2CEC"/>
    <w:rsid w:val="008C37D1"/>
    <w:rsid w:val="008C4DAC"/>
    <w:rsid w:val="008D01EE"/>
    <w:rsid w:val="008D33A4"/>
    <w:rsid w:val="008E45B8"/>
    <w:rsid w:val="008E64E7"/>
    <w:rsid w:val="008E690C"/>
    <w:rsid w:val="008E79E6"/>
    <w:rsid w:val="008F000E"/>
    <w:rsid w:val="008F3056"/>
    <w:rsid w:val="008F380C"/>
    <w:rsid w:val="008F3DB1"/>
    <w:rsid w:val="008F4712"/>
    <w:rsid w:val="0090642F"/>
    <w:rsid w:val="00914E17"/>
    <w:rsid w:val="009154A7"/>
    <w:rsid w:val="009175E6"/>
    <w:rsid w:val="0092456F"/>
    <w:rsid w:val="00933EC4"/>
    <w:rsid w:val="0093764A"/>
    <w:rsid w:val="0094643D"/>
    <w:rsid w:val="00947BA5"/>
    <w:rsid w:val="00950100"/>
    <w:rsid w:val="009516E2"/>
    <w:rsid w:val="009714DE"/>
    <w:rsid w:val="0097174F"/>
    <w:rsid w:val="00973A86"/>
    <w:rsid w:val="009740DF"/>
    <w:rsid w:val="009809E8"/>
    <w:rsid w:val="00980D29"/>
    <w:rsid w:val="00981E5F"/>
    <w:rsid w:val="00983DAD"/>
    <w:rsid w:val="00991393"/>
    <w:rsid w:val="00991D35"/>
    <w:rsid w:val="00995442"/>
    <w:rsid w:val="00996260"/>
    <w:rsid w:val="009B1A4B"/>
    <w:rsid w:val="009B2EA1"/>
    <w:rsid w:val="009B358E"/>
    <w:rsid w:val="009B5D9C"/>
    <w:rsid w:val="009B7E4F"/>
    <w:rsid w:val="009C13B4"/>
    <w:rsid w:val="009D574E"/>
    <w:rsid w:val="009D57FF"/>
    <w:rsid w:val="009E3AA6"/>
    <w:rsid w:val="009E5214"/>
    <w:rsid w:val="009E57DE"/>
    <w:rsid w:val="009E688E"/>
    <w:rsid w:val="009F73D0"/>
    <w:rsid w:val="00A03BF0"/>
    <w:rsid w:val="00A111AF"/>
    <w:rsid w:val="00A11C33"/>
    <w:rsid w:val="00A16BDA"/>
    <w:rsid w:val="00A17A4E"/>
    <w:rsid w:val="00A313DD"/>
    <w:rsid w:val="00A32C32"/>
    <w:rsid w:val="00A33489"/>
    <w:rsid w:val="00A340C8"/>
    <w:rsid w:val="00A35F3A"/>
    <w:rsid w:val="00A4028A"/>
    <w:rsid w:val="00A40A8C"/>
    <w:rsid w:val="00A42963"/>
    <w:rsid w:val="00A432D5"/>
    <w:rsid w:val="00A45443"/>
    <w:rsid w:val="00A47DDF"/>
    <w:rsid w:val="00A55D47"/>
    <w:rsid w:val="00A6570D"/>
    <w:rsid w:val="00A66BA5"/>
    <w:rsid w:val="00A72802"/>
    <w:rsid w:val="00A734B5"/>
    <w:rsid w:val="00A84AC8"/>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5FD"/>
    <w:rsid w:val="00AF2A79"/>
    <w:rsid w:val="00AF4876"/>
    <w:rsid w:val="00AF72E2"/>
    <w:rsid w:val="00AF7848"/>
    <w:rsid w:val="00B07A47"/>
    <w:rsid w:val="00B32AA3"/>
    <w:rsid w:val="00B36706"/>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C5F59"/>
    <w:rsid w:val="00BC76D2"/>
    <w:rsid w:val="00BD2B7F"/>
    <w:rsid w:val="00BD4049"/>
    <w:rsid w:val="00BD4749"/>
    <w:rsid w:val="00BE3283"/>
    <w:rsid w:val="00BE38A1"/>
    <w:rsid w:val="00BE58F5"/>
    <w:rsid w:val="00BF064D"/>
    <w:rsid w:val="00BF1022"/>
    <w:rsid w:val="00BF289E"/>
    <w:rsid w:val="00BF373B"/>
    <w:rsid w:val="00BF5C19"/>
    <w:rsid w:val="00BF5F43"/>
    <w:rsid w:val="00BF6B0D"/>
    <w:rsid w:val="00C00BB5"/>
    <w:rsid w:val="00C01513"/>
    <w:rsid w:val="00C03934"/>
    <w:rsid w:val="00C0540D"/>
    <w:rsid w:val="00C12C0E"/>
    <w:rsid w:val="00C14BEC"/>
    <w:rsid w:val="00C20154"/>
    <w:rsid w:val="00C22E2D"/>
    <w:rsid w:val="00C33D0B"/>
    <w:rsid w:val="00C412B3"/>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7B62"/>
    <w:rsid w:val="00CA5742"/>
    <w:rsid w:val="00CA5DA7"/>
    <w:rsid w:val="00CB095D"/>
    <w:rsid w:val="00CB1C7A"/>
    <w:rsid w:val="00CB3924"/>
    <w:rsid w:val="00CB76B3"/>
    <w:rsid w:val="00CB7E34"/>
    <w:rsid w:val="00CC1EF5"/>
    <w:rsid w:val="00CD0600"/>
    <w:rsid w:val="00CD334A"/>
    <w:rsid w:val="00CD58F4"/>
    <w:rsid w:val="00CE0CD3"/>
    <w:rsid w:val="00CE6679"/>
    <w:rsid w:val="00CE679C"/>
    <w:rsid w:val="00CE6F2D"/>
    <w:rsid w:val="00CF1487"/>
    <w:rsid w:val="00CF5352"/>
    <w:rsid w:val="00D027E4"/>
    <w:rsid w:val="00D032E3"/>
    <w:rsid w:val="00D033AC"/>
    <w:rsid w:val="00D045A2"/>
    <w:rsid w:val="00D11726"/>
    <w:rsid w:val="00D2255E"/>
    <w:rsid w:val="00D25CC9"/>
    <w:rsid w:val="00D26B09"/>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B3EF0"/>
    <w:rsid w:val="00DB75CC"/>
    <w:rsid w:val="00DC0D90"/>
    <w:rsid w:val="00DC5E47"/>
    <w:rsid w:val="00DC65C8"/>
    <w:rsid w:val="00DD0B67"/>
    <w:rsid w:val="00DD1376"/>
    <w:rsid w:val="00DD62F1"/>
    <w:rsid w:val="00DD7F10"/>
    <w:rsid w:val="00DE360D"/>
    <w:rsid w:val="00DE5FBE"/>
    <w:rsid w:val="00DF2622"/>
    <w:rsid w:val="00E0187A"/>
    <w:rsid w:val="00E1192A"/>
    <w:rsid w:val="00E16604"/>
    <w:rsid w:val="00E3183E"/>
    <w:rsid w:val="00E33495"/>
    <w:rsid w:val="00E3603E"/>
    <w:rsid w:val="00E51293"/>
    <w:rsid w:val="00E54DC9"/>
    <w:rsid w:val="00E75FE6"/>
    <w:rsid w:val="00E9223E"/>
    <w:rsid w:val="00E94CCF"/>
    <w:rsid w:val="00E95138"/>
    <w:rsid w:val="00E95291"/>
    <w:rsid w:val="00EA3562"/>
    <w:rsid w:val="00EA384D"/>
    <w:rsid w:val="00EA492F"/>
    <w:rsid w:val="00EA52D3"/>
    <w:rsid w:val="00EB64F9"/>
    <w:rsid w:val="00EB737A"/>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576F"/>
    <w:rsid w:val="00F16BEB"/>
    <w:rsid w:val="00F20439"/>
    <w:rsid w:val="00F25FBF"/>
    <w:rsid w:val="00F267AF"/>
    <w:rsid w:val="00F303E8"/>
    <w:rsid w:val="00F3486A"/>
    <w:rsid w:val="00F37861"/>
    <w:rsid w:val="00F37D87"/>
    <w:rsid w:val="00F44A64"/>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E18"/>
    <w:rsid w:val="00FB3B94"/>
    <w:rsid w:val="00FB422A"/>
    <w:rsid w:val="00FB4683"/>
    <w:rsid w:val="00FC3536"/>
    <w:rsid w:val="00FD3255"/>
    <w:rsid w:val="00FD7444"/>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5D3171-CA39-4B45-BAFC-0687BE24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hyperlink" Target="http://www.sifassociation.org/au/datamodel/1.3"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62921/api/environments/environmen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ome.google.com/webstore/detail/postman-rest-client/fdmmgilgnpjigdojojpjoooidkmcomcm?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asp.net/web-api/overview/getting-started-with-aspnet-web-api/tutorial-your-first-web-api"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3cport%3e/api/SchoolInfo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026BF-B258-41C0-8EBC-AD1DF4E4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1042</TotalTime>
  <Pages>1</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Training Exercises (AU)</vt:lpstr>
    </vt:vector>
  </TitlesOfParts>
  <Company>Systemic Pty Ltd</Company>
  <LinksUpToDate>false</LinksUpToDate>
  <CharactersWithSpaces>21122</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Exercises (AU)</dc:title>
  <dc:creator>Rafidzal Rafiq</dc:creator>
  <cp:lastModifiedBy>Rafidzal Rafiq</cp:lastModifiedBy>
  <cp:revision>177</cp:revision>
  <cp:lastPrinted>2010-02-17T00:33:00Z</cp:lastPrinted>
  <dcterms:created xsi:type="dcterms:W3CDTF">2014-08-12T06:05:00Z</dcterms:created>
  <dcterms:modified xsi:type="dcterms:W3CDTF">2015-03-30T14:02:00Z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2015-03-29T16:00:00Z</vt:filetime>
  </property>
  <property fmtid="{D5CDD505-2E9C-101B-9397-08002B2CF9AE}" pid="4" name="Status">
    <vt:lpwstr>final</vt:lpwstr>
  </property>
  <property fmtid="{D5CDD505-2E9C-101B-9397-08002B2CF9AE}" pid="5" name="SystemTitle">
    <vt:lpwstr>SIF 3.0 Framework</vt:lpwstr>
  </property>
  <property fmtid="{D5CDD505-2E9C-101B-9397-08002B2CF9AE}" pid="6" name="SystemVersion">
    <vt:lpwstr>0.18.0</vt:lpwstr>
  </property>
  <property fmtid="{D5CDD505-2E9C-101B-9397-08002B2CF9AE}" pid="7" name="SystemAbbreviation">
    <vt:lpwstr>SIF3-TEX-AU</vt:lpwstr>
  </property>
  <property fmtid="{D5CDD505-2E9C-101B-9397-08002B2CF9AE}" pid="8" name="AuthorRole">
    <vt:lpwstr>SIF Solution Engineer</vt:lpwstr>
  </property>
</Properties>
</file>