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8AE92" w14:textId="1AF4C605" w:rsidR="00EF4C85" w:rsidRPr="00EF4C85" w:rsidRDefault="00090080" w:rsidP="006C1CFE">
      <w:pPr>
        <w:pStyle w:val="DocumentTitleBlock"/>
        <w:spacing w:before="720"/>
      </w:pPr>
      <w:fldSimple w:instr=" DOCPROPERTY &quot;SystemTitle&quot; ">
        <w:r w:rsidR="005A5E08">
          <w:t>SIF Framework</w:t>
        </w:r>
      </w:fldSimple>
      <w:r w:rsidR="00572D11">
        <w:t xml:space="preserve"> (.NET)</w:t>
      </w:r>
    </w:p>
    <w:p w14:paraId="0BE8AE93" w14:textId="2823313D"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r w:rsidR="00F95673">
        <w:fldChar w:fldCharType="begin"/>
      </w:r>
      <w:r w:rsidR="00F95673">
        <w:instrText xml:space="preserve"> DOCPROPERTY "SystemVersion" </w:instrText>
      </w:r>
      <w:r w:rsidR="00F95673">
        <w:fldChar w:fldCharType="separate"/>
      </w:r>
      <w:r w:rsidR="005A5E08">
        <w:t>6.0.0</w:t>
      </w:r>
      <w:r w:rsidR="00F95673">
        <w:fldChar w:fldCharType="end"/>
      </w:r>
    </w:p>
    <w:p w14:paraId="0BE8AE94" w14:textId="75E14B28" w:rsidR="00BD2B7F" w:rsidRDefault="00F95673" w:rsidP="006C1CFE">
      <w:pPr>
        <w:pStyle w:val="DocumentTitleBlock"/>
      </w:pPr>
      <w:r>
        <w:fldChar w:fldCharType="begin"/>
      </w:r>
      <w:r>
        <w:instrText xml:space="preserve"> DOCPROPERTY "Title" </w:instrText>
      </w:r>
      <w:r>
        <w:fldChar w:fldCharType="separate"/>
      </w:r>
      <w:r w:rsidR="00B360C5">
        <w:t>Training Exercises</w:t>
      </w:r>
      <w:r>
        <w:fldChar w:fldCharType="end"/>
      </w:r>
    </w:p>
    <w:p w14:paraId="0BE8AE95" w14:textId="5D464D89"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r w:rsidR="00F95673">
        <w:fldChar w:fldCharType="begin"/>
      </w:r>
      <w:r w:rsidR="00F95673">
        <w:instrText xml:space="preserve"> DOCPROPERTY "Author" </w:instrText>
      </w:r>
      <w:r w:rsidR="00F95673">
        <w:fldChar w:fldCharType="separate"/>
      </w:r>
      <w:r w:rsidR="00B360C5">
        <w:t>Rafidzal Rafiq</w:t>
      </w:r>
      <w:r w:rsidR="00F95673">
        <w:fldChar w:fldCharType="end"/>
      </w:r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B360C5">
        <w:t>SIF Solutions Architect</w:t>
      </w:r>
      <w:r w:rsidR="00EF4C85">
        <w:fldChar w:fldCharType="end"/>
      </w:r>
    </w:p>
    <w:p w14:paraId="0BE8AE96" w14:textId="55C35431"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B360C5">
        <w:t>2.0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r w:rsidR="00F95673">
        <w:fldChar w:fldCharType="begin"/>
      </w:r>
      <w:r w:rsidR="00F95673">
        <w:instrText xml:space="preserve"> DOCPROPERTY "Status" </w:instrText>
      </w:r>
      <w:r w:rsidR="00F95673">
        <w:fldChar w:fldCharType="separate"/>
      </w:r>
      <w:r w:rsidR="0059738B">
        <w:instrText>final</w:instrText>
      </w:r>
      <w:r w:rsidR="00F95673">
        <w:fldChar w:fldCharType="end"/>
      </w:r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14:paraId="0BE8AE97" w14:textId="2B4BA906"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B360C5">
        <w:t>May 2022</w:t>
      </w:r>
      <w:r>
        <w:fldChar w:fldCharType="end"/>
      </w:r>
    </w:p>
    <w:p w14:paraId="0BE8AE98" w14:textId="646D9EEB"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9936C5">
        <w:rPr>
          <w:noProof/>
        </w:rPr>
        <w:t>2022</w:t>
      </w:r>
      <w:r>
        <w:fldChar w:fldCharType="end"/>
      </w:r>
      <w:r>
        <w:t xml:space="preserve">, </w:t>
      </w:r>
      <w:r w:rsidR="00F95673">
        <w:fldChar w:fldCharType="begin"/>
      </w:r>
      <w:r w:rsidR="00F95673">
        <w:instrText xml:space="preserve"> DOCPROPERTY "Company" </w:instrText>
      </w:r>
      <w:r w:rsidR="00F95673">
        <w:fldChar w:fldCharType="separate"/>
      </w:r>
      <w:r w:rsidR="0059738B">
        <w:t>Systemic Pty Ltd</w:t>
      </w:r>
      <w:r w:rsidR="00F95673">
        <w:fldChar w:fldCharType="end"/>
      </w:r>
    </w:p>
    <w:p w14:paraId="0BE8AE99" w14:textId="77777777" w:rsidR="003A1444" w:rsidRDefault="00D74C0A" w:rsidP="00204383">
      <w:pPr>
        <w:pStyle w:val="PrelimTitle"/>
      </w:pPr>
      <w:r>
        <w:lastRenderedPageBreak/>
        <w:t>Table of Contents</w:t>
      </w:r>
    </w:p>
    <w:p w14:paraId="065E6907" w14:textId="72A9D7FE" w:rsidR="006A5CEB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6A5CEB" w:rsidRPr="00FC5F6F">
        <w:rPr>
          <w:noProof/>
        </w:rPr>
        <w:t>1.</w:t>
      </w:r>
      <w:r w:rsidR="006A5CEB">
        <w:rPr>
          <w:noProof/>
        </w:rPr>
        <w:t xml:space="preserve"> Introduction</w:t>
      </w:r>
      <w:r w:rsidR="006A5CEB">
        <w:rPr>
          <w:noProof/>
        </w:rPr>
        <w:tab/>
      </w:r>
      <w:r w:rsidR="006A5CEB">
        <w:rPr>
          <w:noProof/>
        </w:rPr>
        <w:fldChar w:fldCharType="begin"/>
      </w:r>
      <w:r w:rsidR="006A5CEB">
        <w:rPr>
          <w:noProof/>
        </w:rPr>
        <w:instrText xml:space="preserve"> PAGEREF _Toc104735745 \h </w:instrText>
      </w:r>
      <w:r w:rsidR="006A5CEB">
        <w:rPr>
          <w:noProof/>
        </w:rPr>
      </w:r>
      <w:r w:rsidR="006A5CEB">
        <w:rPr>
          <w:noProof/>
        </w:rPr>
        <w:fldChar w:fldCharType="separate"/>
      </w:r>
      <w:r w:rsidR="006A5CEB">
        <w:rPr>
          <w:noProof/>
        </w:rPr>
        <w:t>3</w:t>
      </w:r>
      <w:r w:rsidR="006A5CEB">
        <w:rPr>
          <w:noProof/>
        </w:rPr>
        <w:fldChar w:fldCharType="end"/>
      </w:r>
    </w:p>
    <w:p w14:paraId="6EEFF187" w14:textId="2FBCD676" w:rsidR="006A5CEB" w:rsidRDefault="006A5CE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2.</w:t>
      </w:r>
      <w:r>
        <w:rPr>
          <w:noProof/>
        </w:rPr>
        <w:t xml:space="preserve"> Exercise 1: SIF Framework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11CCE5" w14:textId="6EC1FDC8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2.1.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3EE229D" w14:textId="7BD87C0C" w:rsidR="006A5CEB" w:rsidRDefault="006A5CE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3.</w:t>
      </w:r>
      <w:r>
        <w:rPr>
          <w:noProof/>
        </w:rPr>
        <w:t xml:space="preserve"> Exercise 2: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B2CE6F" w14:textId="77AEE407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3.1.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A6334C" w14:textId="7405D7C4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3.2.</w:t>
      </w:r>
      <w:r>
        <w:rPr>
          <w:noProof/>
        </w:rPr>
        <w:t xml:space="preserve">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0A9C36" w14:textId="22C3F5AE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3.3.</w:t>
      </w:r>
      <w:r>
        <w:rPr>
          <w:noProof/>
        </w:rPr>
        <w:t xml:space="preserve"> Implement a student data model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17A6E6" w14:textId="001C3371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3.4.</w:t>
      </w:r>
      <w:r>
        <w:rPr>
          <w:noProof/>
        </w:rPr>
        <w:t xml:space="preserve"> Implement the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6A92E2" w14:textId="52DAD0F9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3.5.</w:t>
      </w:r>
      <w:r>
        <w:rPr>
          <w:noProof/>
        </w:rPr>
        <w:t xml:space="preserve"> Implement the Program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91ACF6" w14:textId="40C0CF19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3.6.</w:t>
      </w:r>
      <w:r>
        <w:rPr>
          <w:noProof/>
        </w:rPr>
        <w:t xml:space="preserve"> Test the student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A5306F" w14:textId="270562DC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3.7.</w:t>
      </w:r>
      <w:r>
        <w:rPr>
          <w:noProof/>
        </w:rPr>
        <w:t xml:space="preserve"> Advanced exercise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3FEEB6" w14:textId="49AD775B" w:rsidR="006A5CEB" w:rsidRDefault="006A5CE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</w:t>
      </w:r>
      <w:r>
        <w:rPr>
          <w:noProof/>
        </w:rPr>
        <w:t xml:space="preserve"> Exercise 3: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B59488" w14:textId="5A494A24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4.1.</w:t>
      </w:r>
      <w:r>
        <w:rPr>
          <w:noProof/>
        </w:rPr>
        <w:t xml:space="preserve"> 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00C23" w14:textId="40A811C6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4.2.</w:t>
      </w:r>
      <w:r>
        <w:rPr>
          <w:noProof/>
        </w:rPr>
        <w:t xml:space="preserve">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AE4F50" w14:textId="4D14E877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4.3.</w:t>
      </w:r>
      <w:r>
        <w:rPr>
          <w:noProof/>
        </w:rPr>
        <w:t xml:space="preserve"> Define the school 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259D89" w14:textId="02C6EC7D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4.4.</w:t>
      </w:r>
      <w:r>
        <w:rPr>
          <w:noProof/>
        </w:rPr>
        <w:t xml:space="preserve"> Implement the school service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1952B5" w14:textId="5199D47C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4.5.</w:t>
      </w:r>
      <w:r>
        <w:rPr>
          <w:noProof/>
        </w:rPr>
        <w:t xml:space="preserve"> Implement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86BD9A" w14:textId="4F75D129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4.6.</w:t>
      </w:r>
      <w:r>
        <w:rPr>
          <w:noProof/>
        </w:rPr>
        <w:t xml:space="preserve"> Create a new Environment for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C247A3D" w14:textId="7869A9A4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4.7.</w:t>
      </w:r>
      <w:r>
        <w:rPr>
          <w:noProof/>
        </w:rPr>
        <w:t xml:space="preserve"> Start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723FF7" w14:textId="4616875F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4.8.</w:t>
      </w:r>
      <w:r>
        <w:rPr>
          <w:noProof/>
        </w:rPr>
        <w:t xml:space="preserve"> Test the school Provider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0CBD59" w14:textId="68D11E33" w:rsidR="006A5CEB" w:rsidRDefault="006A5CEB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4.8.1.</w:t>
      </w:r>
      <w:r>
        <w:rPr>
          <w:noProof/>
        </w:rPr>
        <w:t xml:space="preserve"> Postman (Chrome Plugin)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C8D846" w14:textId="483589EC" w:rsidR="006A5CEB" w:rsidRDefault="006A5CEB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4.8.2.</w:t>
      </w:r>
      <w:r>
        <w:rPr>
          <w:noProof/>
        </w:rPr>
        <w:t xml:space="preserve"> Implement a school Consumer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1DC036" w14:textId="59E0A46C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4.9.</w:t>
      </w:r>
      <w:r>
        <w:rPr>
          <w:noProof/>
        </w:rPr>
        <w:t xml:space="preserve"> Advanced Exercise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6395BC" w14:textId="3A97485F" w:rsidR="006A5CEB" w:rsidRDefault="006A5CE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5.</w:t>
      </w:r>
      <w:r>
        <w:rPr>
          <w:noProof/>
        </w:rPr>
        <w:t xml:space="preserve"> Exercise 4: Service Paths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A741706" w14:textId="7532B960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5.1.</w:t>
      </w:r>
      <w:r>
        <w:rPr>
          <w:noProof/>
        </w:rPr>
        <w:t xml:space="preserve"> Pre-requisites and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A43731" w14:textId="7C5E007C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5.2.</w:t>
      </w:r>
      <w:r>
        <w:rPr>
          <w:noProof/>
        </w:rPr>
        <w:t xml:space="preserve"> Provider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0E62FF1" w14:textId="06E34843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5.3.</w:t>
      </w:r>
      <w:r>
        <w:rPr>
          <w:noProof/>
        </w:rPr>
        <w:t xml:space="preserve"> Consumer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9C9DB90" w14:textId="2DAF6DEF" w:rsidR="006A5CEB" w:rsidRDefault="006A5CEB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6.</w:t>
      </w:r>
      <w:r>
        <w:rPr>
          <w:noProof/>
        </w:rPr>
        <w:t xml:space="preserve"> Important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FF8E0D4" w14:textId="14AC5125" w:rsidR="006A5CEB" w:rsidRDefault="006A5CEB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FC5F6F">
        <w:rPr>
          <w:noProof/>
        </w:rPr>
        <w:t>6.1.</w:t>
      </w:r>
      <w:r>
        <w:rPr>
          <w:noProof/>
        </w:rPr>
        <w:t xml:space="preserve"> Invalid session state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_Toc104735773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BE8AEC4" w14:textId="39D60F3A" w:rsidR="00A961F5" w:rsidRDefault="0013351E" w:rsidP="0013351E">
      <w:pPr>
        <w:pStyle w:val="PrePostbody1"/>
      </w:pPr>
      <w:r>
        <w:fldChar w:fldCharType="end"/>
      </w:r>
    </w:p>
    <w:p w14:paraId="0BE8AEC5" w14:textId="77777777" w:rsidR="00590524" w:rsidRDefault="00F03CDF" w:rsidP="00590524">
      <w:r>
        <w:br w:type="page"/>
      </w:r>
    </w:p>
    <w:p w14:paraId="0BE8AEC6" w14:textId="77777777" w:rsidR="00857BB4" w:rsidRDefault="00857BB4" w:rsidP="00857BB4">
      <w:pPr>
        <w:pStyle w:val="Heading1"/>
      </w:pPr>
      <w:bookmarkStart w:id="0" w:name="_Toc104735745"/>
      <w:r>
        <w:lastRenderedPageBreak/>
        <w:t>Introduction</w:t>
      </w:r>
      <w:bookmarkEnd w:id="0"/>
      <w:r>
        <w:tab/>
      </w:r>
    </w:p>
    <w:p w14:paraId="0BE8AEC7" w14:textId="77777777" w:rsidR="00590524" w:rsidRDefault="00857BB4" w:rsidP="00857BB4">
      <w:pPr>
        <w:pStyle w:val="Body1"/>
        <w:ind w:left="0"/>
      </w:pPr>
      <w:r>
        <w:t>Before attempting the exercises in this document, it is assumed that the following documents have already been read:</w:t>
      </w:r>
    </w:p>
    <w:p w14:paraId="0BE8AEC8" w14:textId="6D472600" w:rsidR="00857BB4" w:rsidRDefault="000A52B0" w:rsidP="004D2AFE">
      <w:pPr>
        <w:pStyle w:val="Body1"/>
        <w:numPr>
          <w:ilvl w:val="0"/>
          <w:numId w:val="8"/>
        </w:numPr>
      </w:pPr>
      <w:r>
        <w:t>Developer Guides\</w:t>
      </w:r>
      <w:r w:rsidRPr="000A52B0">
        <w:t xml:space="preserve">SIF Framework </w:t>
      </w:r>
      <w:r w:rsidR="00B360C5">
        <w:t>Setup Guide</w:t>
      </w:r>
    </w:p>
    <w:p w14:paraId="5E6ACF38" w14:textId="656A3BA7" w:rsidR="000A52B0" w:rsidRDefault="000A52B0" w:rsidP="004D2AFE">
      <w:pPr>
        <w:pStyle w:val="Body1"/>
        <w:numPr>
          <w:ilvl w:val="0"/>
          <w:numId w:val="8"/>
        </w:numPr>
      </w:pPr>
      <w:r>
        <w:t>Developer Guides\</w:t>
      </w:r>
      <w:r w:rsidRPr="000A52B0">
        <w:t>Implementing a SIF Consumer</w:t>
      </w:r>
    </w:p>
    <w:p w14:paraId="3DCED482" w14:textId="2FE7EE0A" w:rsidR="000A52B0" w:rsidRDefault="000A52B0" w:rsidP="004D2AFE">
      <w:pPr>
        <w:pStyle w:val="Body1"/>
        <w:numPr>
          <w:ilvl w:val="0"/>
          <w:numId w:val="8"/>
        </w:numPr>
      </w:pPr>
      <w:r>
        <w:t>Developer Guides\</w:t>
      </w:r>
      <w:r w:rsidRPr="000A52B0">
        <w:t xml:space="preserve">Implementing a SIF </w:t>
      </w:r>
      <w:r>
        <w:t>Provider</w:t>
      </w:r>
    </w:p>
    <w:p w14:paraId="0BE8AECA" w14:textId="2A52C1AB" w:rsidR="00857BB4" w:rsidRDefault="00857BB4" w:rsidP="00857BB4">
      <w:pPr>
        <w:pStyle w:val="Body1"/>
        <w:ind w:left="0"/>
      </w:pPr>
      <w:r>
        <w:t xml:space="preserve">The exercises presented here run the demo projects included with the SIF 3 </w:t>
      </w:r>
      <w:r w:rsidR="004538C2">
        <w:t>Framework and</w:t>
      </w:r>
      <w:r>
        <w:t xml:space="preserve"> </w:t>
      </w:r>
      <w:r w:rsidR="004F64C7">
        <w:t>rely</w:t>
      </w:r>
      <w:r>
        <w:t xml:space="preserve"> heavily from the information presented in the above documents.</w:t>
      </w:r>
    </w:p>
    <w:p w14:paraId="0BE8AECB" w14:textId="153960C4" w:rsidR="00836DE6" w:rsidRDefault="001915D9" w:rsidP="00590524">
      <w:pPr>
        <w:pStyle w:val="Heading1"/>
      </w:pPr>
      <w:bookmarkStart w:id="1" w:name="_Toc104735746"/>
      <w:r>
        <w:t xml:space="preserve">Exercise 1: </w:t>
      </w:r>
      <w:r w:rsidR="0093764A">
        <w:t>SIF</w:t>
      </w:r>
      <w:r w:rsidR="00ED6955">
        <w:t xml:space="preserve"> </w:t>
      </w:r>
      <w:r w:rsidR="0093764A">
        <w:t xml:space="preserve">Framework </w:t>
      </w:r>
      <w:r w:rsidR="004F64C7">
        <w:t>Setup</w:t>
      </w:r>
      <w:bookmarkEnd w:id="1"/>
      <w:r>
        <w:tab/>
      </w:r>
    </w:p>
    <w:p w14:paraId="0BE8AECC" w14:textId="77777777" w:rsidR="0093764A" w:rsidRPr="00ED6955" w:rsidRDefault="00ED6955" w:rsidP="001915D9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ECD" w14:textId="29FF1A9D" w:rsidR="00ED6955" w:rsidRDefault="00ED6955" w:rsidP="004D2AFE">
      <w:pPr>
        <w:pStyle w:val="Body1"/>
        <w:numPr>
          <w:ilvl w:val="0"/>
          <w:numId w:val="8"/>
        </w:numPr>
      </w:pPr>
      <w:r>
        <w:t>Download the SIF Framework</w:t>
      </w:r>
    </w:p>
    <w:p w14:paraId="0BE8AECE" w14:textId="639D2A68" w:rsidR="00ED6955" w:rsidRDefault="00ED6955" w:rsidP="004D2AFE">
      <w:pPr>
        <w:pStyle w:val="Body1"/>
        <w:numPr>
          <w:ilvl w:val="0"/>
          <w:numId w:val="8"/>
        </w:numPr>
      </w:pPr>
      <w:r>
        <w:t xml:space="preserve">Load </w:t>
      </w:r>
      <w:r w:rsidR="0019312B">
        <w:t xml:space="preserve">the SIF Framework </w:t>
      </w:r>
      <w:r w:rsidR="004F64C7">
        <w:t xml:space="preserve">Projects </w:t>
      </w:r>
      <w:r>
        <w:t>into Visual Studio</w:t>
      </w:r>
    </w:p>
    <w:p w14:paraId="0BE8AECF" w14:textId="77777777" w:rsidR="00782109" w:rsidRDefault="00F1576F" w:rsidP="004D2AFE">
      <w:pPr>
        <w:pStyle w:val="Body1"/>
        <w:numPr>
          <w:ilvl w:val="0"/>
          <w:numId w:val="8"/>
        </w:numPr>
      </w:pPr>
      <w:r>
        <w:t>Create an Environment</w:t>
      </w:r>
    </w:p>
    <w:p w14:paraId="0BE8AED0" w14:textId="77777777" w:rsidR="00ED6955" w:rsidRDefault="00F1576F" w:rsidP="004D2AFE">
      <w:pPr>
        <w:pStyle w:val="Body1"/>
        <w:numPr>
          <w:ilvl w:val="0"/>
          <w:numId w:val="8"/>
        </w:numPr>
      </w:pPr>
      <w:r>
        <w:t>Start the Environment Provider</w:t>
      </w:r>
    </w:p>
    <w:p w14:paraId="0BE8AED1" w14:textId="77777777" w:rsidR="0093764A" w:rsidRDefault="0093764A" w:rsidP="004D2AFE">
      <w:pPr>
        <w:pStyle w:val="Body1"/>
        <w:numPr>
          <w:ilvl w:val="0"/>
          <w:numId w:val="8"/>
        </w:numPr>
      </w:pPr>
      <w:r>
        <w:t xml:space="preserve">Start </w:t>
      </w:r>
      <w:r w:rsidR="00F1576F">
        <w:t>the d</w:t>
      </w:r>
      <w:r>
        <w:t xml:space="preserve">emo </w:t>
      </w:r>
      <w:r w:rsidR="00CD50A9">
        <w:t>student</w:t>
      </w:r>
      <w:r w:rsidR="00F1576F">
        <w:t xml:space="preserve"> </w:t>
      </w:r>
      <w:r>
        <w:t>Provider</w:t>
      </w:r>
    </w:p>
    <w:p w14:paraId="0BE8AED2" w14:textId="77777777" w:rsidR="0093764A" w:rsidRDefault="00F1576F" w:rsidP="004D2AFE">
      <w:pPr>
        <w:pStyle w:val="Body1"/>
        <w:numPr>
          <w:ilvl w:val="0"/>
          <w:numId w:val="8"/>
        </w:numPr>
      </w:pPr>
      <w:r>
        <w:t>Run the d</w:t>
      </w:r>
      <w:r w:rsidR="0093764A">
        <w:t xml:space="preserve">emo </w:t>
      </w:r>
      <w:r w:rsidR="00CD50A9">
        <w:t>student</w:t>
      </w:r>
      <w:r>
        <w:t xml:space="preserve"> </w:t>
      </w:r>
      <w:r w:rsidR="0093764A">
        <w:t>Co</w:t>
      </w:r>
      <w:r>
        <w:t>nsume</w:t>
      </w:r>
      <w:r w:rsidR="0093764A">
        <w:t>r</w:t>
      </w:r>
    </w:p>
    <w:p w14:paraId="0BE8AED3" w14:textId="4910DAD3" w:rsidR="00ED6955" w:rsidRDefault="000A52B0" w:rsidP="00ED6955">
      <w:pPr>
        <w:pStyle w:val="Heading2"/>
      </w:pPr>
      <w:bookmarkStart w:id="2" w:name="_Toc104735747"/>
      <w:r>
        <w:t>Prerequisites</w:t>
      </w:r>
      <w:bookmarkEnd w:id="2"/>
    </w:p>
    <w:p w14:paraId="0BE8AED4" w14:textId="4F512BCC" w:rsidR="000A52B0" w:rsidRPr="00ED6955" w:rsidRDefault="000A52B0" w:rsidP="000A52B0">
      <w:pPr>
        <w:pStyle w:val="Body1"/>
        <w:ind w:left="0"/>
      </w:pPr>
      <w:r>
        <w:t>Work through the instructions from the “</w:t>
      </w:r>
      <w:r w:rsidRPr="000A52B0">
        <w:t xml:space="preserve">SIF Framework </w:t>
      </w:r>
      <w:r w:rsidR="004F64C7">
        <w:t>Setup</w:t>
      </w:r>
      <w:r>
        <w:t>” document.</w:t>
      </w:r>
    </w:p>
    <w:p w14:paraId="0BE8AEEF" w14:textId="77777777" w:rsidR="00782109" w:rsidRDefault="00691A20" w:rsidP="004C545A">
      <w:pPr>
        <w:pStyle w:val="Heading1"/>
      </w:pPr>
      <w:bookmarkStart w:id="3" w:name="_Toc104735748"/>
      <w:r>
        <w:t>Exercise</w:t>
      </w:r>
      <w:r w:rsidR="004D3EE1">
        <w:t xml:space="preserve"> 2</w:t>
      </w:r>
      <w:r>
        <w:t xml:space="preserve">: </w:t>
      </w:r>
      <w:r w:rsidR="00577C53">
        <w:t>Student</w:t>
      </w:r>
      <w:r w:rsidR="0093764A">
        <w:t xml:space="preserve"> Consumer</w:t>
      </w:r>
      <w:bookmarkEnd w:id="3"/>
    </w:p>
    <w:p w14:paraId="0BE8AEF0" w14:textId="77777777" w:rsidR="00F847EC" w:rsidRPr="00ED6955" w:rsidRDefault="00F847EC" w:rsidP="00F847EC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EF1" w14:textId="77777777" w:rsidR="00F847EC" w:rsidRDefault="00F847EC" w:rsidP="004D2AFE">
      <w:pPr>
        <w:pStyle w:val="Body1"/>
        <w:numPr>
          <w:ilvl w:val="0"/>
          <w:numId w:val="8"/>
        </w:numPr>
      </w:pPr>
      <w:r>
        <w:t xml:space="preserve">Implement a </w:t>
      </w:r>
      <w:r w:rsidR="00F314BD">
        <w:t>student</w:t>
      </w:r>
      <w:r>
        <w:t xml:space="preserve"> Consumer from scratch</w:t>
      </w:r>
    </w:p>
    <w:p w14:paraId="0A7BC2C0" w14:textId="77777777" w:rsidR="00786A27" w:rsidRDefault="00786A27" w:rsidP="00786A27">
      <w:pPr>
        <w:pStyle w:val="Heading2"/>
      </w:pPr>
      <w:bookmarkStart w:id="4" w:name="_Toc104735749"/>
      <w:r>
        <w:t>Prerequisites</w:t>
      </w:r>
      <w:bookmarkEnd w:id="4"/>
    </w:p>
    <w:p w14:paraId="48EAFB05" w14:textId="1E261461" w:rsidR="00786A27" w:rsidRDefault="00786A27" w:rsidP="00786A27">
      <w:pPr>
        <w:pStyle w:val="Body1"/>
        <w:ind w:left="0"/>
      </w:pPr>
      <w:r>
        <w:t>Work through the instructions from the “</w:t>
      </w:r>
      <w:r w:rsidRPr="000A52B0">
        <w:t>Implementing a SIF Consumer</w:t>
      </w:r>
      <w:r>
        <w:t>” document.</w:t>
      </w:r>
      <w:r w:rsidR="00E75382">
        <w:t xml:space="preserve"> This section supplements the information provided in that document.</w:t>
      </w:r>
      <w:r w:rsidR="003E5914">
        <w:t xml:space="preserve"> It is assumed that a </w:t>
      </w:r>
      <w:r w:rsidR="006A5CEB">
        <w:t>SQL Server LocalDB</w:t>
      </w:r>
      <w:r w:rsidR="003E5914">
        <w:t xml:space="preserve"> database will be used for these exercises.</w:t>
      </w:r>
    </w:p>
    <w:p w14:paraId="35790D85" w14:textId="240DD6B6" w:rsidR="008A2B33" w:rsidRPr="001338FA" w:rsidRDefault="00A747DB" w:rsidP="008A2B33">
      <w:pPr>
        <w:pStyle w:val="Body1"/>
        <w:ind w:left="0"/>
      </w:pPr>
      <w:r>
        <w:t xml:space="preserve">For a definition of the </w:t>
      </w:r>
      <w:r w:rsidR="001E7442" w:rsidRPr="001E7442">
        <w:rPr>
          <w:i/>
          <w:iCs/>
        </w:rPr>
        <w:t>Sessions</w:t>
      </w:r>
      <w:r w:rsidR="001E7442">
        <w:t xml:space="preserve"> database table</w:t>
      </w:r>
      <w:r>
        <w:t>,</w:t>
      </w:r>
      <w:r w:rsidR="001E7442">
        <w:t xml:space="preserve"> </w:t>
      </w:r>
      <w:r>
        <w:t>refer to</w:t>
      </w:r>
      <w:r w:rsidR="001E7442">
        <w:t xml:space="preserve"> the </w:t>
      </w:r>
      <w:r w:rsidR="001E7442" w:rsidRPr="001E7442">
        <w:rPr>
          <w:i/>
          <w:iCs/>
        </w:rPr>
        <w:t>Scripts\SQL\Entity Framework Core\Sessions table\Create Session database table - 6.0.0 (</w:t>
      </w:r>
      <w:r w:rsidR="000D3E4B">
        <w:rPr>
          <w:i/>
          <w:iCs/>
        </w:rPr>
        <w:t>LocalDB</w:t>
      </w:r>
      <w:r w:rsidR="001E7442" w:rsidRPr="001E7442">
        <w:rPr>
          <w:i/>
          <w:iCs/>
        </w:rPr>
        <w:t>).sql</w:t>
      </w:r>
      <w:r>
        <w:t xml:space="preserve"> SQL script file.</w:t>
      </w:r>
      <w:r w:rsidR="006A5CEB">
        <w:t xml:space="preserve"> Either create the Consumer database beforehand or use Entity Framework Core to automatically generate it for you.</w:t>
      </w:r>
    </w:p>
    <w:p w14:paraId="24E6333E" w14:textId="62445831" w:rsidR="006647A5" w:rsidRDefault="006647A5" w:rsidP="006647A5">
      <w:pPr>
        <w:pStyle w:val="Heading2"/>
      </w:pPr>
      <w:bookmarkStart w:id="5" w:name="_Toc104735750"/>
      <w:r>
        <w:lastRenderedPageBreak/>
        <w:t>Configuration</w:t>
      </w:r>
      <w:bookmarkEnd w:id="5"/>
    </w:p>
    <w:p w14:paraId="3A8D5315" w14:textId="1AE4DC02" w:rsidR="006647A5" w:rsidRDefault="006647A5" w:rsidP="006647A5">
      <w:pPr>
        <w:pStyle w:val="Body1"/>
        <w:ind w:left="0"/>
      </w:pPr>
      <w:r>
        <w:t xml:space="preserve">In the </w:t>
      </w:r>
      <w:r w:rsidR="00C758D1" w:rsidRPr="00050E1F">
        <w:rPr>
          <w:i/>
          <w:iCs/>
        </w:rPr>
        <w:t>appsettings.json</w:t>
      </w:r>
      <w:r>
        <w:t xml:space="preserve"> configuration file, </w:t>
      </w:r>
      <w:r w:rsidR="00A27DD6">
        <w:t>set</w:t>
      </w:r>
      <w:r>
        <w:t xml:space="preserve"> the following properties:</w:t>
      </w:r>
    </w:p>
    <w:p w14:paraId="5AB91B87" w14:textId="2E885C74" w:rsidR="006647A5" w:rsidRDefault="00C758D1" w:rsidP="004D2AFE">
      <w:pPr>
        <w:pStyle w:val="Body1"/>
        <w:numPr>
          <w:ilvl w:val="0"/>
          <w:numId w:val="16"/>
        </w:numPr>
      </w:pPr>
      <w:r>
        <w:t>“</w:t>
      </w:r>
      <w:r w:rsidR="006647A5">
        <w:t>consumer</w:t>
      </w:r>
      <w:r w:rsidR="006647A5" w:rsidRPr="00820078">
        <w:t>.environment.sharedSecret</w:t>
      </w:r>
      <w:r>
        <w:t>”: “</w:t>
      </w:r>
      <w:r w:rsidR="006647A5">
        <w:t>SecretDem0</w:t>
      </w:r>
      <w:r>
        <w:t>”</w:t>
      </w:r>
    </w:p>
    <w:p w14:paraId="404F88F6" w14:textId="04621A65" w:rsidR="0018273A" w:rsidRDefault="0018273A" w:rsidP="004D2AFE">
      <w:pPr>
        <w:pStyle w:val="Body1"/>
        <w:numPr>
          <w:ilvl w:val="0"/>
          <w:numId w:val="16"/>
        </w:numPr>
      </w:pPr>
      <w:bookmarkStart w:id="6" w:name="OLE_LINK1"/>
      <w:r>
        <w:t>“</w:t>
      </w:r>
      <w:bookmarkStart w:id="7" w:name="OLE_LINK2"/>
      <w:r w:rsidRPr="0018273A">
        <w:t>consumer.environment.url</w:t>
      </w:r>
      <w:bookmarkEnd w:id="7"/>
      <w:r>
        <w:t>”: “</w:t>
      </w:r>
      <w:bookmarkStart w:id="8" w:name="OLE_LINK3"/>
      <w:r w:rsidRPr="0018273A">
        <w:t>https://localhost:7009/api/environments/environment</w:t>
      </w:r>
      <w:bookmarkEnd w:id="8"/>
      <w:r>
        <w:t>”</w:t>
      </w:r>
      <w:bookmarkEnd w:id="6"/>
    </w:p>
    <w:p w14:paraId="0A61EE27" w14:textId="5694231D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r w:rsidR="006647A5">
        <w:t>consumer</w:t>
      </w:r>
      <w:r w:rsidR="006647A5" w:rsidRPr="00820078">
        <w:t>.environment.template.applicationKey</w:t>
      </w:r>
      <w:r>
        <w:t>”: “</w:t>
      </w:r>
      <w:r w:rsidR="00C758D1" w:rsidRPr="00C758D1">
        <w:t>Sif3DemoAspNetCoreConsumer</w:t>
      </w:r>
      <w:r>
        <w:t>”</w:t>
      </w:r>
    </w:p>
    <w:p w14:paraId="0C13E807" w14:textId="05CF4DB1" w:rsidR="000761E4" w:rsidRDefault="000761E4" w:rsidP="004D2AFE">
      <w:pPr>
        <w:pStyle w:val="Body1"/>
        <w:numPr>
          <w:ilvl w:val="0"/>
          <w:numId w:val="16"/>
        </w:numPr>
      </w:pPr>
      <w:r>
        <w:t>“</w:t>
      </w:r>
      <w:bookmarkStart w:id="9" w:name="OLE_LINK4"/>
      <w:r w:rsidRPr="000761E4">
        <w:t>consumer.environment.template.authenticationMethod</w:t>
      </w:r>
      <w:bookmarkEnd w:id="9"/>
      <w:r>
        <w:t>”: “</w:t>
      </w:r>
      <w:bookmarkStart w:id="10" w:name="OLE_LINK5"/>
      <w:r>
        <w:t>Basic</w:t>
      </w:r>
      <w:bookmarkEnd w:id="10"/>
      <w:r>
        <w:t>”</w:t>
      </w:r>
    </w:p>
    <w:p w14:paraId="7CE43240" w14:textId="583991AF" w:rsidR="000761E4" w:rsidRDefault="000761E4" w:rsidP="004D2AFE">
      <w:pPr>
        <w:pStyle w:val="Body1"/>
        <w:numPr>
          <w:ilvl w:val="0"/>
          <w:numId w:val="16"/>
        </w:numPr>
      </w:pPr>
      <w:r>
        <w:t>“</w:t>
      </w:r>
      <w:bookmarkStart w:id="11" w:name="OLE_LINK6"/>
      <w:r w:rsidRPr="000761E4">
        <w:t>consumer.environment.template.dataModelNamespace</w:t>
      </w:r>
      <w:bookmarkEnd w:id="11"/>
      <w:r>
        <w:t>”: “</w:t>
      </w:r>
      <w:bookmarkStart w:id="12" w:name="OLE_LINK7"/>
      <w:r w:rsidRPr="000761E4">
        <w:t>http://www.sifassociation.org/datamodel/au/3.4</w:t>
      </w:r>
      <w:bookmarkEnd w:id="12"/>
      <w:r>
        <w:t>”</w:t>
      </w:r>
    </w:p>
    <w:p w14:paraId="69F9F50E" w14:textId="0CE24C2D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r w:rsidR="006647A5">
        <w:t>consumer</w:t>
      </w:r>
      <w:r w:rsidR="006647A5" w:rsidRPr="00820078">
        <w:t>.environment.template.instanceId</w:t>
      </w:r>
      <w:r>
        <w:t>”</w:t>
      </w:r>
      <w:r w:rsidR="006647A5">
        <w:t xml:space="preserve"> (remove)</w:t>
      </w:r>
    </w:p>
    <w:p w14:paraId="353AFE57" w14:textId="01CDC340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r w:rsidR="006647A5">
        <w:t>consumer</w:t>
      </w:r>
      <w:r w:rsidR="006647A5" w:rsidRPr="00820078">
        <w:t>.environment.template.solutionId</w:t>
      </w:r>
      <w:r>
        <w:t>”: “</w:t>
      </w:r>
      <w:r w:rsidR="006647A5">
        <w:t>Sif3Framework</w:t>
      </w:r>
      <w:r>
        <w:t>”</w:t>
      </w:r>
    </w:p>
    <w:p w14:paraId="333C2ACB" w14:textId="5D09D9B9" w:rsidR="006647A5" w:rsidRDefault="0082069E" w:rsidP="004D2AFE">
      <w:pPr>
        <w:pStyle w:val="Body1"/>
        <w:numPr>
          <w:ilvl w:val="0"/>
          <w:numId w:val="16"/>
        </w:numPr>
      </w:pPr>
      <w:r>
        <w:t>“</w:t>
      </w:r>
      <w:r w:rsidR="006647A5">
        <w:t>consumer</w:t>
      </w:r>
      <w:r w:rsidR="006647A5" w:rsidRPr="00820078">
        <w:t>.environment.template.userToken</w:t>
      </w:r>
      <w:r>
        <w:t>”</w:t>
      </w:r>
      <w:r w:rsidR="006647A5">
        <w:t xml:space="preserve"> (remove)</w:t>
      </w:r>
    </w:p>
    <w:p w14:paraId="03B32060" w14:textId="44F860C9" w:rsidR="00F62F63" w:rsidRDefault="00F62F63" w:rsidP="00F62F63">
      <w:pPr>
        <w:pStyle w:val="Body1"/>
        <w:ind w:left="0"/>
      </w:pPr>
      <w:r>
        <w:t>These properties have been predefined to work with the demo</w:t>
      </w:r>
      <w:r w:rsidR="00050E1F">
        <w:t>nstration</w:t>
      </w:r>
      <w:r>
        <w:t xml:space="preserve"> projects included with the SIF Framework.</w:t>
      </w:r>
    </w:p>
    <w:p w14:paraId="23801309" w14:textId="45E49B8E" w:rsidR="003E5914" w:rsidRDefault="003E5914" w:rsidP="00F62F63">
      <w:pPr>
        <w:pStyle w:val="Body1"/>
        <w:ind w:left="0"/>
      </w:pPr>
      <w:r>
        <w:t xml:space="preserve">In addition, add a ConnectionStrings DefaultConnection property for </w:t>
      </w:r>
      <w:r w:rsidR="00A27DD6">
        <w:t>the</w:t>
      </w:r>
      <w:r>
        <w:t xml:space="preserve"> database.</w:t>
      </w:r>
    </w:p>
    <w:p w14:paraId="28BFCA02" w14:textId="52D4BEDE" w:rsidR="005D20A8" w:rsidRDefault="008B1559" w:rsidP="00F62F63">
      <w:pPr>
        <w:pStyle w:val="Body1"/>
        <w:ind w:left="0"/>
      </w:pPr>
      <w:r>
        <w:rPr>
          <w:noProof/>
        </w:rPr>
        <w:drawing>
          <wp:inline distT="0" distB="0" distL="0" distR="0" wp14:anchorId="16AF5156" wp14:editId="021C1801">
            <wp:extent cx="4133850" cy="895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2EC1" w14:textId="489848E6" w:rsidR="008B1559" w:rsidRDefault="008B1559" w:rsidP="008B1559">
      <w:pPr>
        <w:pStyle w:val="Caption"/>
      </w:pPr>
      <w:r>
        <w:t>Figure</w:t>
      </w:r>
      <w:r w:rsidR="000D3E4B">
        <w:t xml:space="preserve"> 1</w:t>
      </w:r>
      <w:r>
        <w:t>: SIF Consumer appsettings.json</w:t>
      </w:r>
    </w:p>
    <w:p w14:paraId="0BE8AF05" w14:textId="66B08342" w:rsidR="009B1A4B" w:rsidRDefault="003445E8" w:rsidP="009B1A4B">
      <w:pPr>
        <w:pStyle w:val="Heading2"/>
      </w:pPr>
      <w:bookmarkStart w:id="13" w:name="_Toc104735751"/>
      <w:r>
        <w:t>Implement</w:t>
      </w:r>
      <w:r w:rsidR="009B1A4B">
        <w:t xml:space="preserve"> </w:t>
      </w:r>
      <w:r>
        <w:t xml:space="preserve">a </w:t>
      </w:r>
      <w:r w:rsidR="00911CDB">
        <w:t>student</w:t>
      </w:r>
      <w:r w:rsidR="009B1A4B">
        <w:t xml:space="preserve"> data model</w:t>
      </w:r>
      <w:r w:rsidR="003E5914">
        <w:t xml:space="preserve"> class</w:t>
      </w:r>
      <w:bookmarkEnd w:id="13"/>
    </w:p>
    <w:p w14:paraId="0BE8AF07" w14:textId="58DFE5B4" w:rsidR="00D045A2" w:rsidRDefault="0034329B" w:rsidP="0034329B">
      <w:pPr>
        <w:pStyle w:val="Body1"/>
        <w:ind w:left="0"/>
      </w:pPr>
      <w:r>
        <w:t xml:space="preserve">For implementing </w:t>
      </w:r>
      <w:r w:rsidR="008260F7">
        <w:t>the</w:t>
      </w:r>
      <w:r>
        <w:t xml:space="preserve"> Consumer, a SIF </w:t>
      </w:r>
      <w:r w:rsidR="003E5914">
        <w:t>D</w:t>
      </w:r>
      <w:r>
        <w:t>ata</w:t>
      </w:r>
      <w:r w:rsidR="003E5914">
        <w:t xml:space="preserve"> Model</w:t>
      </w:r>
      <w:r>
        <w:t xml:space="preserve"> </w:t>
      </w:r>
      <w:r w:rsidR="00756414">
        <w:t>object</w:t>
      </w:r>
      <w:r>
        <w:t xml:space="preserve"> needs to be specified. </w:t>
      </w:r>
      <w:r w:rsidR="008260F7">
        <w:t>In</w:t>
      </w:r>
      <w:r w:rsidR="00AC5DB3">
        <w:t xml:space="preserve"> this exercise</w:t>
      </w:r>
      <w:r w:rsidR="00A20BCB">
        <w:t>, create a student data model based upon the SIF AU StudentPersonalType type</w:t>
      </w:r>
      <w:r w:rsidR="00C6567F">
        <w:t>.</w:t>
      </w:r>
      <w:r w:rsidR="00AC5DB3">
        <w:t xml:space="preserve"> </w:t>
      </w:r>
      <w:r w:rsidR="00D045A2">
        <w:t xml:space="preserve">Create </w:t>
      </w:r>
      <w:r w:rsidR="00DE42FD">
        <w:t xml:space="preserve">a </w:t>
      </w:r>
      <w:r w:rsidR="00CB696A">
        <w:t>“</w:t>
      </w:r>
      <w:r w:rsidR="00DE42FD">
        <w:t>Models</w:t>
      </w:r>
      <w:r w:rsidR="00CB696A">
        <w:t>”</w:t>
      </w:r>
      <w:r w:rsidR="00DE42FD">
        <w:t xml:space="preserve"> folder </w:t>
      </w:r>
      <w:r w:rsidR="00F62F63">
        <w:t>with</w:t>
      </w:r>
      <w:r w:rsidR="00DE42FD">
        <w:t xml:space="preserve"> </w:t>
      </w:r>
      <w:r w:rsidR="00D045A2">
        <w:t xml:space="preserve">a </w:t>
      </w:r>
      <w:r w:rsidR="00DB3EF0">
        <w:t xml:space="preserve">new </w:t>
      </w:r>
      <w:r w:rsidR="00BF064D">
        <w:t>StudentPersonal</w:t>
      </w:r>
      <w:r w:rsidR="00F62F63">
        <w:t xml:space="preserve"> class</w:t>
      </w:r>
      <w:r w:rsidR="00D045A2">
        <w:t xml:space="preserve"> </w:t>
      </w:r>
      <w:r w:rsidR="00CB696A">
        <w:t>that</w:t>
      </w:r>
      <w:r w:rsidR="00D045A2">
        <w:t xml:space="preserve"> implement</w:t>
      </w:r>
      <w:r w:rsidR="00CB696A">
        <w:t>s</w:t>
      </w:r>
      <w:r w:rsidR="00D045A2">
        <w:t xml:space="preserve"> the </w:t>
      </w:r>
      <w:r w:rsidR="00DA056E">
        <w:t xml:space="preserve">IDataModel </w:t>
      </w:r>
      <w:r w:rsidR="00D045A2">
        <w:t>interface</w:t>
      </w:r>
      <w:r w:rsidR="00AC5DB3">
        <w:t xml:space="preserve"> and extends the SIF AU StudentPersonalType type available from the </w:t>
      </w:r>
      <w:r w:rsidR="00AC5DB3" w:rsidRPr="00AC5DB3">
        <w:t>Sif.Specification.DataModel.Au</w:t>
      </w:r>
      <w:r w:rsidR="008260F7">
        <w:t xml:space="preserve"> NuGet package</w:t>
      </w:r>
      <w:r w:rsidR="00D045A2">
        <w:t>.</w:t>
      </w:r>
      <w:r w:rsidR="00AC4220">
        <w:t xml:space="preserve"> Note the use of XML serialization attributes in the StudentPersonal class as they are critical for meeting the SIF Specification.</w:t>
      </w:r>
    </w:p>
    <w:p w14:paraId="7A0C0F1A" w14:textId="20154F15" w:rsidR="002B4B25" w:rsidRDefault="00AC4220" w:rsidP="0034329B">
      <w:pPr>
        <w:pStyle w:val="Body1"/>
        <w:ind w:left="0"/>
      </w:pPr>
      <w:r>
        <w:rPr>
          <w:noProof/>
        </w:rPr>
        <w:drawing>
          <wp:inline distT="0" distB="0" distL="0" distR="0" wp14:anchorId="4C18EA93" wp14:editId="0F21AB7B">
            <wp:extent cx="4181475" cy="990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8A4E" w14:textId="73D359AC" w:rsidR="000D3E4B" w:rsidRDefault="000D3E4B" w:rsidP="000D3E4B">
      <w:pPr>
        <w:pStyle w:val="Caption"/>
      </w:pPr>
      <w:r>
        <w:t>Figure 2: StudentPersonal data model class</w:t>
      </w:r>
    </w:p>
    <w:p w14:paraId="0BE8AF09" w14:textId="77777777" w:rsidR="00756414" w:rsidRDefault="00756414" w:rsidP="00756414">
      <w:pPr>
        <w:pStyle w:val="Heading2"/>
      </w:pPr>
      <w:bookmarkStart w:id="14" w:name="_Toc104735752"/>
      <w:r>
        <w:lastRenderedPageBreak/>
        <w:t xml:space="preserve">Implement the </w:t>
      </w:r>
      <w:r w:rsidR="00770081">
        <w:t>student</w:t>
      </w:r>
      <w:r>
        <w:t xml:space="preserve"> Consumer</w:t>
      </w:r>
      <w:bookmarkEnd w:id="14"/>
    </w:p>
    <w:p w14:paraId="0BE8AF0A" w14:textId="270E1024" w:rsidR="00D045A2" w:rsidRDefault="00D045A2" w:rsidP="00D045A2">
      <w:pPr>
        <w:pStyle w:val="Body1"/>
        <w:ind w:left="0"/>
      </w:pPr>
      <w:r>
        <w:t xml:space="preserve">To implement the Consumer, </w:t>
      </w:r>
      <w:r w:rsidR="00A84AC8">
        <w:t xml:space="preserve">create a </w:t>
      </w:r>
      <w:r w:rsidR="003A3D83">
        <w:t xml:space="preserve">“Consumers” folder with a </w:t>
      </w:r>
      <w:r w:rsidR="00DB3EF0">
        <w:t xml:space="preserve">new </w:t>
      </w:r>
      <w:r w:rsidR="003A3D83">
        <w:t>S</w:t>
      </w:r>
      <w:r w:rsidR="00A84AC8">
        <w:t>tudent</w:t>
      </w:r>
      <w:r w:rsidR="00B36706">
        <w:t>Personal</w:t>
      </w:r>
      <w:r w:rsidR="00A84AC8">
        <w:t>Consumer</w:t>
      </w:r>
      <w:r w:rsidR="003A3D83">
        <w:t xml:space="preserve"> class</w:t>
      </w:r>
      <w:r w:rsidR="00A84AC8">
        <w:t xml:space="preserve"> that </w:t>
      </w:r>
      <w:r>
        <w:t>extend</w:t>
      </w:r>
      <w:r w:rsidR="00A84AC8">
        <w:t>s</w:t>
      </w:r>
      <w:r w:rsidR="00F13D94">
        <w:t xml:space="preserve"> the Basic</w:t>
      </w:r>
      <w:r>
        <w:t xml:space="preserve">Consumer class with the previously defined </w:t>
      </w:r>
      <w:r w:rsidR="00AC4220">
        <w:t>StudentPersonal</w:t>
      </w:r>
      <w:r w:rsidR="00DB3EF0">
        <w:t xml:space="preserve"> class </w:t>
      </w:r>
      <w:r>
        <w:t>as the generic type.</w:t>
      </w:r>
      <w:r w:rsidR="00A84AC8">
        <w:t xml:space="preserve"> </w:t>
      </w:r>
      <w:r>
        <w:t>Implement the constructor</w:t>
      </w:r>
      <w:r w:rsidR="00B25318">
        <w:t xml:space="preserve"> that takes the applicationKey, instanceId, userToken and solutionId parameters</w:t>
      </w:r>
      <w:r>
        <w:t xml:space="preserve"> to simply call upon the “base” constructor.</w:t>
      </w:r>
    </w:p>
    <w:p w14:paraId="446EE046" w14:textId="2C286D02" w:rsidR="00B25318" w:rsidRDefault="008763D4" w:rsidP="00D045A2">
      <w:pPr>
        <w:pStyle w:val="Body1"/>
        <w:ind w:left="0"/>
      </w:pPr>
      <w:r>
        <w:rPr>
          <w:noProof/>
        </w:rPr>
        <w:drawing>
          <wp:inline distT="0" distB="0" distL="0" distR="0" wp14:anchorId="65D2DF6E" wp14:editId="07A7E705">
            <wp:extent cx="3476625" cy="1819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C26A" w14:textId="16790968" w:rsidR="000D3E4B" w:rsidRDefault="000D3E4B" w:rsidP="000D3E4B">
      <w:pPr>
        <w:pStyle w:val="Caption"/>
      </w:pPr>
      <w:r>
        <w:t>Figure 3: StudentPersonal Consumer class</w:t>
      </w:r>
    </w:p>
    <w:p w14:paraId="0BE8AF0B" w14:textId="288D0C33" w:rsidR="00D045A2" w:rsidRDefault="00D045A2" w:rsidP="00D045A2">
      <w:pPr>
        <w:pStyle w:val="Heading2"/>
      </w:pPr>
      <w:bookmarkStart w:id="15" w:name="_Toc104735753"/>
      <w:r>
        <w:t xml:space="preserve">Implement </w:t>
      </w:r>
      <w:r w:rsidR="003445E8">
        <w:t>the Program class</w:t>
      </w:r>
      <w:bookmarkEnd w:id="15"/>
    </w:p>
    <w:p w14:paraId="42ED1A07" w14:textId="77777777" w:rsidR="00D85B7E" w:rsidRDefault="00D85B7E" w:rsidP="00D85B7E">
      <w:pPr>
        <w:pStyle w:val="Body1"/>
        <w:ind w:left="0"/>
      </w:pPr>
      <w:r>
        <w:t>In the Program class, instantiate the new StudentPersonalConsumer class and call the Register(), Query() and then Unregister() methods, writing the student details retrieved to the console.</w:t>
      </w:r>
    </w:p>
    <w:p w14:paraId="00E7FAE8" w14:textId="77777777" w:rsidR="00D85B7E" w:rsidRDefault="00D85B7E" w:rsidP="00D045A2">
      <w:pPr>
        <w:pStyle w:val="Body1"/>
        <w:ind w:left="0"/>
      </w:pPr>
      <w:r>
        <w:t>For instantiating</w:t>
      </w:r>
      <w:r w:rsidR="00DB3EF0">
        <w:t xml:space="preserve"> </w:t>
      </w:r>
      <w:r>
        <w:t>the</w:t>
      </w:r>
      <w:r w:rsidR="00DB3EF0">
        <w:t xml:space="preserve"> </w:t>
      </w:r>
      <w:r w:rsidR="00A84AC8">
        <w:t>Student</w:t>
      </w:r>
      <w:r w:rsidR="00CA5DA7">
        <w:t>Personal</w:t>
      </w:r>
      <w:r w:rsidR="00A84AC8">
        <w:t>Consumer</w:t>
      </w:r>
      <w:r w:rsidR="003445E8">
        <w:t xml:space="preserve"> class</w:t>
      </w:r>
      <w:r>
        <w:t>, t</w:t>
      </w:r>
      <w:r w:rsidR="00EC3C98">
        <w:t>he applicationKey and solutionId values can be read from the appsettings.json file.</w:t>
      </w:r>
    </w:p>
    <w:p w14:paraId="0BE8AF0C" w14:textId="3DB9185A" w:rsidR="00A84AC8" w:rsidRDefault="00EC3C98" w:rsidP="00D045A2">
      <w:pPr>
        <w:pStyle w:val="Body1"/>
        <w:ind w:left="0"/>
      </w:pPr>
      <w:r>
        <w:t xml:space="preserve">For the settings parameter, </w:t>
      </w:r>
      <w:r w:rsidR="00D85B7E">
        <w:t>pass an instance of</w:t>
      </w:r>
      <w:r>
        <w:t xml:space="preserve"> the </w:t>
      </w:r>
      <w:r w:rsidR="00785F62" w:rsidRPr="00785F62">
        <w:t>Sif.Framework.Settings</w:t>
      </w:r>
      <w:r w:rsidR="00785F62">
        <w:t>.</w:t>
      </w:r>
      <w:r>
        <w:t>ConsumerSettings</w:t>
      </w:r>
      <w:r w:rsidR="00785F62">
        <w:t xml:space="preserve"> class (which requires an instance of IConfiguration).</w:t>
      </w:r>
    </w:p>
    <w:p w14:paraId="5BFE7260" w14:textId="7C3901FA" w:rsidR="00785F62" w:rsidRDefault="00785F62" w:rsidP="00D045A2">
      <w:pPr>
        <w:pStyle w:val="Body1"/>
        <w:ind w:left="0"/>
      </w:pPr>
      <w:r>
        <w:t>For the sessionService parameter, it is recommended that Dependency Injection is used to create instances of SessionDbContext, Repository&lt;Session, Guid&gt;</w:t>
      </w:r>
      <w:r w:rsidR="00D85B7E">
        <w:t xml:space="preserve"> and</w:t>
      </w:r>
      <w:r>
        <w:t xml:space="preserve"> ObjectService&lt;Session, Guid&gt;</w:t>
      </w:r>
      <w:r w:rsidR="00D85B7E">
        <w:t xml:space="preserve"> classes.</w:t>
      </w:r>
      <w:r w:rsidR="009966CC">
        <w:t xml:space="preserve"> The sessionService is used for the storage and retrieval of session tokens to and from a database.</w:t>
      </w:r>
    </w:p>
    <w:p w14:paraId="5F19C216" w14:textId="3113FD1A" w:rsidR="000E4279" w:rsidRDefault="000E4279" w:rsidP="00D045A2">
      <w:pPr>
        <w:pStyle w:val="Body1"/>
        <w:ind w:left="0"/>
      </w:pPr>
      <w:r>
        <w:t>The code snippet below uses a .NET Generic Host to manage application configuration</w:t>
      </w:r>
      <w:r w:rsidR="00172C67">
        <w:t xml:space="preserve"> and</w:t>
      </w:r>
      <w:r>
        <w:t xml:space="preserve"> Depend</w:t>
      </w:r>
      <w:r w:rsidR="00172C67">
        <w:t>ency Injection. It also creates the required database if it does not exist.</w:t>
      </w:r>
    </w:p>
    <w:p w14:paraId="1BAE7608" w14:textId="31424113" w:rsidR="00592FFA" w:rsidRDefault="00592FFA" w:rsidP="00D045A2">
      <w:pPr>
        <w:pStyle w:val="Body1"/>
        <w:ind w:left="0"/>
      </w:pPr>
      <w:r w:rsidRPr="00592FFA">
        <w:rPr>
          <w:b/>
        </w:rPr>
        <w:t>IMPORTANT:</w:t>
      </w:r>
      <w:r>
        <w:t xml:space="preserve"> Ensure that the Unregister() method is always called from within a “finally” block that encompasses all Consumer (service) calls. </w:t>
      </w:r>
      <w:r w:rsidR="001C3837">
        <w:t xml:space="preserve">This will prevent the Consumer from having an invalid state should the Consumer fall over at any point. For more information, refer to section </w:t>
      </w:r>
      <w:r w:rsidR="00FD7E1A">
        <w:t>“</w:t>
      </w:r>
      <w:r w:rsidR="001C3837">
        <w:t>6.</w:t>
      </w:r>
      <w:r w:rsidR="00FD7E1A">
        <w:t>1</w:t>
      </w:r>
      <w:r w:rsidR="001C3837">
        <w:t xml:space="preserve"> </w:t>
      </w:r>
      <w:r w:rsidR="00FD7E1A">
        <w:t>Invalid session state”</w:t>
      </w:r>
      <w:r w:rsidR="001C3837">
        <w:t>.</w:t>
      </w:r>
    </w:p>
    <w:p w14:paraId="55C739F0" w14:textId="7D7157D1" w:rsidR="008A2B33" w:rsidRDefault="008A2B33" w:rsidP="00D045A2">
      <w:pPr>
        <w:pStyle w:val="Body1"/>
        <w:ind w:left="0"/>
      </w:pPr>
      <w:r>
        <w:rPr>
          <w:noProof/>
        </w:rPr>
        <w:lastRenderedPageBreak/>
        <w:drawing>
          <wp:inline distT="0" distB="0" distL="0" distR="0" wp14:anchorId="79B76439" wp14:editId="466489AF">
            <wp:extent cx="3667125" cy="4733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F3E0" w14:textId="48A974CE" w:rsidR="00EE0714" w:rsidRDefault="00EE0714" w:rsidP="00EE0714">
      <w:pPr>
        <w:pStyle w:val="Caption"/>
      </w:pPr>
      <w:r>
        <w:t>Figure 4: Program class</w:t>
      </w:r>
    </w:p>
    <w:p w14:paraId="0BE8AF0E" w14:textId="77777777" w:rsidR="00DB3EF0" w:rsidRDefault="00DB3EF0" w:rsidP="00DB3EF0">
      <w:pPr>
        <w:pStyle w:val="Heading2"/>
      </w:pPr>
      <w:bookmarkStart w:id="16" w:name="_Toc104735754"/>
      <w:r>
        <w:t xml:space="preserve">Test the </w:t>
      </w:r>
      <w:r w:rsidR="00C52CBA">
        <w:t>student</w:t>
      </w:r>
      <w:r>
        <w:t xml:space="preserve"> Consumer</w:t>
      </w:r>
      <w:bookmarkEnd w:id="16"/>
    </w:p>
    <w:p w14:paraId="0BE8AF0F" w14:textId="71215F3B" w:rsidR="00DB3EF0" w:rsidRDefault="00DB3EF0" w:rsidP="00DB3EF0">
      <w:pPr>
        <w:pStyle w:val="Body1"/>
        <w:ind w:left="0"/>
      </w:pPr>
      <w:r>
        <w:t xml:space="preserve">To test the newly created </w:t>
      </w:r>
      <w:r w:rsidR="001C12C4">
        <w:t>student</w:t>
      </w:r>
      <w:r>
        <w:t xml:space="preserve"> Consumer, repeat Exercise 1</w:t>
      </w:r>
      <w:r w:rsidR="000A3008">
        <w:t xml:space="preserve">. However, instead of running the demonstration Consumer using the </w:t>
      </w:r>
      <w:r w:rsidR="000A3008" w:rsidRPr="00EF0768">
        <w:rPr>
          <w:i/>
        </w:rPr>
        <w:t>Scripts\BAT\Demo execution\</w:t>
      </w:r>
      <w:r w:rsidR="009807E0">
        <w:rPr>
          <w:i/>
        </w:rPr>
        <w:t>NetCore\</w:t>
      </w:r>
      <w:r w:rsidR="000A3008" w:rsidRPr="00EF0768">
        <w:rPr>
          <w:i/>
        </w:rPr>
        <w:t>Demo</w:t>
      </w:r>
      <w:r w:rsidR="000A3008">
        <w:rPr>
          <w:i/>
        </w:rPr>
        <w:t>Consumer</w:t>
      </w:r>
      <w:r w:rsidR="000A3008" w:rsidRPr="00EF0768">
        <w:rPr>
          <w:i/>
        </w:rPr>
        <w:t>.bat</w:t>
      </w:r>
      <w:r w:rsidR="000A3008">
        <w:t xml:space="preserve"> script, run the new </w:t>
      </w:r>
      <w:r>
        <w:t>Consumer</w:t>
      </w:r>
      <w:r w:rsidR="000A3008">
        <w:t xml:space="preserve"> from your project</w:t>
      </w:r>
      <w:r>
        <w:t xml:space="preserve">. </w:t>
      </w:r>
    </w:p>
    <w:p w14:paraId="0BE8AF10" w14:textId="77777777" w:rsidR="00EE65B3" w:rsidRDefault="00E75FE6" w:rsidP="00EE65B3">
      <w:pPr>
        <w:pStyle w:val="Heading2"/>
      </w:pPr>
      <w:bookmarkStart w:id="17" w:name="_Toc104735755"/>
      <w:r>
        <w:t>Advanced e</w:t>
      </w:r>
      <w:r w:rsidR="00EE65B3">
        <w:t>xercise</w:t>
      </w:r>
      <w:bookmarkEnd w:id="17"/>
    </w:p>
    <w:p w14:paraId="0BE8AF11" w14:textId="77777777" w:rsidR="00EE65B3" w:rsidRDefault="00EE65B3" w:rsidP="00EE65B3">
      <w:pPr>
        <w:pStyle w:val="Body1"/>
        <w:ind w:left="0"/>
      </w:pPr>
      <w:r>
        <w:t>If you have</w:t>
      </w:r>
      <w:r w:rsidR="00E75FE6">
        <w:t xml:space="preserve"> successfully completed this</w:t>
      </w:r>
      <w:r>
        <w:t xml:space="preserve"> exercise and have more time, why don’t you try to “Update” a student?</w:t>
      </w:r>
    </w:p>
    <w:p w14:paraId="0BE8AF12" w14:textId="77777777" w:rsidR="00413D7C" w:rsidRDefault="00413D7C" w:rsidP="00413D7C">
      <w:pPr>
        <w:pStyle w:val="Heading1"/>
      </w:pPr>
      <w:bookmarkStart w:id="18" w:name="_Toc104735756"/>
      <w:r>
        <w:t xml:space="preserve">Exercise 3: </w:t>
      </w:r>
      <w:r w:rsidR="00B14D8B">
        <w:t>School Provider</w:t>
      </w:r>
      <w:bookmarkEnd w:id="18"/>
    </w:p>
    <w:p w14:paraId="0BE8AF13" w14:textId="77777777" w:rsidR="009D574E" w:rsidRPr="00ED6955" w:rsidRDefault="009D574E" w:rsidP="009D574E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F14" w14:textId="5A736DA1" w:rsidR="009D574E" w:rsidRDefault="009D574E" w:rsidP="004D2AFE">
      <w:pPr>
        <w:pStyle w:val="Body1"/>
        <w:numPr>
          <w:ilvl w:val="0"/>
          <w:numId w:val="8"/>
        </w:numPr>
      </w:pPr>
      <w:r>
        <w:t xml:space="preserve">Implement a </w:t>
      </w:r>
      <w:r w:rsidR="009936C5">
        <w:t>student</w:t>
      </w:r>
      <w:r>
        <w:t xml:space="preserve"> Provider </w:t>
      </w:r>
      <w:r w:rsidR="009936C5">
        <w:t>from scratch</w:t>
      </w:r>
    </w:p>
    <w:p w14:paraId="0BE8AF15" w14:textId="67957EE4" w:rsidR="009714DE" w:rsidRDefault="009714DE" w:rsidP="004D2AFE">
      <w:pPr>
        <w:pStyle w:val="Body1"/>
        <w:numPr>
          <w:ilvl w:val="0"/>
          <w:numId w:val="8"/>
        </w:numPr>
      </w:pPr>
      <w:r>
        <w:t>Test using Postman</w:t>
      </w:r>
    </w:p>
    <w:p w14:paraId="093A2CB2" w14:textId="77777777" w:rsidR="00BA4D98" w:rsidRDefault="00BA4D98" w:rsidP="00BA4D98">
      <w:pPr>
        <w:pStyle w:val="Heading2"/>
      </w:pPr>
      <w:bookmarkStart w:id="19" w:name="_Toc104735757"/>
      <w:r>
        <w:lastRenderedPageBreak/>
        <w:t>Prerequisites</w:t>
      </w:r>
      <w:bookmarkEnd w:id="19"/>
    </w:p>
    <w:p w14:paraId="5F71F069" w14:textId="195D37C8" w:rsidR="009936C5" w:rsidRDefault="009936C5" w:rsidP="009936C5">
      <w:pPr>
        <w:pStyle w:val="Body1"/>
        <w:ind w:left="0"/>
      </w:pPr>
      <w:r>
        <w:t>Work through the instructions from the “</w:t>
      </w:r>
      <w:r w:rsidRPr="000A52B0">
        <w:t xml:space="preserve">Implementing a SIF </w:t>
      </w:r>
      <w:r>
        <w:t>Provider</w:t>
      </w:r>
      <w:r>
        <w:t xml:space="preserve">” document. This section supplements the information provided in that document. It is assumed that a </w:t>
      </w:r>
      <w:r w:rsidR="0057037D">
        <w:t>SQL Server LocalDB</w:t>
      </w:r>
      <w:r>
        <w:t xml:space="preserve"> database will be used for these exercises.</w:t>
      </w:r>
    </w:p>
    <w:p w14:paraId="1D21B80D" w14:textId="405E587D" w:rsidR="00A42F7A" w:rsidRPr="001338FA" w:rsidRDefault="008D005F" w:rsidP="00A42F7A">
      <w:pPr>
        <w:pStyle w:val="Body1"/>
        <w:ind w:left="0"/>
      </w:pPr>
      <w:r>
        <w:t xml:space="preserve">As this exercise is based upon </w:t>
      </w:r>
      <w:r w:rsidR="00A42F7A">
        <w:t xml:space="preserve">a Direct environment, </w:t>
      </w:r>
      <w:r w:rsidR="00A42F7A">
        <w:t>the</w:t>
      </w:r>
      <w:r w:rsidR="00A42F7A">
        <w:t xml:space="preserve"> SIF Provider </w:t>
      </w:r>
      <w:r w:rsidR="00A42F7A">
        <w:t>needs to</w:t>
      </w:r>
      <w:r>
        <w:t xml:space="preserve"> use the same database connection</w:t>
      </w:r>
      <w:r w:rsidR="00A42F7A">
        <w:t xml:space="preserve"> </w:t>
      </w:r>
      <w:r w:rsidR="00A42F7A">
        <w:t xml:space="preserve">as the </w:t>
      </w:r>
      <w:r w:rsidR="00A42F7A">
        <w:t>Environment Provider</w:t>
      </w:r>
      <w:r>
        <w:t xml:space="preserve"> (to reference the same database)</w:t>
      </w:r>
      <w:r w:rsidR="00A42F7A">
        <w:t>.</w:t>
      </w:r>
    </w:p>
    <w:p w14:paraId="5828BF03" w14:textId="083A052D" w:rsidR="00352432" w:rsidRDefault="00352432" w:rsidP="00352432">
      <w:pPr>
        <w:pStyle w:val="Heading2"/>
      </w:pPr>
      <w:bookmarkStart w:id="20" w:name="_Toc104735758"/>
      <w:r>
        <w:t>Configuration</w:t>
      </w:r>
      <w:bookmarkEnd w:id="20"/>
    </w:p>
    <w:p w14:paraId="20E6F49C" w14:textId="77777777" w:rsidR="005F62EF" w:rsidRDefault="005F62EF" w:rsidP="005F62EF">
      <w:pPr>
        <w:pStyle w:val="Body1"/>
        <w:ind w:left="0"/>
      </w:pPr>
      <w:r>
        <w:t>In the appsettings.json configuration file, set the following properties:</w:t>
      </w:r>
    </w:p>
    <w:p w14:paraId="0DCD00EA" w14:textId="77777777" w:rsidR="005F62EF" w:rsidRDefault="005F62EF" w:rsidP="005F62EF">
      <w:pPr>
        <w:pStyle w:val="Body1"/>
        <w:numPr>
          <w:ilvl w:val="0"/>
          <w:numId w:val="16"/>
        </w:numPr>
      </w:pPr>
      <w:r>
        <w:t>“</w:t>
      </w:r>
      <w:r w:rsidRPr="000761E4">
        <w:t>consumer.environment.template.dataModelNamespace</w:t>
      </w:r>
      <w:r>
        <w:t>”: “</w:t>
      </w:r>
      <w:r w:rsidRPr="000761E4">
        <w:t>http://www.sifassociation.org/datamodel/au/3.4</w:t>
      </w:r>
      <w:r>
        <w:t>”</w:t>
      </w:r>
    </w:p>
    <w:p w14:paraId="78512E00" w14:textId="77777777" w:rsidR="005F62EF" w:rsidRDefault="005F62EF" w:rsidP="005F62EF">
      <w:pPr>
        <w:pStyle w:val="Body1"/>
        <w:ind w:left="0"/>
      </w:pPr>
      <w:r>
        <w:t>These properties have been predefined to work with the demo projects included with the SIF Framework.</w:t>
      </w:r>
    </w:p>
    <w:p w14:paraId="5D5EB4DA" w14:textId="1DFB6952" w:rsidR="005F62EF" w:rsidRDefault="005F62EF" w:rsidP="005F62EF">
      <w:pPr>
        <w:pStyle w:val="Body1"/>
        <w:ind w:left="0"/>
      </w:pPr>
      <w:r>
        <w:t xml:space="preserve">In addition, add a ConnectionStrings DefaultConnection property </w:t>
      </w:r>
      <w:r>
        <w:t xml:space="preserve">that references the same </w:t>
      </w:r>
      <w:r>
        <w:t>database</w:t>
      </w:r>
      <w:r>
        <w:t xml:space="preserve"> as used by the Environment Provider</w:t>
      </w:r>
      <w:r>
        <w:t>.</w:t>
      </w:r>
    </w:p>
    <w:p w14:paraId="154CFCF8" w14:textId="2A126FF8" w:rsidR="005F62EF" w:rsidRDefault="00332874" w:rsidP="005F62EF">
      <w:pPr>
        <w:pStyle w:val="Body1"/>
        <w:ind w:left="0"/>
      </w:pPr>
      <w:r>
        <w:rPr>
          <w:noProof/>
        </w:rPr>
        <w:drawing>
          <wp:inline distT="0" distB="0" distL="0" distR="0" wp14:anchorId="5506B2B1" wp14:editId="36104ACD">
            <wp:extent cx="4114800" cy="1085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E4637" w14:textId="6F266BB5" w:rsidR="005F62EF" w:rsidRDefault="00B71116" w:rsidP="00B71116">
      <w:pPr>
        <w:pStyle w:val="Caption"/>
      </w:pPr>
      <w:r>
        <w:t>Figure</w:t>
      </w:r>
      <w:r w:rsidR="00060A93">
        <w:t xml:space="preserve"> 5</w:t>
      </w:r>
      <w:r>
        <w:t>: SIF Provider appsettings.json</w:t>
      </w:r>
    </w:p>
    <w:p w14:paraId="0BE8AF31" w14:textId="791AF9A4" w:rsidR="001357BA" w:rsidRDefault="00326BEF" w:rsidP="00883EBC">
      <w:pPr>
        <w:pStyle w:val="Heading2"/>
      </w:pPr>
      <w:r>
        <w:t>Implement a student data model class</w:t>
      </w:r>
    </w:p>
    <w:p w14:paraId="77858697" w14:textId="7BBCAA48" w:rsidR="00326BEF" w:rsidRDefault="00326BEF" w:rsidP="00326BEF">
      <w:pPr>
        <w:pStyle w:val="Body1"/>
        <w:ind w:left="0"/>
      </w:pPr>
      <w:r>
        <w:t xml:space="preserve">For implementing the </w:t>
      </w:r>
      <w:r>
        <w:t>Provider</w:t>
      </w:r>
      <w:r>
        <w:t xml:space="preserve">, a SIF Data Model object needs to be specified. In this exercise, create a student data model based upon the SIF AU StudentPersonalType type. Create a “Models” folder with a new StudentPersonal class that implements the IDataModel interface and extends the SIF AU StudentPersonalType type available from the </w:t>
      </w:r>
      <w:r w:rsidRPr="00AC5DB3">
        <w:t>Sif.Specification.DataModel.Au</w:t>
      </w:r>
      <w:r>
        <w:t xml:space="preserve"> NuGet package. Note the use of XML serialization attributes in the StudentPersonal class as they are critical for meeting the SIF Specification.</w:t>
      </w:r>
    </w:p>
    <w:p w14:paraId="588943E4" w14:textId="621A7EC3" w:rsidR="00326BEF" w:rsidRDefault="00597FBD" w:rsidP="00326BEF">
      <w:pPr>
        <w:pStyle w:val="Body1"/>
        <w:ind w:left="0"/>
      </w:pPr>
      <w:r>
        <w:rPr>
          <w:noProof/>
        </w:rPr>
        <w:drawing>
          <wp:inline distT="0" distB="0" distL="0" distR="0" wp14:anchorId="68569963" wp14:editId="3D0ACAFF">
            <wp:extent cx="4152900" cy="1019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778B" w14:textId="500DF137" w:rsidR="00326BEF" w:rsidRDefault="00326BEF" w:rsidP="00326BEF">
      <w:pPr>
        <w:pStyle w:val="Caption"/>
      </w:pPr>
      <w:r>
        <w:t xml:space="preserve">Figure </w:t>
      </w:r>
      <w:r>
        <w:t>6</w:t>
      </w:r>
      <w:r>
        <w:t>: StudentPersonal data model class</w:t>
      </w:r>
    </w:p>
    <w:p w14:paraId="785D5D59" w14:textId="77777777" w:rsidR="00326BEF" w:rsidRDefault="00326BEF" w:rsidP="001357BA">
      <w:pPr>
        <w:pStyle w:val="Body1"/>
        <w:ind w:left="0"/>
      </w:pPr>
    </w:p>
    <w:p w14:paraId="0BE8AF35" w14:textId="0B1F1E56" w:rsidR="000C1D82" w:rsidRDefault="000C1D82" w:rsidP="000C1D82">
      <w:pPr>
        <w:pStyle w:val="Heading2"/>
      </w:pPr>
      <w:bookmarkStart w:id="21" w:name="_Toc104735760"/>
      <w:r>
        <w:lastRenderedPageBreak/>
        <w:t xml:space="preserve">Implement the </w:t>
      </w:r>
      <w:r w:rsidR="00EE6242">
        <w:t>student</w:t>
      </w:r>
      <w:r>
        <w:t xml:space="preserve"> service interface</w:t>
      </w:r>
      <w:bookmarkEnd w:id="21"/>
    </w:p>
    <w:p w14:paraId="0BE8AF36" w14:textId="06F0644C" w:rsidR="000C1D82" w:rsidRDefault="000C1D82" w:rsidP="000C1D82">
      <w:pPr>
        <w:pStyle w:val="Body1"/>
        <w:ind w:left="0"/>
      </w:pPr>
      <w:r>
        <w:t>Create a</w:t>
      </w:r>
      <w:r w:rsidR="004119B8">
        <w:t xml:space="preserve"> StudentPersonalService</w:t>
      </w:r>
      <w:r>
        <w:t xml:space="preserve"> class that implements the I</w:t>
      </w:r>
      <w:r w:rsidR="00F50CC2">
        <w:t>BasicProvider</w:t>
      </w:r>
      <w:r>
        <w:t xml:space="preserve">Service interface with the previously defined </w:t>
      </w:r>
      <w:r w:rsidR="004119B8">
        <w:t xml:space="preserve">StudentPersonal </w:t>
      </w:r>
      <w:r>
        <w:t xml:space="preserve">data model class </w:t>
      </w:r>
      <w:r w:rsidR="00694FC4">
        <w:t xml:space="preserve">as the generic type. </w:t>
      </w:r>
      <w:r>
        <w:t xml:space="preserve">For these exercises, </w:t>
      </w:r>
      <w:r w:rsidR="00694FC4">
        <w:t>it would be sufficient to only implement</w:t>
      </w:r>
      <w:r w:rsidR="00643D17">
        <w:t xml:space="preserve"> on of</w:t>
      </w:r>
      <w:r w:rsidR="00694FC4">
        <w:t xml:space="preserve"> the </w:t>
      </w:r>
      <w:r w:rsidR="00643D17">
        <w:t>Retrieve</w:t>
      </w:r>
      <w:r w:rsidR="00694FC4">
        <w:t>() method</w:t>
      </w:r>
      <w:r w:rsidR="00643D17">
        <w:t>s</w:t>
      </w:r>
      <w:r>
        <w:t>.</w:t>
      </w:r>
    </w:p>
    <w:p w14:paraId="0BE8AF37" w14:textId="77777777" w:rsidR="001357BA" w:rsidRDefault="001357BA" w:rsidP="001357BA">
      <w:pPr>
        <w:pStyle w:val="Heading2"/>
      </w:pPr>
      <w:bookmarkStart w:id="22" w:name="_Toc104735761"/>
      <w:r>
        <w:t xml:space="preserve">Implement the </w:t>
      </w:r>
      <w:r w:rsidR="00B473DE">
        <w:t>school</w:t>
      </w:r>
      <w:r>
        <w:t xml:space="preserve"> </w:t>
      </w:r>
      <w:r w:rsidR="00526136">
        <w:t>Provider</w:t>
      </w:r>
      <w:bookmarkEnd w:id="22"/>
    </w:p>
    <w:p w14:paraId="0BE8AF38" w14:textId="77777777" w:rsidR="001357BA" w:rsidRDefault="001357BA" w:rsidP="001357BA">
      <w:pPr>
        <w:pStyle w:val="Body1"/>
        <w:ind w:left="0"/>
      </w:pPr>
      <w:r>
        <w:t xml:space="preserve">To implement the </w:t>
      </w:r>
      <w:r w:rsidR="00DD62F1">
        <w:t>Provider</w:t>
      </w:r>
      <w:r>
        <w:t xml:space="preserve">, create a new class (e.g. </w:t>
      </w:r>
      <w:r w:rsidR="00DD62F1">
        <w:t>School</w:t>
      </w:r>
      <w:r w:rsidR="0037430D">
        <w:t>Info</w:t>
      </w:r>
      <w:r w:rsidR="00DD62F1">
        <w:t>s</w:t>
      </w:r>
      <w:r w:rsidR="00B77F05">
        <w:t>Provider</w:t>
      </w:r>
      <w:r>
        <w:t xml:space="preserve">.cs) that extends the </w:t>
      </w:r>
      <w:r w:rsidR="001D7DA0">
        <w:t>BasicProvider</w:t>
      </w:r>
      <w:r>
        <w:t xml:space="preserve"> class with the previously defined data model class (</w:t>
      </w:r>
      <w:r w:rsidR="000C1D82">
        <w:t xml:space="preserve">e.g. </w:t>
      </w:r>
      <w:r w:rsidR="00DD62F1">
        <w:t>School</w:t>
      </w:r>
      <w:r w:rsidR="0037430D">
        <w:t>Info</w:t>
      </w:r>
      <w:r>
        <w:t xml:space="preserve">.cs) as the generic type. </w:t>
      </w:r>
      <w:r w:rsidR="00DD62F1">
        <w:t>In the default</w:t>
      </w:r>
      <w:r>
        <w:t xml:space="preserve"> constructor</w:t>
      </w:r>
      <w:r w:rsidR="00DD62F1">
        <w:t xml:space="preserve">, </w:t>
      </w:r>
      <w:r>
        <w:t xml:space="preserve">call upon the “base” constructor of the </w:t>
      </w:r>
      <w:r w:rsidR="008F4183">
        <w:t xml:space="preserve">BasicProvider </w:t>
      </w:r>
      <w:r w:rsidR="00DD62F1">
        <w:t>class</w:t>
      </w:r>
      <w:r w:rsidR="00312B56">
        <w:t xml:space="preserve"> that accepts a service interface (in this case, the new</w:t>
      </w:r>
      <w:r w:rsidR="00046F23">
        <w:t>ly</w:t>
      </w:r>
      <w:r w:rsidR="00312B56">
        <w:t xml:space="preserve"> created School</w:t>
      </w:r>
      <w:r w:rsidR="00046F23">
        <w:t>Info</w:t>
      </w:r>
      <w:r w:rsidR="00312B56">
        <w:t>Service)</w:t>
      </w:r>
      <w:r>
        <w:t>.</w:t>
      </w:r>
    </w:p>
    <w:p w14:paraId="0BE8AF39" w14:textId="77777777" w:rsidR="00312B56" w:rsidRDefault="00312B56" w:rsidP="001357BA">
      <w:pPr>
        <w:pStyle w:val="Body1"/>
        <w:ind w:left="0"/>
      </w:pPr>
      <w:r>
        <w:t>As the Web API specification relies heavily on coding convention, a very important point to take into account when implementing a Provider:</w:t>
      </w:r>
    </w:p>
    <w:p w14:paraId="0BE8AF3A" w14:textId="77777777" w:rsidR="00312B56" w:rsidRDefault="00312B56" w:rsidP="004D2AFE">
      <w:pPr>
        <w:pStyle w:val="Body1"/>
        <w:numPr>
          <w:ilvl w:val="0"/>
          <w:numId w:val="9"/>
        </w:numPr>
      </w:pPr>
      <w:r>
        <w:t>The prefix to “</w:t>
      </w:r>
      <w:r w:rsidR="008F4183">
        <w:t>Provider</w:t>
      </w:r>
      <w:r>
        <w:t>” defines</w:t>
      </w:r>
      <w:r w:rsidR="00AA5083" w:rsidRPr="00AA5083">
        <w:t xml:space="preserve"> </w:t>
      </w:r>
      <w:r w:rsidR="00AA5083">
        <w:t>both the SIF data model used and</w:t>
      </w:r>
      <w:r>
        <w:t xml:space="preserve"> the Web Service URL, and </w:t>
      </w:r>
      <w:r w:rsidR="00AA5083">
        <w:t xml:space="preserve">MUST </w:t>
      </w:r>
      <w:r>
        <w:t>therefore be named School</w:t>
      </w:r>
      <w:r w:rsidR="00046F23">
        <w:t>Info</w:t>
      </w:r>
      <w:r w:rsidRPr="00312B56">
        <w:rPr>
          <w:u w:val="single"/>
        </w:rPr>
        <w:t>s</w:t>
      </w:r>
      <w:r w:rsidR="008F4183">
        <w:t>Provider</w:t>
      </w:r>
      <w:r>
        <w:t xml:space="preserve"> (not School</w:t>
      </w:r>
      <w:r w:rsidR="00046F23">
        <w:t>Info</w:t>
      </w:r>
      <w:r w:rsidR="008F4183">
        <w:t>Provider</w:t>
      </w:r>
      <w:r>
        <w:t xml:space="preserve">). </w:t>
      </w:r>
    </w:p>
    <w:p w14:paraId="0BE8AF3B" w14:textId="77777777" w:rsidR="005E080C" w:rsidRDefault="005E080C" w:rsidP="005E080C">
      <w:pPr>
        <w:pStyle w:val="Heading2"/>
      </w:pPr>
      <w:bookmarkStart w:id="23" w:name="_Toc104735762"/>
      <w:r>
        <w:t xml:space="preserve">Create a new Environment for the </w:t>
      </w:r>
      <w:r w:rsidR="00AA5083">
        <w:t>school</w:t>
      </w:r>
      <w:r>
        <w:t xml:space="preserve"> Provider</w:t>
      </w:r>
      <w:bookmarkEnd w:id="23"/>
    </w:p>
    <w:p w14:paraId="0BE8AF3C" w14:textId="77777777" w:rsidR="001430DD" w:rsidRDefault="001430DD" w:rsidP="001430DD">
      <w:pPr>
        <w:pStyle w:val="Body1"/>
        <w:ind w:left="0"/>
      </w:pPr>
      <w:r>
        <w:t xml:space="preserve">Open the Project properties of this </w:t>
      </w:r>
      <w:r w:rsidR="003F2DED">
        <w:t>school</w:t>
      </w:r>
      <w:r>
        <w:t xml:space="preserve"> Provider and copy the Project Url from the Web section.</w:t>
      </w:r>
    </w:p>
    <w:p w14:paraId="0BE8AF3D" w14:textId="7D91D4EE" w:rsidR="001430DD" w:rsidRDefault="001430DD" w:rsidP="001430DD">
      <w:pPr>
        <w:pStyle w:val="Body1"/>
        <w:ind w:left="0"/>
      </w:pPr>
      <w:r>
        <w:t xml:space="preserve">Edit the </w:t>
      </w:r>
      <w:r w:rsidRPr="00CC1EF5">
        <w:rPr>
          <w:i/>
        </w:rPr>
        <w:t>Data files\</w:t>
      </w:r>
      <w:r w:rsidR="00201620">
        <w:rPr>
          <w:i/>
        </w:rPr>
        <w:t>AU</w:t>
      </w:r>
      <w:r w:rsidRPr="00CC1EF5">
        <w:rPr>
          <w:i/>
        </w:rPr>
        <w:t>\</w:t>
      </w:r>
      <w:r w:rsidR="003018B1">
        <w:rPr>
          <w:i/>
        </w:rPr>
        <w:t>Sif3DemoConsumer\</w:t>
      </w:r>
      <w:r w:rsidRPr="00CC1EF5">
        <w:rPr>
          <w:i/>
        </w:rPr>
        <w:t>EnvironmentResponse.xml</w:t>
      </w:r>
      <w:r>
        <w:t xml:space="preserve"> file </w:t>
      </w:r>
      <w:r w:rsidR="00CC1EF5">
        <w:t xml:space="preserve">of the Sif.Framework.Demo.Setup Project </w:t>
      </w:r>
      <w:r>
        <w:t xml:space="preserve">and replace the </w:t>
      </w:r>
      <w:r w:rsidRPr="00CC1EF5">
        <w:rPr>
          <w:i/>
        </w:rPr>
        <w:t>requestsConnector</w:t>
      </w:r>
      <w:r>
        <w:t xml:space="preserve"> URL with the URL of the new </w:t>
      </w:r>
      <w:r w:rsidR="00243EA1">
        <w:t>school</w:t>
      </w:r>
      <w:r>
        <w:t xml:space="preserve"> Provider (keeping /api).</w:t>
      </w:r>
      <w:r w:rsidR="00243EA1">
        <w:t xml:space="preserve"> Re-</w:t>
      </w:r>
      <w:r w:rsidR="00CC1EF5">
        <w:t xml:space="preserve">run the </w:t>
      </w:r>
      <w:r w:rsidR="00CC1EF5" w:rsidRPr="00EF0768">
        <w:rPr>
          <w:i/>
        </w:rPr>
        <w:t>Scripts\BAT\Demo execution\Demo</w:t>
      </w:r>
      <w:r w:rsidR="00201620">
        <w:rPr>
          <w:i/>
        </w:rPr>
        <w:t>Au</w:t>
      </w:r>
      <w:r w:rsidR="00CC1EF5" w:rsidRPr="00EF0768">
        <w:rPr>
          <w:i/>
        </w:rPr>
        <w:t>Setup.bat</w:t>
      </w:r>
      <w:r w:rsidR="00CC1EF5">
        <w:t xml:space="preserve"> script.</w:t>
      </w:r>
    </w:p>
    <w:p w14:paraId="0BE8AF3E" w14:textId="77777777" w:rsidR="005859DD" w:rsidRDefault="005859DD" w:rsidP="005859DD">
      <w:pPr>
        <w:pStyle w:val="Heading2"/>
      </w:pPr>
      <w:bookmarkStart w:id="24" w:name="_Toc104735763"/>
      <w:r>
        <w:t xml:space="preserve">Start the </w:t>
      </w:r>
      <w:r w:rsidR="0071136A">
        <w:t>school</w:t>
      </w:r>
      <w:r>
        <w:t xml:space="preserve"> Provider</w:t>
      </w:r>
      <w:bookmarkEnd w:id="24"/>
    </w:p>
    <w:p w14:paraId="0BE8AF3F" w14:textId="77777777" w:rsidR="005859DD" w:rsidRDefault="005859DD" w:rsidP="005859DD">
      <w:pPr>
        <w:pStyle w:val="Body1"/>
        <w:ind w:left="0"/>
      </w:pPr>
      <w:r>
        <w:t xml:space="preserve">To test the newly created </w:t>
      </w:r>
      <w:r w:rsidR="00C05D52">
        <w:t>school</w:t>
      </w:r>
      <w:r>
        <w:t xml:space="preserve"> Provider, repeat Exercise 1 replacing the demo Provider with this Provider </w:t>
      </w:r>
      <w:r w:rsidR="00AA6662">
        <w:t>(</w:t>
      </w:r>
      <w:r>
        <w:t>ignoring the running of a Consumer</w:t>
      </w:r>
      <w:r w:rsidR="00AA6662">
        <w:t>)</w:t>
      </w:r>
      <w:r w:rsidR="000C1B34">
        <w:t>.</w:t>
      </w:r>
    </w:p>
    <w:p w14:paraId="0BE8AF40" w14:textId="77777777" w:rsidR="001357BA" w:rsidRDefault="001357BA" w:rsidP="001357BA">
      <w:pPr>
        <w:pStyle w:val="Heading2"/>
      </w:pPr>
      <w:bookmarkStart w:id="25" w:name="_Toc104735764"/>
      <w:r>
        <w:t xml:space="preserve">Test the </w:t>
      </w:r>
      <w:r w:rsidR="003B47AE">
        <w:t>s</w:t>
      </w:r>
      <w:r w:rsidR="000C1B34">
        <w:t>chool Provider</w:t>
      </w:r>
      <w:bookmarkEnd w:id="25"/>
    </w:p>
    <w:p w14:paraId="0BE8AF41" w14:textId="77777777" w:rsidR="00413D7C" w:rsidRDefault="00413D7C" w:rsidP="00413D7C">
      <w:pPr>
        <w:pStyle w:val="Heading3"/>
      </w:pPr>
      <w:bookmarkStart w:id="26" w:name="_Toc104735765"/>
      <w:r>
        <w:t>Postman (Chrome Plugin)</w:t>
      </w:r>
      <w:bookmarkEnd w:id="26"/>
    </w:p>
    <w:p w14:paraId="0BE8AF42" w14:textId="571BD988" w:rsidR="00413D7C" w:rsidRDefault="000C1B34" w:rsidP="000C1B34">
      <w:pPr>
        <w:pStyle w:val="Body1"/>
        <w:ind w:left="0"/>
      </w:pPr>
      <w:r>
        <w:t xml:space="preserve">To test the </w:t>
      </w:r>
      <w:r w:rsidR="00CD0BDC">
        <w:t>school</w:t>
      </w:r>
      <w:r>
        <w:t xml:space="preserve"> Provider without an actual Consumer, a REST Client is required. For these exercises, the </w:t>
      </w:r>
      <w:r w:rsidR="00413D7C">
        <w:t xml:space="preserve">Postman </w:t>
      </w:r>
      <w:r w:rsidR="00175D68">
        <w:t>application</w:t>
      </w:r>
      <w:r>
        <w:t xml:space="preserve"> will be used</w:t>
      </w:r>
      <w:r w:rsidR="00413D7C">
        <w:t xml:space="preserve"> (</w:t>
      </w:r>
      <w:hyperlink r:id="rId14" w:tgtFrame="_blank" w:history="1">
        <w:r w:rsidR="008F74BA">
          <w:rPr>
            <w:rStyle w:val="Hyperlink"/>
          </w:rPr>
          <w:t>https://www.getpostman.com</w:t>
        </w:r>
      </w:hyperlink>
      <w:r>
        <w:t>).</w:t>
      </w:r>
      <w:r w:rsidR="001C4298">
        <w:t xml:space="preserve"> The following steps need to be performed:</w:t>
      </w:r>
    </w:p>
    <w:p w14:paraId="0BE8AF43" w14:textId="77777777" w:rsidR="001C4298" w:rsidRDefault="001C4298" w:rsidP="004D2AFE">
      <w:pPr>
        <w:pStyle w:val="Body1"/>
        <w:numPr>
          <w:ilvl w:val="0"/>
          <w:numId w:val="10"/>
        </w:numPr>
      </w:pPr>
      <w:r>
        <w:t>Create an Environment</w:t>
      </w:r>
    </w:p>
    <w:p w14:paraId="0BE8AF44" w14:textId="77777777" w:rsidR="001C4298" w:rsidRDefault="001C4298" w:rsidP="004D2AFE">
      <w:pPr>
        <w:pStyle w:val="Body1"/>
        <w:numPr>
          <w:ilvl w:val="0"/>
          <w:numId w:val="10"/>
        </w:numPr>
      </w:pPr>
      <w:r>
        <w:t>Retrieve all Schools</w:t>
      </w:r>
    </w:p>
    <w:p w14:paraId="0BE8AF45" w14:textId="77777777" w:rsidR="001C4298" w:rsidRDefault="001C4298" w:rsidP="001C4298">
      <w:pPr>
        <w:pStyle w:val="Heading4"/>
      </w:pPr>
      <w:r>
        <w:t>Create an Environment</w:t>
      </w:r>
    </w:p>
    <w:p w14:paraId="0BE8AF46" w14:textId="25396DB0" w:rsidR="008D33A4" w:rsidRDefault="008D33A4" w:rsidP="008D33A4">
      <w:pPr>
        <w:pStyle w:val="Body1"/>
        <w:ind w:left="0"/>
      </w:pPr>
      <w:r>
        <w:t>Use Basic</w:t>
      </w:r>
      <w:r w:rsidR="003C1591">
        <w:t xml:space="preserve"> Auth with a Username of “Sif3</w:t>
      </w:r>
      <w:r>
        <w:t>Demo</w:t>
      </w:r>
      <w:r w:rsidR="005778BD">
        <w:t>Consumer</w:t>
      </w:r>
      <w:r>
        <w:t xml:space="preserve">” and a Password of “SecretDem0”. These authentication settings have been pre-defined in the demo database using the Sif.Framework.Demo.Setup project (refer to the </w:t>
      </w:r>
      <w:r w:rsidR="0036333D">
        <w:rPr>
          <w:i/>
        </w:rPr>
        <w:t>Data f</w:t>
      </w:r>
      <w:r w:rsidRPr="008D33A4">
        <w:rPr>
          <w:i/>
        </w:rPr>
        <w:t>iles\</w:t>
      </w:r>
      <w:r w:rsidR="003C1591">
        <w:rPr>
          <w:i/>
        </w:rPr>
        <w:t>AU</w:t>
      </w:r>
      <w:r w:rsidR="003018B1">
        <w:rPr>
          <w:i/>
        </w:rPr>
        <w:t>\Sif3DemoConsumer\EnvironmentRequest.xml</w:t>
      </w:r>
      <w:r>
        <w:t xml:space="preserve"> file).</w:t>
      </w:r>
    </w:p>
    <w:p w14:paraId="0BE8AF47" w14:textId="22BAE33B" w:rsidR="008D33A4" w:rsidRDefault="008D33A4" w:rsidP="008D33A4">
      <w:pPr>
        <w:pStyle w:val="Body1"/>
        <w:ind w:left="0"/>
      </w:pPr>
      <w:r>
        <w:lastRenderedPageBreak/>
        <w:t xml:space="preserve">Use a URL of </w:t>
      </w:r>
      <w:hyperlink r:id="rId15" w:history="1">
        <w:r w:rsidRPr="00193589">
          <w:rPr>
            <w:rStyle w:val="Hyperlink"/>
          </w:rPr>
          <w:t>http://localhost:62921/api/environments/environment</w:t>
        </w:r>
      </w:hyperlink>
      <w:r>
        <w:t>.</w:t>
      </w:r>
    </w:p>
    <w:p w14:paraId="0BE8AF48" w14:textId="77777777" w:rsidR="001C4298" w:rsidRDefault="008D33A4" w:rsidP="000C1B34">
      <w:pPr>
        <w:pStyle w:val="Body1"/>
        <w:ind w:left="0"/>
      </w:pPr>
      <w:r>
        <w:t xml:space="preserve">Use the POST </w:t>
      </w:r>
      <w:r w:rsidR="001C4298">
        <w:t>HTTP operation</w:t>
      </w:r>
      <w:r>
        <w:t>.</w:t>
      </w:r>
    </w:p>
    <w:p w14:paraId="0BE8AF49" w14:textId="4CB0EF05" w:rsidR="001C4298" w:rsidRDefault="008D33A4" w:rsidP="000C1B34">
      <w:pPr>
        <w:pStyle w:val="Body1"/>
        <w:ind w:left="0"/>
      </w:pPr>
      <w:r>
        <w:t xml:space="preserve">Provide the following </w:t>
      </w:r>
      <w:r w:rsidR="008F74BA">
        <w:t>(raw) Body</w:t>
      </w:r>
      <w:r w:rsidR="001C4298">
        <w:t xml:space="preserve"> </w:t>
      </w:r>
      <w:r>
        <w:t>with the HTTP request.</w:t>
      </w:r>
    </w:p>
    <w:p w14:paraId="0BE8AF4A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BE8AF4B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14:paraId="0BE8AF4C" w14:textId="3FBA7A3F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http://www.sifassociation.org/infrastructure/3.</w:t>
      </w:r>
      <w:r w:rsidR="00A8148B">
        <w:rPr>
          <w:rFonts w:ascii="Consolas" w:hAnsi="Consolas" w:cs="Consolas"/>
          <w:color w:val="0000FF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D" w14:textId="11623A09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solutionId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Sif3</w:t>
      </w:r>
      <w:r w:rsidR="00C34C5D">
        <w:rPr>
          <w:rFonts w:ascii="Consolas" w:hAnsi="Consolas" w:cs="Consolas"/>
          <w:color w:val="000000"/>
          <w:sz w:val="19"/>
          <w:szCs w:val="19"/>
          <w:highlight w:val="white"/>
        </w:rPr>
        <w:t>Framework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solutionId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E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authenticationMethod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Basic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authenticationMethod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4F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instanceId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instanceId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0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userToken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userToken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1" w14:textId="70C71681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consumerName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A8148B">
        <w:rPr>
          <w:rFonts w:ascii="Consolas" w:hAnsi="Consolas" w:cs="Consolas"/>
          <w:color w:val="000000"/>
          <w:sz w:val="19"/>
          <w:szCs w:val="19"/>
          <w:highlight w:val="white"/>
        </w:rPr>
        <w:t>Template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Demo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Consumer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consumerName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2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3" w14:textId="5312AACA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3C1591">
        <w:rPr>
          <w:rFonts w:ascii="Consolas" w:hAnsi="Consolas" w:cs="Consolas"/>
          <w:color w:val="000000"/>
          <w:sz w:val="19"/>
          <w:szCs w:val="19"/>
          <w:highlight w:val="white"/>
        </w:rPr>
        <w:t>Sif3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Demo</w:t>
      </w:r>
      <w:r w:rsidR="00C34C5D">
        <w:rPr>
          <w:rFonts w:ascii="Consolas" w:hAnsi="Consolas" w:cs="Consolas"/>
          <w:color w:val="000000"/>
          <w:sz w:val="19"/>
          <w:szCs w:val="19"/>
          <w:highlight w:val="white"/>
        </w:rPr>
        <w:t>Consumer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4" w14:textId="335F70C2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supportedInfrastructureVersion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3.</w:t>
      </w:r>
      <w:r w:rsidR="00A8148B"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supportedInfrastructureVersion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5" w14:textId="6EC44140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dataModelNamespace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hyperlink r:id="rId16" w:history="1">
        <w:r w:rsidR="005778BD" w:rsidRPr="005E1D4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http://www.sifassociation.org/datamodel/au/3.4</w:t>
        </w:r>
      </w:hyperlink>
    </w:p>
    <w:p w14:paraId="0BE8AF56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dataModelNamespace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7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transport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8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applicationInfo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9" w14:textId="77777777" w:rsidR="001C4298" w:rsidRDefault="001C4298" w:rsidP="001C4298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BE8AF5A" w14:textId="77777777" w:rsidR="001C4298" w:rsidRDefault="008D33A4" w:rsidP="000C1B34">
      <w:pPr>
        <w:pStyle w:val="Body1"/>
        <w:ind w:left="0"/>
      </w:pPr>
      <w:r>
        <w:t>Specify the following headers:</w:t>
      </w:r>
    </w:p>
    <w:p w14:paraId="0BE8AF5B" w14:textId="0510E3D1" w:rsidR="008D33A4" w:rsidRDefault="008D33A4" w:rsidP="004D2AFE">
      <w:pPr>
        <w:pStyle w:val="Body1"/>
        <w:numPr>
          <w:ilvl w:val="0"/>
          <w:numId w:val="11"/>
        </w:numPr>
      </w:pPr>
      <w:r>
        <w:t xml:space="preserve">Authorization - </w:t>
      </w:r>
      <w:r w:rsidR="008F74BA" w:rsidRPr="008F74BA">
        <w:t>Basic U2lmM0RlbW9Db25zdW1lcjpTZWNyZXREZW0w</w:t>
      </w:r>
    </w:p>
    <w:p w14:paraId="0BE8AF5C" w14:textId="77777777" w:rsidR="008D33A4" w:rsidRDefault="008D33A4" w:rsidP="004D2AFE">
      <w:pPr>
        <w:pStyle w:val="Body1"/>
        <w:numPr>
          <w:ilvl w:val="0"/>
          <w:numId w:val="11"/>
        </w:numPr>
      </w:pPr>
      <w:r>
        <w:t>Content-Type – application/xml</w:t>
      </w:r>
    </w:p>
    <w:p w14:paraId="0BE8AF5D" w14:textId="77777777" w:rsidR="008D33A4" w:rsidRDefault="008D33A4" w:rsidP="004D2AFE">
      <w:pPr>
        <w:pStyle w:val="Body1"/>
        <w:numPr>
          <w:ilvl w:val="0"/>
          <w:numId w:val="11"/>
        </w:numPr>
      </w:pPr>
      <w:r>
        <w:t>Accept – application/xml</w:t>
      </w:r>
    </w:p>
    <w:p w14:paraId="0BE8AF5E" w14:textId="77777777" w:rsidR="008D33A4" w:rsidRDefault="008D33A4" w:rsidP="000C1B34">
      <w:pPr>
        <w:pStyle w:val="Body1"/>
        <w:ind w:left="0"/>
      </w:pPr>
      <w:r>
        <w:t>The Authorization header specified above is generated from Basic Auth</w:t>
      </w:r>
      <w:r w:rsidR="00A40A8C">
        <w:t xml:space="preserve"> with the provided</w:t>
      </w:r>
      <w:r>
        <w:t xml:space="preserve"> Username and Password</w:t>
      </w:r>
      <w:r w:rsidR="00A40A8C">
        <w:t xml:space="preserve"> from above</w:t>
      </w:r>
      <w:r>
        <w:t>.</w:t>
      </w:r>
    </w:p>
    <w:p w14:paraId="0BE8AF5F" w14:textId="603B88E0" w:rsidR="008D33A4" w:rsidRDefault="008D33A4" w:rsidP="000C1B34">
      <w:pPr>
        <w:pStyle w:val="Body1"/>
        <w:ind w:left="0"/>
      </w:pPr>
      <w:r>
        <w:t>Once ready, send the POST request and save a copy of the response payload</w:t>
      </w:r>
      <w:r w:rsidR="00A40A8C">
        <w:t xml:space="preserve"> (which should match the </w:t>
      </w:r>
      <w:r w:rsidR="00A40A8C" w:rsidRPr="00A40A8C">
        <w:rPr>
          <w:i/>
        </w:rPr>
        <w:t>Data files\</w:t>
      </w:r>
      <w:r w:rsidR="00C75827">
        <w:rPr>
          <w:i/>
        </w:rPr>
        <w:t>AU</w:t>
      </w:r>
      <w:r w:rsidR="003006CC">
        <w:rPr>
          <w:i/>
        </w:rPr>
        <w:t>\Sif3DemoConsumer</w:t>
      </w:r>
      <w:r w:rsidR="00A40A8C" w:rsidRPr="00A40A8C">
        <w:rPr>
          <w:i/>
        </w:rPr>
        <w:t>\EnvironmentResponse.xml</w:t>
      </w:r>
      <w:r w:rsidR="00A40A8C">
        <w:t xml:space="preserve"> file)</w:t>
      </w:r>
      <w:r w:rsidR="001C00B1">
        <w:t>.</w:t>
      </w:r>
    </w:p>
    <w:p w14:paraId="0BE8AF60" w14:textId="77777777" w:rsidR="00A40A8C" w:rsidRDefault="00972196" w:rsidP="00A40A8C">
      <w:pPr>
        <w:pStyle w:val="Heading4"/>
      </w:pPr>
      <w:r>
        <w:t>Retrieve all s</w:t>
      </w:r>
      <w:r w:rsidR="00F9382D">
        <w:t>chools</w:t>
      </w:r>
    </w:p>
    <w:p w14:paraId="0BE8AF61" w14:textId="77777777" w:rsidR="00CE679C" w:rsidRDefault="00F9382D" w:rsidP="00A40A8C">
      <w:pPr>
        <w:pStyle w:val="Body1"/>
        <w:ind w:left="0"/>
      </w:pPr>
      <w:r>
        <w:t>From the response payload of the Environment POST operation (above), store the &lt;sessionToken&gt; value</w:t>
      </w:r>
      <w:r w:rsidR="00D37158">
        <w:t xml:space="preserve"> and the requestsConnector URL</w:t>
      </w:r>
      <w:r w:rsidR="00CE679C">
        <w:t>.</w:t>
      </w:r>
    </w:p>
    <w:p w14:paraId="0BE8AF62" w14:textId="77777777" w:rsidR="00F9382D" w:rsidRDefault="00F9382D" w:rsidP="00A40A8C">
      <w:pPr>
        <w:pStyle w:val="Body1"/>
        <w:ind w:left="0"/>
      </w:pPr>
      <w:r>
        <w:t>Using Basic Auth, set the Username to this &lt;sessionToken&gt; value and a Password of “SecretDem0”.</w:t>
      </w:r>
    </w:p>
    <w:p w14:paraId="0BE8AF63" w14:textId="3FAF9ADE" w:rsidR="00CE679C" w:rsidRDefault="00CE679C" w:rsidP="00D37158">
      <w:pPr>
        <w:pStyle w:val="Body1"/>
        <w:ind w:left="0"/>
      </w:pPr>
      <w:r>
        <w:t>For the URL, u</w:t>
      </w:r>
      <w:r w:rsidR="00D37158">
        <w:t xml:space="preserve">se </w:t>
      </w:r>
      <w:r>
        <w:t>that returned as the requestsConnector</w:t>
      </w:r>
      <w:r w:rsidR="00D37158">
        <w:t xml:space="preserve"> URL</w:t>
      </w:r>
      <w:r>
        <w:t xml:space="preserve">, e.g. </w:t>
      </w:r>
      <w:hyperlink r:id="rId17" w:history="1">
        <w:r w:rsidR="00C75827" w:rsidRPr="007B30FD">
          <w:rPr>
            <w:rStyle w:val="Hyperlink"/>
          </w:rPr>
          <w:t>http://localhost:&lt;port&gt;/api/SchoolInfos</w:t>
        </w:r>
      </w:hyperlink>
      <w:r>
        <w:t>.</w:t>
      </w:r>
    </w:p>
    <w:p w14:paraId="0BE8AF64" w14:textId="77777777" w:rsidR="00D37158" w:rsidRDefault="00D37158" w:rsidP="00D37158">
      <w:pPr>
        <w:pStyle w:val="Body1"/>
        <w:ind w:left="0"/>
      </w:pPr>
      <w:r>
        <w:t xml:space="preserve">Use the </w:t>
      </w:r>
      <w:r w:rsidR="00CE679C">
        <w:t>GET</w:t>
      </w:r>
      <w:r>
        <w:t xml:space="preserve"> HTTP operation.</w:t>
      </w:r>
    </w:p>
    <w:p w14:paraId="0BE8AF65" w14:textId="77777777" w:rsidR="00D37158" w:rsidRDefault="00D37158" w:rsidP="00D37158">
      <w:pPr>
        <w:pStyle w:val="Body1"/>
        <w:ind w:left="0"/>
      </w:pPr>
      <w:r>
        <w:t>Specify the following headers:</w:t>
      </w:r>
    </w:p>
    <w:p w14:paraId="0BE8AF66" w14:textId="77777777" w:rsidR="00D37158" w:rsidRDefault="00D37158" w:rsidP="004D2AFE">
      <w:pPr>
        <w:pStyle w:val="Body1"/>
        <w:numPr>
          <w:ilvl w:val="0"/>
          <w:numId w:val="11"/>
        </w:numPr>
      </w:pPr>
      <w:r>
        <w:t xml:space="preserve">Authorization </w:t>
      </w:r>
      <w:r w:rsidR="00CE679C">
        <w:t>–</w:t>
      </w:r>
      <w:r>
        <w:t xml:space="preserve"> </w:t>
      </w:r>
      <w:r w:rsidR="00CE679C">
        <w:t>as generated from Basic Auth with the provided Username and Password from above</w:t>
      </w:r>
    </w:p>
    <w:p w14:paraId="0BE8AF67" w14:textId="77777777" w:rsidR="00D37158" w:rsidRDefault="00D37158" w:rsidP="004D2AFE">
      <w:pPr>
        <w:pStyle w:val="Body1"/>
        <w:numPr>
          <w:ilvl w:val="0"/>
          <w:numId w:val="11"/>
        </w:numPr>
      </w:pPr>
      <w:r>
        <w:t>Content-Type – application/xml</w:t>
      </w:r>
    </w:p>
    <w:p w14:paraId="0BE8AF68" w14:textId="77777777" w:rsidR="00D37158" w:rsidRDefault="00D37158" w:rsidP="004D2AFE">
      <w:pPr>
        <w:pStyle w:val="Body1"/>
        <w:numPr>
          <w:ilvl w:val="0"/>
          <w:numId w:val="11"/>
        </w:numPr>
      </w:pPr>
      <w:r>
        <w:t>Accept – application/xml</w:t>
      </w:r>
    </w:p>
    <w:p w14:paraId="0BE8AF69" w14:textId="77777777" w:rsidR="00D37158" w:rsidRDefault="00D37158" w:rsidP="00D37158">
      <w:pPr>
        <w:pStyle w:val="Body1"/>
        <w:ind w:left="0"/>
      </w:pPr>
      <w:r>
        <w:lastRenderedPageBreak/>
        <w:t xml:space="preserve">Once ready, send the </w:t>
      </w:r>
      <w:r w:rsidR="00CE679C">
        <w:t>GET</w:t>
      </w:r>
      <w:r>
        <w:t xml:space="preserve"> request</w:t>
      </w:r>
      <w:r w:rsidR="00CE679C">
        <w:t xml:space="preserve">. The </w:t>
      </w:r>
      <w:r>
        <w:t>response payload</w:t>
      </w:r>
      <w:r w:rsidR="00CE679C">
        <w:t xml:space="preserve"> should contain a list of schools</w:t>
      </w:r>
      <w:r>
        <w:t>.</w:t>
      </w:r>
    </w:p>
    <w:p w14:paraId="0BE8AF6A" w14:textId="77777777" w:rsidR="00413D7C" w:rsidRDefault="00732584" w:rsidP="00413D7C">
      <w:pPr>
        <w:pStyle w:val="Heading3"/>
      </w:pPr>
      <w:bookmarkStart w:id="27" w:name="_Toc104735766"/>
      <w:r>
        <w:t>Implement a</w:t>
      </w:r>
      <w:r w:rsidR="00413D7C">
        <w:t xml:space="preserve"> </w:t>
      </w:r>
      <w:r w:rsidR="00E35A6F">
        <w:t>school</w:t>
      </w:r>
      <w:r w:rsidR="00413D7C">
        <w:t xml:space="preserve"> Consumer </w:t>
      </w:r>
      <w:r>
        <w:t>(optional)</w:t>
      </w:r>
      <w:bookmarkEnd w:id="27"/>
    </w:p>
    <w:p w14:paraId="0BE8AF6B" w14:textId="77777777" w:rsidR="00A35F3A" w:rsidRDefault="00A35F3A" w:rsidP="00A35F3A">
      <w:pPr>
        <w:pStyle w:val="Body1"/>
        <w:ind w:left="0"/>
      </w:pPr>
      <w:r>
        <w:t xml:space="preserve">Implement a </w:t>
      </w:r>
      <w:r w:rsidR="00E35A6F">
        <w:t>school</w:t>
      </w:r>
      <w:r>
        <w:t xml:space="preserve"> C</w:t>
      </w:r>
      <w:r w:rsidR="00413D7C">
        <w:t xml:space="preserve">onsumer as </w:t>
      </w:r>
      <w:r>
        <w:t xml:space="preserve">per the </w:t>
      </w:r>
      <w:r w:rsidR="00E35A6F">
        <w:t>student</w:t>
      </w:r>
      <w:r>
        <w:t xml:space="preserve"> C</w:t>
      </w:r>
      <w:r w:rsidR="00413D7C">
        <w:t>onsumer</w:t>
      </w:r>
      <w:r>
        <w:t xml:space="preserve"> created in Exercise 2 and run against the newly created </w:t>
      </w:r>
      <w:r w:rsidR="00E35A6F">
        <w:t>school</w:t>
      </w:r>
      <w:r>
        <w:t xml:space="preserve"> Provider.</w:t>
      </w:r>
    </w:p>
    <w:p w14:paraId="0BE8AF6C" w14:textId="77777777" w:rsidR="00413D7C" w:rsidRDefault="00413D7C" w:rsidP="00413D7C">
      <w:pPr>
        <w:pStyle w:val="Heading2"/>
      </w:pPr>
      <w:bookmarkStart w:id="28" w:name="_Toc104735767"/>
      <w:r>
        <w:t>Advanced Exercise</w:t>
      </w:r>
      <w:bookmarkEnd w:id="28"/>
    </w:p>
    <w:p w14:paraId="0BE8AF6D" w14:textId="77777777" w:rsidR="0094643D" w:rsidRDefault="00413D7C" w:rsidP="00D44673">
      <w:pPr>
        <w:pStyle w:val="Body1"/>
        <w:ind w:left="0"/>
      </w:pPr>
      <w:r>
        <w:t xml:space="preserve">If you have finished the above exercise successfully and have more time, implement remaining methods in the </w:t>
      </w:r>
      <w:r w:rsidR="006A6FAF">
        <w:t>school</w:t>
      </w:r>
      <w:r w:rsidR="00A35F3A">
        <w:t xml:space="preserve"> Provider class.</w:t>
      </w:r>
    </w:p>
    <w:p w14:paraId="0BE8AF6E" w14:textId="77777777" w:rsidR="00335BD7" w:rsidRDefault="00335BD7" w:rsidP="00335BD7">
      <w:pPr>
        <w:pStyle w:val="Heading1"/>
      </w:pPr>
      <w:bookmarkStart w:id="29" w:name="_Toc439229713"/>
      <w:bookmarkStart w:id="30" w:name="_Toc442271091"/>
      <w:bookmarkStart w:id="31" w:name="_Toc104735768"/>
      <w:r>
        <w:t>Exercise 4: Service Path</w:t>
      </w:r>
      <w:bookmarkEnd w:id="29"/>
      <w:r>
        <w:t>s</w:t>
      </w:r>
      <w:bookmarkEnd w:id="30"/>
      <w:bookmarkEnd w:id="31"/>
    </w:p>
    <w:p w14:paraId="0BE8AF6F" w14:textId="77777777" w:rsidR="00335BD7" w:rsidRPr="00ED6955" w:rsidRDefault="00335BD7" w:rsidP="00335BD7">
      <w:pPr>
        <w:pStyle w:val="Body1"/>
        <w:ind w:left="0"/>
        <w:rPr>
          <w:b/>
        </w:rPr>
      </w:pPr>
      <w:r w:rsidRPr="00ED6955">
        <w:rPr>
          <w:b/>
        </w:rPr>
        <w:t>Task:</w:t>
      </w:r>
    </w:p>
    <w:p w14:paraId="0BE8AF70" w14:textId="77777777" w:rsidR="00335BD7" w:rsidRDefault="00335BD7" w:rsidP="004D2AFE">
      <w:pPr>
        <w:pStyle w:val="Body1"/>
        <w:numPr>
          <w:ilvl w:val="0"/>
          <w:numId w:val="8"/>
        </w:numPr>
      </w:pPr>
      <w:r>
        <w:t>Implement a Service Path endpoint in the student Provider</w:t>
      </w:r>
    </w:p>
    <w:p w14:paraId="0BE8AF71" w14:textId="77777777" w:rsidR="00335BD7" w:rsidRDefault="00335BD7" w:rsidP="004D2AFE">
      <w:pPr>
        <w:pStyle w:val="Body1"/>
        <w:numPr>
          <w:ilvl w:val="0"/>
          <w:numId w:val="8"/>
        </w:numPr>
      </w:pPr>
      <w:r>
        <w:t>Use the student  Consumer to query the Service Path</w:t>
      </w:r>
    </w:p>
    <w:p w14:paraId="0BE8AF72" w14:textId="77777777" w:rsidR="00335BD7" w:rsidRDefault="00335BD7" w:rsidP="00335BD7">
      <w:pPr>
        <w:pStyle w:val="Heading2"/>
      </w:pPr>
      <w:bookmarkStart w:id="32" w:name="_Toc442271092"/>
      <w:bookmarkStart w:id="33" w:name="_Ref415141583"/>
      <w:bookmarkStart w:id="34" w:name="_Toc429993245"/>
      <w:bookmarkStart w:id="35" w:name="_Toc439229714"/>
      <w:bookmarkStart w:id="36" w:name="_Toc104735769"/>
      <w:r>
        <w:t>Pre-requisites and configuration</w:t>
      </w:r>
      <w:bookmarkEnd w:id="32"/>
      <w:bookmarkEnd w:id="36"/>
    </w:p>
    <w:p w14:paraId="0BE8AF73" w14:textId="77777777" w:rsidR="00335BD7" w:rsidRDefault="00335BD7" w:rsidP="00335BD7">
      <w:pPr>
        <w:pStyle w:val="Body1"/>
        <w:ind w:left="0"/>
      </w:pPr>
      <w:r>
        <w:t>Use the student Consumer created in exercise 2.</w:t>
      </w:r>
    </w:p>
    <w:p w14:paraId="0BE8AF74" w14:textId="77777777" w:rsidR="00335BD7" w:rsidRDefault="00335BD7" w:rsidP="00335BD7">
      <w:pPr>
        <w:pStyle w:val="Body1"/>
        <w:ind w:left="0"/>
      </w:pPr>
      <w:r>
        <w:t>Repeat the steps in exercise 3 to implement a student Provider.</w:t>
      </w:r>
      <w:r w:rsidR="00AE4170">
        <w:t xml:space="preserve"> In addition, follow</w:t>
      </w:r>
      <w:r>
        <w:t xml:space="preserve"> the instructions outlined in the “Enabling Service Paths.docx” document to configure the Provider project appropriately. For a short cut, simply use the student Provider included with the demo project.</w:t>
      </w:r>
    </w:p>
    <w:p w14:paraId="0BE8AF75" w14:textId="77777777" w:rsidR="00335BD7" w:rsidRDefault="00335BD7" w:rsidP="00335BD7">
      <w:pPr>
        <w:pStyle w:val="Heading2"/>
      </w:pPr>
      <w:bookmarkStart w:id="37" w:name="_Toc442271093"/>
      <w:bookmarkStart w:id="38" w:name="_Toc104735770"/>
      <w:r>
        <w:t>Provider implementation</w:t>
      </w:r>
      <w:bookmarkEnd w:id="33"/>
      <w:bookmarkEnd w:id="34"/>
      <w:bookmarkEnd w:id="35"/>
      <w:bookmarkEnd w:id="37"/>
      <w:bookmarkEnd w:id="38"/>
    </w:p>
    <w:p w14:paraId="0BE8AF76" w14:textId="77777777" w:rsidR="00335BD7" w:rsidRDefault="00335BD7" w:rsidP="00335BD7">
      <w:pPr>
        <w:pStyle w:val="Body1"/>
        <w:ind w:left="0"/>
      </w:pPr>
      <w:r>
        <w:t xml:space="preserve">To create a Service Path endpoint, implement the </w:t>
      </w:r>
      <w:r w:rsidRPr="00580A83">
        <w:t>Retrieve(IEnumerable&lt;EqualCondition&gt;, uint?, uint?, string, string)</w:t>
      </w:r>
      <w:r>
        <w:t xml:space="preserve"> method of the</w:t>
      </w:r>
      <w:r w:rsidRPr="00580A83">
        <w:t xml:space="preserve"> IBasicProviderService</w:t>
      </w:r>
      <w:r>
        <w:t xml:space="preserve"> interface for the student service that is passed to the student Provider.</w:t>
      </w:r>
    </w:p>
    <w:p w14:paraId="0BE8AF77" w14:textId="77777777" w:rsidR="00335BD7" w:rsidRDefault="00335BD7" w:rsidP="00335BD7">
      <w:pPr>
        <w:pStyle w:val="Body1"/>
        <w:ind w:left="0"/>
      </w:pPr>
      <w:r>
        <w:t xml:space="preserve">When evaluating the EqualCondition, note that the Left property refers to the SIF data model and the Right property refers to a RefId. To implement a Service Path of the form </w:t>
      </w:r>
      <w:r w:rsidRPr="005B4332">
        <w:t>…/</w:t>
      </w:r>
      <w:r w:rsidR="0035536F">
        <w:t>SchoolInfo</w:t>
      </w:r>
      <w:r w:rsidRPr="005B4332">
        <w:t>s/{}/</w:t>
      </w:r>
      <w:r w:rsidR="0035536F">
        <w:t>StudentPersonal</w:t>
      </w:r>
      <w:r w:rsidRPr="005B4332">
        <w:t>s</w:t>
      </w:r>
      <w:r>
        <w:t>, the Left property of the EqualCondition would be “School</w:t>
      </w:r>
      <w:r w:rsidR="0035536F">
        <w:t>Info</w:t>
      </w:r>
      <w:r>
        <w:t>s” (not</w:t>
      </w:r>
      <w:r w:rsidR="0035536F">
        <w:t xml:space="preserve"> </w:t>
      </w:r>
      <w:r>
        <w:t>School</w:t>
      </w:r>
      <w:r w:rsidR="0035536F">
        <w:t>Info</w:t>
      </w:r>
      <w:r>
        <w:t>), and the Right property would be the RefId of the queried school. Based on the Conditions passed, return a list of matching students (in this case, all students for the specified school).</w:t>
      </w:r>
    </w:p>
    <w:p w14:paraId="0BE8AF78" w14:textId="77777777" w:rsidR="00335BD7" w:rsidRPr="00FA713A" w:rsidRDefault="00335BD7" w:rsidP="00335BD7">
      <w:pPr>
        <w:pStyle w:val="Body1"/>
        <w:ind w:left="0"/>
      </w:pPr>
      <w:r>
        <w:t>To simplify your implementation, simply output the Conditions to the console to ensure that your Service Path endpoint is being hit with the correct values.</w:t>
      </w:r>
    </w:p>
    <w:p w14:paraId="0BE8AF79" w14:textId="77777777" w:rsidR="00335BD7" w:rsidRDefault="00335BD7" w:rsidP="00335BD7">
      <w:pPr>
        <w:pStyle w:val="Heading2"/>
      </w:pPr>
      <w:bookmarkStart w:id="39" w:name="_Toc429993246"/>
      <w:bookmarkStart w:id="40" w:name="_Toc439229715"/>
      <w:bookmarkStart w:id="41" w:name="_Toc442271094"/>
      <w:bookmarkStart w:id="42" w:name="_Toc104735771"/>
      <w:r>
        <w:t>Consumer implementation</w:t>
      </w:r>
      <w:bookmarkEnd w:id="39"/>
      <w:bookmarkEnd w:id="40"/>
      <w:bookmarkEnd w:id="41"/>
      <w:bookmarkEnd w:id="42"/>
    </w:p>
    <w:p w14:paraId="0BE8AF7A" w14:textId="77777777" w:rsidR="00335BD7" w:rsidRDefault="00335BD7" w:rsidP="00335BD7">
      <w:pPr>
        <w:pStyle w:val="Body1"/>
        <w:ind w:left="0"/>
      </w:pPr>
      <w:r>
        <w:t>The previous exercise should be completed before this to ensure that there is an appropriate Service Path endpoint to query against.</w:t>
      </w:r>
    </w:p>
    <w:p w14:paraId="0BE8AF7B" w14:textId="49B3A0C8" w:rsidR="00335BD7" w:rsidRDefault="00335BD7" w:rsidP="00335BD7">
      <w:pPr>
        <w:pStyle w:val="Body1"/>
        <w:ind w:left="0"/>
      </w:pPr>
      <w:r>
        <w:lastRenderedPageBreak/>
        <w:t>To query the Service Path endpoint of the student Provider, call the</w:t>
      </w:r>
      <w:r w:rsidRPr="00331AD4">
        <w:t xml:space="preserve"> QueryByServicePath</w:t>
      </w:r>
      <w:r>
        <w:t>(</w:t>
      </w:r>
      <w:r w:rsidRPr="00331AD4">
        <w:t>IList&lt;EqualCondition&gt;</w:t>
      </w:r>
      <w:r>
        <w:t xml:space="preserve">) method of the student Consumer. To query a Service Path of the form </w:t>
      </w:r>
      <w:r w:rsidRPr="005B4332">
        <w:t>…/</w:t>
      </w:r>
      <w:r w:rsidR="005764F1">
        <w:t>SchoolInfo</w:t>
      </w:r>
      <w:r w:rsidR="005764F1" w:rsidRPr="005B4332">
        <w:t>s/{}/</w:t>
      </w:r>
      <w:r w:rsidR="005764F1">
        <w:t>StudentPersonal</w:t>
      </w:r>
      <w:r w:rsidR="005764F1" w:rsidRPr="005B4332">
        <w:t>s</w:t>
      </w:r>
      <w:r>
        <w:t>,</w:t>
      </w:r>
      <w:r w:rsidRPr="00331AD4">
        <w:t xml:space="preserve"> </w:t>
      </w:r>
      <w:r>
        <w:t>create an instance of EqualCondition whereby the value of the Left property is “School</w:t>
      </w:r>
      <w:r w:rsidR="005764F1">
        <w:t>Info</w:t>
      </w:r>
      <w:r>
        <w:t>s” (not School</w:t>
      </w:r>
      <w:r w:rsidR="005764F1">
        <w:t>Info</w:t>
      </w:r>
      <w:r>
        <w:t>) and the value of the Right property is the RefId of the queried school. Based on the Conditions passed, the call should return all students for the specified school.</w:t>
      </w:r>
    </w:p>
    <w:p w14:paraId="0BE8AF7C" w14:textId="77777777" w:rsidR="008F380C" w:rsidRDefault="008F380C" w:rsidP="008F380C">
      <w:pPr>
        <w:pStyle w:val="Heading1"/>
      </w:pPr>
      <w:bookmarkStart w:id="43" w:name="_Toc104735772"/>
      <w:r>
        <w:t>Important notes</w:t>
      </w:r>
      <w:bookmarkEnd w:id="43"/>
    </w:p>
    <w:p w14:paraId="0BE8AF7D" w14:textId="6E3FE0D7" w:rsidR="008F380C" w:rsidRPr="008F380C" w:rsidRDefault="00361C3E" w:rsidP="008F380C">
      <w:pPr>
        <w:pStyle w:val="Heading2"/>
      </w:pPr>
      <w:bookmarkStart w:id="44" w:name="_Toc104735773"/>
      <w:r>
        <w:t>Invalid session state</w:t>
      </w:r>
      <w:bookmarkEnd w:id="44"/>
    </w:p>
    <w:p w14:paraId="6C128752" w14:textId="63C1BA98" w:rsidR="009D0D5C" w:rsidRDefault="00F1577E" w:rsidP="008F380C">
      <w:pPr>
        <w:pStyle w:val="Body1"/>
        <w:ind w:left="0"/>
      </w:pPr>
      <w:r>
        <w:t xml:space="preserve">It is possible </w:t>
      </w:r>
      <w:r w:rsidR="007E41A9">
        <w:t>for</w:t>
      </w:r>
      <w:r>
        <w:t xml:space="preserve"> the session state between a Consumer and the EnvironmentProvider to become invalid. </w:t>
      </w:r>
      <w:r w:rsidR="009D0D5C">
        <w:t>The following scenarios are possible:</w:t>
      </w:r>
    </w:p>
    <w:p w14:paraId="0D494761" w14:textId="7C88A2A6" w:rsidR="00F1577E" w:rsidRDefault="009D0D5C" w:rsidP="004D2AFE">
      <w:pPr>
        <w:pStyle w:val="Body1"/>
        <w:numPr>
          <w:ilvl w:val="0"/>
          <w:numId w:val="12"/>
        </w:numPr>
      </w:pPr>
      <w:r>
        <w:t>If the sessionToken does not exist in the Consumer’s SifFramework.config file (in the bin directory) but exist</w:t>
      </w:r>
      <w:r w:rsidR="007E41A9">
        <w:t>s</w:t>
      </w:r>
      <w:r>
        <w:t xml:space="preserve"> in the EnvironmentProvider database, a HTTP status of 409 Conflict may be returned.</w:t>
      </w:r>
    </w:p>
    <w:p w14:paraId="6AC66C77" w14:textId="1B4E131F" w:rsidR="007E41A9" w:rsidRDefault="007E41A9" w:rsidP="004D2AFE">
      <w:pPr>
        <w:pStyle w:val="Body1"/>
        <w:numPr>
          <w:ilvl w:val="0"/>
          <w:numId w:val="12"/>
        </w:numPr>
      </w:pPr>
      <w:r>
        <w:t>If the sessionToken exists in the Consumer’s SifFramework.config file (in the bin directory) but does not exist in the EnvironmentProvider database, a HTTP status of 401 Unauthorized may be returned.</w:t>
      </w:r>
    </w:p>
    <w:p w14:paraId="2E476FAA" w14:textId="6025B78C" w:rsidR="007D4062" w:rsidRDefault="007D4062" w:rsidP="004D2AFE">
      <w:pPr>
        <w:pStyle w:val="Body1"/>
        <w:numPr>
          <w:ilvl w:val="0"/>
          <w:numId w:val="12"/>
        </w:numPr>
      </w:pPr>
      <w:r>
        <w:t>If the sessionToken in the Consumer’s SifFramework.config file (in the bin directory) does not match the sessiontToken in the EnvironmentProvider database, a HTTP status of 401 Unauthorized may be returned.</w:t>
      </w:r>
    </w:p>
    <w:p w14:paraId="318C1A0F" w14:textId="3FA289C0" w:rsidR="00F1577E" w:rsidRDefault="00F1577E" w:rsidP="008F380C">
      <w:pPr>
        <w:pStyle w:val="Body1"/>
        <w:ind w:left="0"/>
      </w:pPr>
      <w:r>
        <w:t xml:space="preserve">The first scenario </w:t>
      </w:r>
      <w:r w:rsidR="007D4062">
        <w:t>may</w:t>
      </w:r>
      <w:r>
        <w:t xml:space="preserve"> occur under the following circumstances:</w:t>
      </w:r>
    </w:p>
    <w:p w14:paraId="07722190" w14:textId="7B0A3E61" w:rsidR="00645277" w:rsidRDefault="00F1577E" w:rsidP="004D2AFE">
      <w:pPr>
        <w:pStyle w:val="Body1"/>
        <w:numPr>
          <w:ilvl w:val="0"/>
          <w:numId w:val="13"/>
        </w:numPr>
      </w:pPr>
      <w:r>
        <w:t>T</w:t>
      </w:r>
      <w:r w:rsidR="009D0D5C">
        <w:t xml:space="preserve">he </w:t>
      </w:r>
      <w:r w:rsidR="009D0D5C" w:rsidRPr="009D0D5C">
        <w:t>consumer.environment.deleteOnUnregister</w:t>
      </w:r>
      <w:r w:rsidR="009D0D5C">
        <w:t xml:space="preserve"> setting is “false”</w:t>
      </w:r>
      <w:r>
        <w:t xml:space="preserve"> and the SifFramework.config file is reset (e.g. </w:t>
      </w:r>
      <w:r w:rsidR="007E41A9">
        <w:t xml:space="preserve">by </w:t>
      </w:r>
      <w:r>
        <w:t>rebuilding the project)</w:t>
      </w:r>
      <w:r w:rsidR="009D0D5C">
        <w:t>.</w:t>
      </w:r>
    </w:p>
    <w:p w14:paraId="19F1EC99" w14:textId="663A6F2A" w:rsidR="005A3FC8" w:rsidRDefault="005A3FC8" w:rsidP="005A3FC8">
      <w:pPr>
        <w:pStyle w:val="Body1"/>
        <w:ind w:left="0"/>
      </w:pPr>
      <w:r>
        <w:t xml:space="preserve">The second scenario </w:t>
      </w:r>
      <w:r w:rsidR="007D4062">
        <w:t>may</w:t>
      </w:r>
      <w:r>
        <w:t xml:space="preserve"> occur under the following circumstances:</w:t>
      </w:r>
    </w:p>
    <w:p w14:paraId="710E67EB" w14:textId="2BC97C6E" w:rsidR="005A3FC8" w:rsidRDefault="005A3FC8" w:rsidP="004D2AFE">
      <w:pPr>
        <w:pStyle w:val="Body1"/>
        <w:numPr>
          <w:ilvl w:val="0"/>
          <w:numId w:val="14"/>
        </w:numPr>
      </w:pPr>
      <w:r>
        <w:t xml:space="preserve">The </w:t>
      </w:r>
      <w:r w:rsidRPr="009D0D5C">
        <w:t>consumer.environment.deleteOnUnregister</w:t>
      </w:r>
      <w:r>
        <w:t xml:space="preserve"> setting is “true” and the Consumer completes (or crashes) without calling Unregister()</w:t>
      </w:r>
      <w:r w:rsidR="007E41A9">
        <w:t>, but the sessionToken is removed from the EnvironmentProvider database (e.g. by running the DemoAuSetup.bat script).</w:t>
      </w:r>
    </w:p>
    <w:p w14:paraId="65D1CAE9" w14:textId="106D9DCD" w:rsidR="007E41A9" w:rsidRDefault="007E41A9" w:rsidP="004D2AFE">
      <w:pPr>
        <w:pStyle w:val="Body1"/>
        <w:numPr>
          <w:ilvl w:val="0"/>
          <w:numId w:val="14"/>
        </w:numPr>
      </w:pPr>
      <w:r>
        <w:t xml:space="preserve">The </w:t>
      </w:r>
      <w:r w:rsidRPr="009D0D5C">
        <w:t>consumer.environment.deleteOnUnregister</w:t>
      </w:r>
      <w:r>
        <w:t xml:space="preserve"> setting is “false”, but the sessionToken is removed from the EnvironmentProvider database (e.g. by running the DemoAuSetup.bat script).</w:t>
      </w:r>
    </w:p>
    <w:p w14:paraId="28BAA90E" w14:textId="776C15C7" w:rsidR="007D4062" w:rsidRDefault="007D4062" w:rsidP="007D4062">
      <w:pPr>
        <w:pStyle w:val="Body1"/>
        <w:ind w:left="0"/>
      </w:pPr>
      <w:r>
        <w:t>The third scenario may occur under the following circumstances:</w:t>
      </w:r>
    </w:p>
    <w:p w14:paraId="1BF43C6E" w14:textId="722BFB54" w:rsidR="007D4062" w:rsidRDefault="007D4062" w:rsidP="004D2AFE">
      <w:pPr>
        <w:pStyle w:val="Body1"/>
        <w:numPr>
          <w:ilvl w:val="0"/>
          <w:numId w:val="15"/>
        </w:numPr>
      </w:pPr>
      <w:r>
        <w:t>Manually changing the applicationKey setting in the Consumer’s SifFramework.config file.</w:t>
      </w:r>
    </w:p>
    <w:p w14:paraId="0BE8AF7F" w14:textId="302D74B9" w:rsidR="008F380C" w:rsidRDefault="008F380C" w:rsidP="00F15D3F">
      <w:pPr>
        <w:pStyle w:val="Body1"/>
        <w:ind w:left="0"/>
      </w:pPr>
      <w:r>
        <w:t>As a workaround, should an</w:t>
      </w:r>
      <w:r w:rsidR="00FD7E1A">
        <w:t>y</w:t>
      </w:r>
      <w:r>
        <w:t xml:space="preserve"> </w:t>
      </w:r>
      <w:r w:rsidR="00FD7E1A">
        <w:t>of th</w:t>
      </w:r>
      <w:r w:rsidR="00F15D3F">
        <w:t>e</w:t>
      </w:r>
      <w:r w:rsidR="00FD7E1A">
        <w:t>s</w:t>
      </w:r>
      <w:r w:rsidR="00F15D3F">
        <w:t>e</w:t>
      </w:r>
      <w:r w:rsidR="00FD7E1A">
        <w:t xml:space="preserve"> scenarios arise</w:t>
      </w:r>
      <w:r>
        <w:t xml:space="preserve"> during these exercises, it is highly recommended that the demo database be re-created </w:t>
      </w:r>
      <w:r w:rsidR="00FD7E1A">
        <w:t xml:space="preserve">(by executing the </w:t>
      </w:r>
      <w:r w:rsidR="00FD7E1A" w:rsidRPr="00EF0768">
        <w:rPr>
          <w:i/>
        </w:rPr>
        <w:t>Scripts\BAT\Demo execution\Demo</w:t>
      </w:r>
      <w:r w:rsidR="00FD7E1A">
        <w:rPr>
          <w:i/>
        </w:rPr>
        <w:t>Au</w:t>
      </w:r>
      <w:r w:rsidR="00FD7E1A" w:rsidRPr="00EF0768">
        <w:rPr>
          <w:i/>
        </w:rPr>
        <w:t>Setup.bat</w:t>
      </w:r>
      <w:r w:rsidR="00FD7E1A">
        <w:t xml:space="preserve"> script) and the projects be re-compiled (to reset the SifFramework.config files)</w:t>
      </w:r>
      <w:r>
        <w:t>.</w:t>
      </w:r>
    </w:p>
    <w:sectPr w:rsidR="008F380C" w:rsidSect="003F6E4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1C0A1" w14:textId="77777777" w:rsidR="00F95673" w:rsidRDefault="00F95673">
      <w:r>
        <w:separator/>
      </w:r>
    </w:p>
  </w:endnote>
  <w:endnote w:type="continuationSeparator" w:id="0">
    <w:p w14:paraId="32EA364F" w14:textId="77777777" w:rsidR="00F95673" w:rsidRDefault="00F95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A" w14:textId="0F41EBCE" w:rsidR="00F1577E" w:rsidRDefault="00F1577E" w:rsidP="0016684A">
    <w:pPr>
      <w:pStyle w:val="Footer"/>
    </w:pPr>
    <w:r>
      <w:fldChar w:fldCharType="begin"/>
    </w:r>
    <w:r>
      <w:instrText xml:space="preserve"> QUOTE "Revision: " </w:instrText>
    </w:r>
    <w:r w:rsidR="00F95673">
      <w:fldChar w:fldCharType="begin"/>
    </w:r>
    <w:r w:rsidR="00F95673">
      <w:instrText xml:space="preserve"> DOCPROPERTY "Revision" </w:instrText>
    </w:r>
    <w:r w:rsidR="00F95673">
      <w:fldChar w:fldCharType="separate"/>
    </w:r>
    <w:r w:rsidR="00B360C5">
      <w:instrText>2.0</w:instrText>
    </w:r>
    <w:r w:rsidR="00F95673">
      <w:fldChar w:fldCharType="end"/>
    </w:r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r w:rsidR="00F95673">
      <w:fldChar w:fldCharType="begin"/>
    </w:r>
    <w:r w:rsidR="00F95673">
      <w:instrText xml:space="preserve"> DOCPROPERTY "Status" </w:instrText>
    </w:r>
    <w:r w:rsidR="00F95673">
      <w:fldChar w:fldCharType="separate"/>
    </w:r>
    <w:r w:rsidR="00B360C5">
      <w:instrText>final</w:instrText>
    </w:r>
    <w:r w:rsidR="00F95673">
      <w:fldChar w:fldCharType="end"/>
    </w:r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 w:rsidR="00B360C5">
      <w:t>Revision: 2.0</w:t>
    </w:r>
    <w:r>
      <w:fldChar w:fldCharType="end"/>
    </w:r>
    <w:r>
      <w:tab/>
    </w:r>
    <w:r>
      <w:tab/>
    </w:r>
    <w:r w:rsidR="00F95673">
      <w:fldChar w:fldCharType="begin"/>
    </w:r>
    <w:r w:rsidR="00F95673">
      <w:instrText xml:space="preserve"> DOCPROPERTY "Title" </w:instrText>
    </w:r>
    <w:r w:rsidR="00F95673">
      <w:fldChar w:fldCharType="separate"/>
    </w:r>
    <w:r w:rsidR="00B360C5">
      <w:t>Training Exercises</w:t>
    </w:r>
    <w:r w:rsidR="00F95673">
      <w:fldChar w:fldCharType="end"/>
    </w:r>
    <w:r>
      <w:t xml:space="preserve"> (</w:t>
    </w:r>
    <w:r w:rsidR="00F95673">
      <w:fldChar w:fldCharType="begin"/>
    </w:r>
    <w:r w:rsidR="00F95673">
      <w:instrText xml:space="preserve"> DOCPROPERTY "SystemAbbreviation" </w:instrText>
    </w:r>
    <w:r w:rsidR="00F95673">
      <w:fldChar w:fldCharType="separate"/>
    </w:r>
    <w:r w:rsidR="00B360C5">
      <w:t>SIF-TEX-AU</w:t>
    </w:r>
    <w:r w:rsidR="00F95673">
      <w:fldChar w:fldCharType="end"/>
    </w:r>
    <w:r>
      <w:t>)</w:t>
    </w:r>
  </w:p>
  <w:p w14:paraId="0BE8AF8B" w14:textId="50E7213A" w:rsidR="00F1577E" w:rsidRDefault="00F1577E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 w:rsidR="00B360C5">
      <w:t>May 2022</w:t>
    </w:r>
    <w:r>
      <w:fldChar w:fldCharType="end"/>
    </w:r>
    <w:r>
      <w:tab/>
    </w:r>
    <w:r>
      <w:tab/>
      <w:t xml:space="preserve">Version </w:t>
    </w:r>
    <w:r w:rsidR="00F95673">
      <w:fldChar w:fldCharType="begin"/>
    </w:r>
    <w:r w:rsidR="00F95673">
      <w:instrText xml:space="preserve"> DOCPROPERTY "SystemVersion" </w:instrText>
    </w:r>
    <w:r w:rsidR="00F95673">
      <w:fldChar w:fldCharType="separate"/>
    </w:r>
    <w:r w:rsidR="00B360C5">
      <w:t>6.0.0</w:t>
    </w:r>
    <w:r w:rsidR="00F95673">
      <w:fldChar w:fldCharType="end"/>
    </w:r>
  </w:p>
  <w:p w14:paraId="0BE8AF8C" w14:textId="49D772FA" w:rsidR="00F1577E" w:rsidRPr="00547F48" w:rsidRDefault="00F1577E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F15D3F">
      <w:rPr>
        <w:noProof/>
      </w:rPr>
      <w:t>8</w:t>
    </w:r>
    <w:r w:rsidRPr="00547F48">
      <w:fldChar w:fldCharType="end"/>
    </w:r>
    <w:r w:rsidRPr="00547F48">
      <w:t xml:space="preserve"> of </w:t>
    </w:r>
    <w:r w:rsidR="006021F4">
      <w:rPr>
        <w:noProof/>
      </w:rPr>
      <w:fldChar w:fldCharType="begin"/>
    </w:r>
    <w:r w:rsidR="006021F4">
      <w:rPr>
        <w:noProof/>
      </w:rPr>
      <w:instrText xml:space="preserve"> NUMPAGES </w:instrText>
    </w:r>
    <w:r w:rsidR="006021F4">
      <w:rPr>
        <w:noProof/>
      </w:rPr>
      <w:fldChar w:fldCharType="separate"/>
    </w:r>
    <w:r w:rsidR="00F15D3F">
      <w:rPr>
        <w:noProof/>
      </w:rPr>
      <w:t>9</w:t>
    </w:r>
    <w:r w:rsidR="006021F4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0" wp14:anchorId="0BE8AF99" wp14:editId="0BE8AF9A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F4AB2" id="Line 10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D" w14:textId="6A412E19" w:rsidR="00F1577E" w:rsidRDefault="00F95673" w:rsidP="004B7224">
    <w:pPr>
      <w:pStyle w:val="Footer"/>
      <w:tabs>
        <w:tab w:val="left" w:pos="2550"/>
      </w:tabs>
    </w:pPr>
    <w:r>
      <w:fldChar w:fldCharType="begin"/>
    </w:r>
    <w:r>
      <w:instrText xml:space="preserve"> DOCPROPERTY "SystemAbbreviation" </w:instrText>
    </w:r>
    <w:r>
      <w:fldChar w:fldCharType="separate"/>
    </w:r>
    <w:r w:rsidR="00B360C5">
      <w:t>SIF-TEX-AU</w:t>
    </w:r>
    <w:r>
      <w:fldChar w:fldCharType="end"/>
    </w:r>
    <w:r w:rsidR="00F1577E">
      <w:t xml:space="preserve"> Version </w:t>
    </w:r>
    <w:r>
      <w:fldChar w:fldCharType="begin"/>
    </w:r>
    <w:r>
      <w:instrText xml:space="preserve"> DOCPROPERTY "SystemVersion" </w:instrText>
    </w:r>
    <w:r>
      <w:fldChar w:fldCharType="separate"/>
    </w:r>
    <w:r w:rsidR="00B360C5">
      <w:t>6.0.0</w:t>
    </w:r>
    <w:r>
      <w:fldChar w:fldCharType="end"/>
    </w:r>
    <w:r w:rsidR="00F1577E">
      <w:tab/>
    </w:r>
    <w:r w:rsidR="00F1577E">
      <w:tab/>
    </w:r>
    <w:r w:rsidR="00B360C5">
      <w:tab/>
    </w:r>
    <w:r w:rsidR="00F1577E">
      <w:fldChar w:fldCharType="begin"/>
    </w:r>
    <w:r w:rsidR="00F1577E">
      <w:instrText xml:space="preserve"> QUOTE "Revision: " </w:instrText>
    </w:r>
    <w:r>
      <w:fldChar w:fldCharType="begin"/>
    </w:r>
    <w:r>
      <w:instrText xml:space="preserve"> DOCPROPERTY "Revision" </w:instrText>
    </w:r>
    <w:r>
      <w:fldChar w:fldCharType="separate"/>
    </w:r>
    <w:r w:rsidR="00B360C5">
      <w:instrText>2.0</w:instrText>
    </w:r>
    <w:r>
      <w:fldChar w:fldCharType="end"/>
    </w:r>
    <w:r w:rsidR="00F1577E">
      <w:fldChar w:fldCharType="begin"/>
    </w:r>
    <w:r w:rsidR="00F1577E">
      <w:instrText xml:space="preserve"> </w:instrText>
    </w:r>
    <w:r w:rsidR="00F1577E" w:rsidRPr="008B2353">
      <w:instrText>I</w:instrText>
    </w:r>
    <w:r w:rsidR="00F1577E">
      <w:instrText xml:space="preserve">F </w:instrText>
    </w:r>
    <w:r>
      <w:fldChar w:fldCharType="begin"/>
    </w:r>
    <w:r>
      <w:instrText xml:space="preserve"> DOCPROPERTY "Status" </w:instrText>
    </w:r>
    <w:r>
      <w:fldChar w:fldCharType="separate"/>
    </w:r>
    <w:r w:rsidR="00B360C5">
      <w:instrText>final</w:instrText>
    </w:r>
    <w:r>
      <w:fldChar w:fldCharType="end"/>
    </w:r>
    <w:r w:rsidR="00F1577E">
      <w:instrText xml:space="preserve"> = "draft" " (</w:instrText>
    </w:r>
    <w:r w:rsidR="00F1577E">
      <w:fldChar w:fldCharType="begin"/>
    </w:r>
    <w:r w:rsidR="00F1577E">
      <w:instrText xml:space="preserve"> </w:instrText>
    </w:r>
    <w:r w:rsidR="00F1577E" w:rsidRPr="008B2353">
      <w:rPr>
        <w:rStyle w:val="Emphasis"/>
        <w:iCs/>
      </w:rPr>
      <w:instrText>D</w:instrText>
    </w:r>
    <w:r w:rsidR="00F1577E">
      <w:instrText>OCPROPERTY "Status" \* CHARFORMAT</w:instrText>
    </w:r>
    <w:r w:rsidR="00F1577E">
      <w:fldChar w:fldCharType="separate"/>
    </w:r>
    <w:r w:rsidR="00F1577E">
      <w:rPr>
        <w:rStyle w:val="Emphasis"/>
        <w:iCs/>
      </w:rPr>
      <w:instrText>draft</w:instrText>
    </w:r>
    <w:r w:rsidR="00F1577E">
      <w:fldChar w:fldCharType="end"/>
    </w:r>
    <w:r w:rsidR="00F1577E">
      <w:instrText xml:space="preserve">)" </w:instrText>
    </w:r>
    <w:r w:rsidR="00F1577E">
      <w:fldChar w:fldCharType="end"/>
    </w:r>
    <w:r w:rsidR="00F1577E" w:rsidRPr="00FA1E10">
      <w:instrText xml:space="preserve"> </w:instrText>
    </w:r>
    <w:r w:rsidR="00F1577E">
      <w:fldChar w:fldCharType="separate"/>
    </w:r>
    <w:r w:rsidR="00B360C5">
      <w:t>Revision: 2.0</w:t>
    </w:r>
    <w:r w:rsidR="00F1577E">
      <w:fldChar w:fldCharType="end"/>
    </w:r>
  </w:p>
  <w:p w14:paraId="0BE8AF8E" w14:textId="29D6D0AB" w:rsidR="00F1577E" w:rsidRDefault="00F95673" w:rsidP="0059738B">
    <w:pPr>
      <w:pStyle w:val="Footer"/>
      <w:tabs>
        <w:tab w:val="left" w:pos="3323"/>
      </w:tabs>
    </w:pPr>
    <w:r>
      <w:fldChar w:fldCharType="begin"/>
    </w:r>
    <w:r>
      <w:instrText xml:space="preserve"> DOCPROPERTY "Title" </w:instrText>
    </w:r>
    <w:r>
      <w:fldChar w:fldCharType="separate"/>
    </w:r>
    <w:r w:rsidR="00B360C5">
      <w:t>Training Exercises</w:t>
    </w:r>
    <w:r>
      <w:fldChar w:fldCharType="end"/>
    </w:r>
    <w:r w:rsidR="00F1577E">
      <w:tab/>
    </w:r>
    <w:r w:rsidR="00F1577E">
      <w:tab/>
    </w:r>
    <w:r w:rsidR="00F1577E">
      <w:tab/>
    </w:r>
    <w:r w:rsidR="00F1577E">
      <w:fldChar w:fldCharType="begin"/>
    </w:r>
    <w:r w:rsidR="00F1577E">
      <w:instrText xml:space="preserve"> DOCPROPERTY "RevisionDate" \@ "MMM YYYY"</w:instrText>
    </w:r>
    <w:r w:rsidR="00F1577E">
      <w:fldChar w:fldCharType="separate"/>
    </w:r>
    <w:r w:rsidR="00B360C5">
      <w:t>May 2022</w:t>
    </w:r>
    <w:r w:rsidR="00F1577E">
      <w:fldChar w:fldCharType="end"/>
    </w:r>
  </w:p>
  <w:p w14:paraId="0BE8AF8F" w14:textId="16939903" w:rsidR="00F1577E" w:rsidRPr="00547F48" w:rsidRDefault="00F1577E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F15D3F">
      <w:rPr>
        <w:noProof/>
      </w:rPr>
      <w:t>9</w:t>
    </w:r>
    <w:r w:rsidRPr="00547F48">
      <w:fldChar w:fldCharType="end"/>
    </w:r>
    <w:r w:rsidRPr="00547F48">
      <w:t xml:space="preserve"> of </w:t>
    </w:r>
    <w:r w:rsidR="006021F4">
      <w:rPr>
        <w:noProof/>
      </w:rPr>
      <w:fldChar w:fldCharType="begin"/>
    </w:r>
    <w:r w:rsidR="006021F4">
      <w:rPr>
        <w:noProof/>
      </w:rPr>
      <w:instrText xml:space="preserve"> NUMPAGES </w:instrText>
    </w:r>
    <w:r w:rsidR="006021F4">
      <w:rPr>
        <w:noProof/>
      </w:rPr>
      <w:fldChar w:fldCharType="separate"/>
    </w:r>
    <w:r w:rsidR="00F15D3F">
      <w:rPr>
        <w:noProof/>
      </w:rPr>
      <w:t>9</w:t>
    </w:r>
    <w:r w:rsidR="006021F4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0" wp14:anchorId="0BE8AF9B" wp14:editId="0BE8AF9C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CA853" id="Line 10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60126" w14:textId="77777777" w:rsidR="00F95673" w:rsidRDefault="00F95673">
      <w:r>
        <w:separator/>
      </w:r>
    </w:p>
  </w:footnote>
  <w:footnote w:type="continuationSeparator" w:id="0">
    <w:p w14:paraId="5C6E9CAA" w14:textId="77777777" w:rsidR="00F95673" w:rsidRDefault="00F95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8" w14:textId="5303B9F1" w:rsidR="00F1577E" w:rsidRDefault="00F1577E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0" wp14:anchorId="0BE8AF91" wp14:editId="0BE8AF92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BD635C" id="Line 10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FDG95r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r w:rsidR="00F95673">
      <w:fldChar w:fldCharType="begin"/>
    </w:r>
    <w:r w:rsidR="00F95673">
      <w:instrText xml:space="preserve"> DOCPROPERTY "SystemTitle" </w:instrText>
    </w:r>
    <w:r w:rsidR="00F95673">
      <w:fldChar w:fldCharType="separate"/>
    </w:r>
    <w:r w:rsidR="00B360C5">
      <w:t>SIF Framework</w:t>
    </w:r>
    <w:r w:rsidR="00F95673">
      <w:fldChar w:fldCharType="end"/>
    </w:r>
    <w:r>
      <w:tab/>
    </w:r>
    <w:r>
      <w:tab/>
    </w:r>
    <w:r>
      <w:rPr>
        <w:noProof/>
      </w:rPr>
      <w:drawing>
        <wp:inline distT="0" distB="0" distL="0" distR="0" wp14:anchorId="0BE8AF93" wp14:editId="0BE8AF94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89" w14:textId="2B4B03B5" w:rsidR="00F1577E" w:rsidRDefault="00F1577E" w:rsidP="00252F31">
    <w:pPr>
      <w:pStyle w:val="Header"/>
    </w:pPr>
    <w:r>
      <w:rPr>
        <w:noProof/>
      </w:rPr>
      <w:drawing>
        <wp:inline distT="0" distB="0" distL="0" distR="0" wp14:anchorId="0BE8AF95" wp14:editId="0BE8AF96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 wp14:anchorId="0BE8AF97" wp14:editId="0BE8AF98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042CC2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N4BX6v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r w:rsidR="00F95673">
      <w:fldChar w:fldCharType="begin"/>
    </w:r>
    <w:r w:rsidR="00F95673">
      <w:instrText xml:space="preserve"> DOCPROPERTY "SystemTitle" </w:instrText>
    </w:r>
    <w:r w:rsidR="00F95673">
      <w:fldChar w:fldCharType="separate"/>
    </w:r>
    <w:r w:rsidR="00B360C5">
      <w:t>SIF Framework</w:t>
    </w:r>
    <w:r w:rsidR="00F95673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8AF90" w14:textId="77777777" w:rsidR="00F1577E" w:rsidRDefault="00F1577E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 wp14:anchorId="0BE8AF9D" wp14:editId="0BE8AF9E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E5178"/>
    <w:multiLevelType w:val="hybridMultilevel"/>
    <w:tmpl w:val="93CC85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6464"/>
    <w:multiLevelType w:val="hybridMultilevel"/>
    <w:tmpl w:val="274841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8" w15:restartNumberingAfterBreak="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10" w15:restartNumberingAfterBreak="0">
    <w:nsid w:val="4CE240E3"/>
    <w:multiLevelType w:val="hybridMultilevel"/>
    <w:tmpl w:val="29AE5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12" w15:restartNumberingAfterBreak="0">
    <w:nsid w:val="6C6D5948"/>
    <w:multiLevelType w:val="hybridMultilevel"/>
    <w:tmpl w:val="D834ED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14" w15:restartNumberingAfterBreak="0">
    <w:nsid w:val="7DC66C0C"/>
    <w:multiLevelType w:val="hybridMultilevel"/>
    <w:tmpl w:val="93CC85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498302">
    <w:abstractNumId w:val="9"/>
  </w:num>
  <w:num w:numId="2" w16cid:durableId="717515017">
    <w:abstractNumId w:val="13"/>
  </w:num>
  <w:num w:numId="3" w16cid:durableId="981422971">
    <w:abstractNumId w:val="11"/>
  </w:num>
  <w:num w:numId="4" w16cid:durableId="494496775">
    <w:abstractNumId w:val="7"/>
  </w:num>
  <w:num w:numId="5" w16cid:durableId="1027021887">
    <w:abstractNumId w:val="11"/>
  </w:num>
  <w:num w:numId="6" w16cid:durableId="1434782118">
    <w:abstractNumId w:val="9"/>
  </w:num>
  <w:num w:numId="7" w16cid:durableId="1916936479">
    <w:abstractNumId w:val="6"/>
  </w:num>
  <w:num w:numId="8" w16cid:durableId="999888508">
    <w:abstractNumId w:val="5"/>
  </w:num>
  <w:num w:numId="9" w16cid:durableId="1143540671">
    <w:abstractNumId w:val="2"/>
  </w:num>
  <w:num w:numId="10" w16cid:durableId="2021547468">
    <w:abstractNumId w:val="0"/>
  </w:num>
  <w:num w:numId="11" w16cid:durableId="350572788">
    <w:abstractNumId w:val="3"/>
  </w:num>
  <w:num w:numId="12" w16cid:durableId="826819857">
    <w:abstractNumId w:val="4"/>
  </w:num>
  <w:num w:numId="13" w16cid:durableId="1400177150">
    <w:abstractNumId w:val="12"/>
  </w:num>
  <w:num w:numId="14" w16cid:durableId="1876380300">
    <w:abstractNumId w:val="14"/>
  </w:num>
  <w:num w:numId="15" w16cid:durableId="534931288">
    <w:abstractNumId w:val="1"/>
  </w:num>
  <w:num w:numId="16" w16cid:durableId="1776747009">
    <w:abstractNumId w:val="10"/>
  </w:num>
  <w:num w:numId="17" w16cid:durableId="1159729084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2C"/>
    <w:rsid w:val="00005064"/>
    <w:rsid w:val="00005A08"/>
    <w:rsid w:val="00005E1E"/>
    <w:rsid w:val="00006EB2"/>
    <w:rsid w:val="00022EE2"/>
    <w:rsid w:val="00023F23"/>
    <w:rsid w:val="00025224"/>
    <w:rsid w:val="00030C09"/>
    <w:rsid w:val="000317F8"/>
    <w:rsid w:val="00037588"/>
    <w:rsid w:val="00037BC0"/>
    <w:rsid w:val="00042204"/>
    <w:rsid w:val="00043A34"/>
    <w:rsid w:val="00045041"/>
    <w:rsid w:val="0004555E"/>
    <w:rsid w:val="00046F23"/>
    <w:rsid w:val="00050420"/>
    <w:rsid w:val="00050E1F"/>
    <w:rsid w:val="0005152C"/>
    <w:rsid w:val="0005423A"/>
    <w:rsid w:val="00056386"/>
    <w:rsid w:val="00057B4B"/>
    <w:rsid w:val="0006062A"/>
    <w:rsid w:val="00060A93"/>
    <w:rsid w:val="00060D9F"/>
    <w:rsid w:val="00061E1D"/>
    <w:rsid w:val="000661A3"/>
    <w:rsid w:val="000676C6"/>
    <w:rsid w:val="000748EB"/>
    <w:rsid w:val="000761E4"/>
    <w:rsid w:val="00082132"/>
    <w:rsid w:val="00087280"/>
    <w:rsid w:val="00090080"/>
    <w:rsid w:val="000927F4"/>
    <w:rsid w:val="0009531E"/>
    <w:rsid w:val="000A084D"/>
    <w:rsid w:val="000A3008"/>
    <w:rsid w:val="000A3324"/>
    <w:rsid w:val="000A476B"/>
    <w:rsid w:val="000A5116"/>
    <w:rsid w:val="000A52B0"/>
    <w:rsid w:val="000A7452"/>
    <w:rsid w:val="000B2648"/>
    <w:rsid w:val="000B4C9C"/>
    <w:rsid w:val="000B561D"/>
    <w:rsid w:val="000B5B1A"/>
    <w:rsid w:val="000B7B64"/>
    <w:rsid w:val="000C1B34"/>
    <w:rsid w:val="000C1D82"/>
    <w:rsid w:val="000C565B"/>
    <w:rsid w:val="000D309F"/>
    <w:rsid w:val="000D3E4B"/>
    <w:rsid w:val="000D61A5"/>
    <w:rsid w:val="000D71EE"/>
    <w:rsid w:val="000E4279"/>
    <w:rsid w:val="000E5F41"/>
    <w:rsid w:val="000F0003"/>
    <w:rsid w:val="000F39CD"/>
    <w:rsid w:val="000F52E2"/>
    <w:rsid w:val="001021E4"/>
    <w:rsid w:val="00111190"/>
    <w:rsid w:val="00112710"/>
    <w:rsid w:val="00114F2F"/>
    <w:rsid w:val="001167DA"/>
    <w:rsid w:val="00117BEC"/>
    <w:rsid w:val="00120F5E"/>
    <w:rsid w:val="0012370D"/>
    <w:rsid w:val="00124909"/>
    <w:rsid w:val="00125505"/>
    <w:rsid w:val="00131189"/>
    <w:rsid w:val="0013351E"/>
    <w:rsid w:val="001338FA"/>
    <w:rsid w:val="001357BA"/>
    <w:rsid w:val="00136A37"/>
    <w:rsid w:val="001430DD"/>
    <w:rsid w:val="001434C2"/>
    <w:rsid w:val="0014735F"/>
    <w:rsid w:val="001475A3"/>
    <w:rsid w:val="00155907"/>
    <w:rsid w:val="0016684A"/>
    <w:rsid w:val="001673D8"/>
    <w:rsid w:val="00171217"/>
    <w:rsid w:val="0017147A"/>
    <w:rsid w:val="001714D6"/>
    <w:rsid w:val="0017279B"/>
    <w:rsid w:val="00172C67"/>
    <w:rsid w:val="00174A88"/>
    <w:rsid w:val="00175653"/>
    <w:rsid w:val="00175D68"/>
    <w:rsid w:val="00176C0F"/>
    <w:rsid w:val="0018273A"/>
    <w:rsid w:val="00182783"/>
    <w:rsid w:val="00182BF0"/>
    <w:rsid w:val="00186BD0"/>
    <w:rsid w:val="001900F1"/>
    <w:rsid w:val="001915D9"/>
    <w:rsid w:val="0019312B"/>
    <w:rsid w:val="001931BA"/>
    <w:rsid w:val="001950DF"/>
    <w:rsid w:val="00195A75"/>
    <w:rsid w:val="001A4036"/>
    <w:rsid w:val="001C00B1"/>
    <w:rsid w:val="001C0FE6"/>
    <w:rsid w:val="001C12C4"/>
    <w:rsid w:val="001C333C"/>
    <w:rsid w:val="001C3837"/>
    <w:rsid w:val="001C4298"/>
    <w:rsid w:val="001C4980"/>
    <w:rsid w:val="001D6301"/>
    <w:rsid w:val="001D7DA0"/>
    <w:rsid w:val="001E1CB1"/>
    <w:rsid w:val="001E3704"/>
    <w:rsid w:val="001E7442"/>
    <w:rsid w:val="001E7DCF"/>
    <w:rsid w:val="001F4A17"/>
    <w:rsid w:val="00201620"/>
    <w:rsid w:val="00202675"/>
    <w:rsid w:val="00204383"/>
    <w:rsid w:val="002045DA"/>
    <w:rsid w:val="002052C1"/>
    <w:rsid w:val="00205F6B"/>
    <w:rsid w:val="00207060"/>
    <w:rsid w:val="002139C9"/>
    <w:rsid w:val="002149FC"/>
    <w:rsid w:val="00222D6D"/>
    <w:rsid w:val="00231220"/>
    <w:rsid w:val="00237DF0"/>
    <w:rsid w:val="00243EA1"/>
    <w:rsid w:val="00252F31"/>
    <w:rsid w:val="0025537B"/>
    <w:rsid w:val="00260E3C"/>
    <w:rsid w:val="00261B94"/>
    <w:rsid w:val="00266B57"/>
    <w:rsid w:val="00267594"/>
    <w:rsid w:val="002810C2"/>
    <w:rsid w:val="00282F4D"/>
    <w:rsid w:val="00285593"/>
    <w:rsid w:val="002918EA"/>
    <w:rsid w:val="002A44E3"/>
    <w:rsid w:val="002A7A2D"/>
    <w:rsid w:val="002B4B25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F0BE4"/>
    <w:rsid w:val="002F2356"/>
    <w:rsid w:val="003006CC"/>
    <w:rsid w:val="003018B1"/>
    <w:rsid w:val="0030262B"/>
    <w:rsid w:val="00307899"/>
    <w:rsid w:val="00310963"/>
    <w:rsid w:val="00312B56"/>
    <w:rsid w:val="00315E2B"/>
    <w:rsid w:val="00321AE2"/>
    <w:rsid w:val="00326BEF"/>
    <w:rsid w:val="00326F27"/>
    <w:rsid w:val="00331DAE"/>
    <w:rsid w:val="00332874"/>
    <w:rsid w:val="00335BD7"/>
    <w:rsid w:val="00341B69"/>
    <w:rsid w:val="0034329B"/>
    <w:rsid w:val="00343BB9"/>
    <w:rsid w:val="00344440"/>
    <w:rsid w:val="003445E8"/>
    <w:rsid w:val="00350B2C"/>
    <w:rsid w:val="003523B6"/>
    <w:rsid w:val="00352432"/>
    <w:rsid w:val="00354687"/>
    <w:rsid w:val="0035536F"/>
    <w:rsid w:val="003613D8"/>
    <w:rsid w:val="00361C3E"/>
    <w:rsid w:val="0036333D"/>
    <w:rsid w:val="00365215"/>
    <w:rsid w:val="00365A5B"/>
    <w:rsid w:val="00366F63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4359"/>
    <w:rsid w:val="003A1444"/>
    <w:rsid w:val="003A2641"/>
    <w:rsid w:val="003A3D83"/>
    <w:rsid w:val="003A4190"/>
    <w:rsid w:val="003A5107"/>
    <w:rsid w:val="003A585D"/>
    <w:rsid w:val="003B47AE"/>
    <w:rsid w:val="003B482A"/>
    <w:rsid w:val="003B4A68"/>
    <w:rsid w:val="003C1591"/>
    <w:rsid w:val="003C23B7"/>
    <w:rsid w:val="003C64FB"/>
    <w:rsid w:val="003D42E9"/>
    <w:rsid w:val="003D4A63"/>
    <w:rsid w:val="003E1E84"/>
    <w:rsid w:val="003E45FD"/>
    <w:rsid w:val="003E5914"/>
    <w:rsid w:val="003E5BD5"/>
    <w:rsid w:val="003E67F0"/>
    <w:rsid w:val="003F2835"/>
    <w:rsid w:val="003F2DED"/>
    <w:rsid w:val="003F64F3"/>
    <w:rsid w:val="003F6E48"/>
    <w:rsid w:val="00400F83"/>
    <w:rsid w:val="00401A31"/>
    <w:rsid w:val="00401A72"/>
    <w:rsid w:val="00403726"/>
    <w:rsid w:val="00405FBA"/>
    <w:rsid w:val="00407FCB"/>
    <w:rsid w:val="004119B8"/>
    <w:rsid w:val="00413D7C"/>
    <w:rsid w:val="00416CCB"/>
    <w:rsid w:val="00424A81"/>
    <w:rsid w:val="004269E5"/>
    <w:rsid w:val="00431526"/>
    <w:rsid w:val="004410D7"/>
    <w:rsid w:val="00446089"/>
    <w:rsid w:val="00450A93"/>
    <w:rsid w:val="004536F9"/>
    <w:rsid w:val="004538C2"/>
    <w:rsid w:val="004679FA"/>
    <w:rsid w:val="0047779F"/>
    <w:rsid w:val="004826C3"/>
    <w:rsid w:val="0049473C"/>
    <w:rsid w:val="004949ED"/>
    <w:rsid w:val="00497236"/>
    <w:rsid w:val="004A35AC"/>
    <w:rsid w:val="004B498A"/>
    <w:rsid w:val="004B7224"/>
    <w:rsid w:val="004C06A4"/>
    <w:rsid w:val="004C2677"/>
    <w:rsid w:val="004C4D05"/>
    <w:rsid w:val="004C545A"/>
    <w:rsid w:val="004D0954"/>
    <w:rsid w:val="004D126E"/>
    <w:rsid w:val="004D2AFE"/>
    <w:rsid w:val="004D3EE1"/>
    <w:rsid w:val="004D7A45"/>
    <w:rsid w:val="004E012E"/>
    <w:rsid w:val="004E09EE"/>
    <w:rsid w:val="004E6FE7"/>
    <w:rsid w:val="004F05FF"/>
    <w:rsid w:val="004F0802"/>
    <w:rsid w:val="004F35C3"/>
    <w:rsid w:val="004F64C7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6136"/>
    <w:rsid w:val="005316F3"/>
    <w:rsid w:val="00545A1C"/>
    <w:rsid w:val="0054710A"/>
    <w:rsid w:val="0054775B"/>
    <w:rsid w:val="00547F48"/>
    <w:rsid w:val="00552137"/>
    <w:rsid w:val="00556F51"/>
    <w:rsid w:val="0056087C"/>
    <w:rsid w:val="00561034"/>
    <w:rsid w:val="00562640"/>
    <w:rsid w:val="00562ED4"/>
    <w:rsid w:val="0056513B"/>
    <w:rsid w:val="00566B3D"/>
    <w:rsid w:val="00567B86"/>
    <w:rsid w:val="0057037D"/>
    <w:rsid w:val="00572D11"/>
    <w:rsid w:val="00573C64"/>
    <w:rsid w:val="005743D7"/>
    <w:rsid w:val="005764F1"/>
    <w:rsid w:val="005778BD"/>
    <w:rsid w:val="00577C53"/>
    <w:rsid w:val="0058127D"/>
    <w:rsid w:val="005816E2"/>
    <w:rsid w:val="005859DD"/>
    <w:rsid w:val="00590524"/>
    <w:rsid w:val="005924AF"/>
    <w:rsid w:val="00592FFA"/>
    <w:rsid w:val="00594193"/>
    <w:rsid w:val="00596B65"/>
    <w:rsid w:val="0059738B"/>
    <w:rsid w:val="00597FBD"/>
    <w:rsid w:val="005A3E5C"/>
    <w:rsid w:val="005A3FC8"/>
    <w:rsid w:val="005A5E08"/>
    <w:rsid w:val="005A7397"/>
    <w:rsid w:val="005A79E8"/>
    <w:rsid w:val="005B41B7"/>
    <w:rsid w:val="005B547F"/>
    <w:rsid w:val="005C45F4"/>
    <w:rsid w:val="005C540B"/>
    <w:rsid w:val="005D20A8"/>
    <w:rsid w:val="005D72C3"/>
    <w:rsid w:val="005E068D"/>
    <w:rsid w:val="005E080C"/>
    <w:rsid w:val="005F09AC"/>
    <w:rsid w:val="005F21F7"/>
    <w:rsid w:val="005F62EF"/>
    <w:rsid w:val="00600D5B"/>
    <w:rsid w:val="006021F4"/>
    <w:rsid w:val="00610E28"/>
    <w:rsid w:val="0061310A"/>
    <w:rsid w:val="006161F6"/>
    <w:rsid w:val="00617936"/>
    <w:rsid w:val="00621F7B"/>
    <w:rsid w:val="00626B52"/>
    <w:rsid w:val="00626F8D"/>
    <w:rsid w:val="006421A8"/>
    <w:rsid w:val="00643D17"/>
    <w:rsid w:val="006441B0"/>
    <w:rsid w:val="00645277"/>
    <w:rsid w:val="00647F64"/>
    <w:rsid w:val="00650945"/>
    <w:rsid w:val="00651891"/>
    <w:rsid w:val="006520DE"/>
    <w:rsid w:val="00655DBE"/>
    <w:rsid w:val="0065600D"/>
    <w:rsid w:val="00662751"/>
    <w:rsid w:val="006647A5"/>
    <w:rsid w:val="00665CE9"/>
    <w:rsid w:val="00666D58"/>
    <w:rsid w:val="00670BA6"/>
    <w:rsid w:val="00673E5D"/>
    <w:rsid w:val="00686467"/>
    <w:rsid w:val="00690F28"/>
    <w:rsid w:val="00691A20"/>
    <w:rsid w:val="0069225D"/>
    <w:rsid w:val="006922CD"/>
    <w:rsid w:val="0069325C"/>
    <w:rsid w:val="0069403D"/>
    <w:rsid w:val="00694FC4"/>
    <w:rsid w:val="00695FA1"/>
    <w:rsid w:val="006A5CEB"/>
    <w:rsid w:val="006A6FAF"/>
    <w:rsid w:val="006B167C"/>
    <w:rsid w:val="006B1836"/>
    <w:rsid w:val="006B3FEC"/>
    <w:rsid w:val="006C1CFE"/>
    <w:rsid w:val="006C5984"/>
    <w:rsid w:val="006D1DA0"/>
    <w:rsid w:val="006D661E"/>
    <w:rsid w:val="006D7A24"/>
    <w:rsid w:val="006E0F66"/>
    <w:rsid w:val="006E477D"/>
    <w:rsid w:val="006E6DFA"/>
    <w:rsid w:val="006F1E53"/>
    <w:rsid w:val="006F2133"/>
    <w:rsid w:val="006F4D24"/>
    <w:rsid w:val="006F684D"/>
    <w:rsid w:val="006F7621"/>
    <w:rsid w:val="00706E7F"/>
    <w:rsid w:val="0071136A"/>
    <w:rsid w:val="00720E4E"/>
    <w:rsid w:val="00732584"/>
    <w:rsid w:val="0073374A"/>
    <w:rsid w:val="007349C8"/>
    <w:rsid w:val="00743413"/>
    <w:rsid w:val="007447D9"/>
    <w:rsid w:val="00744888"/>
    <w:rsid w:val="00744E63"/>
    <w:rsid w:val="00753024"/>
    <w:rsid w:val="00755E43"/>
    <w:rsid w:val="00756414"/>
    <w:rsid w:val="00764767"/>
    <w:rsid w:val="007654EB"/>
    <w:rsid w:val="00770081"/>
    <w:rsid w:val="0077528F"/>
    <w:rsid w:val="00782109"/>
    <w:rsid w:val="0078273A"/>
    <w:rsid w:val="00783303"/>
    <w:rsid w:val="007841F0"/>
    <w:rsid w:val="00785F62"/>
    <w:rsid w:val="00786A27"/>
    <w:rsid w:val="00791636"/>
    <w:rsid w:val="00792B7D"/>
    <w:rsid w:val="00794C62"/>
    <w:rsid w:val="00796F04"/>
    <w:rsid w:val="007A3C8D"/>
    <w:rsid w:val="007B2193"/>
    <w:rsid w:val="007B256C"/>
    <w:rsid w:val="007B6A08"/>
    <w:rsid w:val="007C4D52"/>
    <w:rsid w:val="007D069B"/>
    <w:rsid w:val="007D06DD"/>
    <w:rsid w:val="007D216A"/>
    <w:rsid w:val="007D4062"/>
    <w:rsid w:val="007D43BE"/>
    <w:rsid w:val="007D5EC4"/>
    <w:rsid w:val="007D6E5D"/>
    <w:rsid w:val="007E41A9"/>
    <w:rsid w:val="007E62F4"/>
    <w:rsid w:val="007F1144"/>
    <w:rsid w:val="007F2D46"/>
    <w:rsid w:val="007F488E"/>
    <w:rsid w:val="007F7B84"/>
    <w:rsid w:val="00802682"/>
    <w:rsid w:val="00804AAE"/>
    <w:rsid w:val="00804CCF"/>
    <w:rsid w:val="00813075"/>
    <w:rsid w:val="00813D1E"/>
    <w:rsid w:val="00814763"/>
    <w:rsid w:val="00815A86"/>
    <w:rsid w:val="00815BE3"/>
    <w:rsid w:val="00816465"/>
    <w:rsid w:val="008172FF"/>
    <w:rsid w:val="0082069E"/>
    <w:rsid w:val="008260F7"/>
    <w:rsid w:val="0082727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763D4"/>
    <w:rsid w:val="00881484"/>
    <w:rsid w:val="0088270F"/>
    <w:rsid w:val="0088290B"/>
    <w:rsid w:val="0088344F"/>
    <w:rsid w:val="00883EBC"/>
    <w:rsid w:val="00885490"/>
    <w:rsid w:val="00893B61"/>
    <w:rsid w:val="00897D48"/>
    <w:rsid w:val="008A2608"/>
    <w:rsid w:val="008A2B33"/>
    <w:rsid w:val="008A6C60"/>
    <w:rsid w:val="008B1559"/>
    <w:rsid w:val="008B2353"/>
    <w:rsid w:val="008B2CEC"/>
    <w:rsid w:val="008C37D1"/>
    <w:rsid w:val="008C4DAC"/>
    <w:rsid w:val="008D005F"/>
    <w:rsid w:val="008D01EE"/>
    <w:rsid w:val="008D33A4"/>
    <w:rsid w:val="008E45B8"/>
    <w:rsid w:val="008E64E7"/>
    <w:rsid w:val="008E690C"/>
    <w:rsid w:val="008E79E6"/>
    <w:rsid w:val="008F000E"/>
    <w:rsid w:val="008F3056"/>
    <w:rsid w:val="008F380C"/>
    <w:rsid w:val="008F3DB1"/>
    <w:rsid w:val="008F4183"/>
    <w:rsid w:val="008F4712"/>
    <w:rsid w:val="008F74BA"/>
    <w:rsid w:val="00900822"/>
    <w:rsid w:val="0090642F"/>
    <w:rsid w:val="00911CDB"/>
    <w:rsid w:val="00914E17"/>
    <w:rsid w:val="009154A7"/>
    <w:rsid w:val="009175E6"/>
    <w:rsid w:val="00923B91"/>
    <w:rsid w:val="0092456F"/>
    <w:rsid w:val="00933EC4"/>
    <w:rsid w:val="00937149"/>
    <w:rsid w:val="0093764A"/>
    <w:rsid w:val="0094643D"/>
    <w:rsid w:val="00947BA5"/>
    <w:rsid w:val="00950100"/>
    <w:rsid w:val="009516E2"/>
    <w:rsid w:val="009714DE"/>
    <w:rsid w:val="0097174F"/>
    <w:rsid w:val="00972196"/>
    <w:rsid w:val="00972A2A"/>
    <w:rsid w:val="00973A86"/>
    <w:rsid w:val="009740DF"/>
    <w:rsid w:val="00974210"/>
    <w:rsid w:val="009807E0"/>
    <w:rsid w:val="009809E8"/>
    <w:rsid w:val="00980D29"/>
    <w:rsid w:val="00981E5F"/>
    <w:rsid w:val="00983DAD"/>
    <w:rsid w:val="00991393"/>
    <w:rsid w:val="00991D35"/>
    <w:rsid w:val="009936C5"/>
    <w:rsid w:val="00995442"/>
    <w:rsid w:val="00996260"/>
    <w:rsid w:val="009966CC"/>
    <w:rsid w:val="009B1A4B"/>
    <w:rsid w:val="009B2EA1"/>
    <w:rsid w:val="009B358E"/>
    <w:rsid w:val="009B5D9C"/>
    <w:rsid w:val="009B7E4F"/>
    <w:rsid w:val="009C13B4"/>
    <w:rsid w:val="009C6E92"/>
    <w:rsid w:val="009D0048"/>
    <w:rsid w:val="009D0D5C"/>
    <w:rsid w:val="009D574E"/>
    <w:rsid w:val="009D57FF"/>
    <w:rsid w:val="009E3AA6"/>
    <w:rsid w:val="009E5214"/>
    <w:rsid w:val="009E5594"/>
    <w:rsid w:val="009E57DE"/>
    <w:rsid w:val="009E688E"/>
    <w:rsid w:val="009F73D0"/>
    <w:rsid w:val="00A03BF0"/>
    <w:rsid w:val="00A111AF"/>
    <w:rsid w:val="00A11C33"/>
    <w:rsid w:val="00A16BDA"/>
    <w:rsid w:val="00A17A4E"/>
    <w:rsid w:val="00A20BCB"/>
    <w:rsid w:val="00A27DD6"/>
    <w:rsid w:val="00A313DD"/>
    <w:rsid w:val="00A32C32"/>
    <w:rsid w:val="00A33489"/>
    <w:rsid w:val="00A340C8"/>
    <w:rsid w:val="00A35F3A"/>
    <w:rsid w:val="00A4028A"/>
    <w:rsid w:val="00A40A8C"/>
    <w:rsid w:val="00A42963"/>
    <w:rsid w:val="00A42F7A"/>
    <w:rsid w:val="00A432D5"/>
    <w:rsid w:val="00A45443"/>
    <w:rsid w:val="00A47DDF"/>
    <w:rsid w:val="00A55D47"/>
    <w:rsid w:val="00A6570D"/>
    <w:rsid w:val="00A66BA5"/>
    <w:rsid w:val="00A72802"/>
    <w:rsid w:val="00A734B5"/>
    <w:rsid w:val="00A747DB"/>
    <w:rsid w:val="00A77C94"/>
    <w:rsid w:val="00A8148B"/>
    <w:rsid w:val="00A84AC8"/>
    <w:rsid w:val="00A87DDD"/>
    <w:rsid w:val="00A92106"/>
    <w:rsid w:val="00A92B0D"/>
    <w:rsid w:val="00A9401D"/>
    <w:rsid w:val="00A961F5"/>
    <w:rsid w:val="00AA5083"/>
    <w:rsid w:val="00AA61F9"/>
    <w:rsid w:val="00AA6662"/>
    <w:rsid w:val="00AB0C42"/>
    <w:rsid w:val="00AC3853"/>
    <w:rsid w:val="00AC4220"/>
    <w:rsid w:val="00AC4A89"/>
    <w:rsid w:val="00AC5DB3"/>
    <w:rsid w:val="00AC66C8"/>
    <w:rsid w:val="00AC6839"/>
    <w:rsid w:val="00AD0BDD"/>
    <w:rsid w:val="00AD7EAE"/>
    <w:rsid w:val="00AE2202"/>
    <w:rsid w:val="00AE4170"/>
    <w:rsid w:val="00AE6BE3"/>
    <w:rsid w:val="00AF25C1"/>
    <w:rsid w:val="00AF25FD"/>
    <w:rsid w:val="00AF2A79"/>
    <w:rsid w:val="00AF4876"/>
    <w:rsid w:val="00AF53EB"/>
    <w:rsid w:val="00AF72E2"/>
    <w:rsid w:val="00AF7848"/>
    <w:rsid w:val="00B07A47"/>
    <w:rsid w:val="00B14D8B"/>
    <w:rsid w:val="00B20756"/>
    <w:rsid w:val="00B252DE"/>
    <w:rsid w:val="00B25318"/>
    <w:rsid w:val="00B32AA3"/>
    <w:rsid w:val="00B360C5"/>
    <w:rsid w:val="00B36706"/>
    <w:rsid w:val="00B42961"/>
    <w:rsid w:val="00B44E7C"/>
    <w:rsid w:val="00B473DE"/>
    <w:rsid w:val="00B53EF4"/>
    <w:rsid w:val="00B543A1"/>
    <w:rsid w:val="00B54AEC"/>
    <w:rsid w:val="00B64576"/>
    <w:rsid w:val="00B6496D"/>
    <w:rsid w:val="00B71116"/>
    <w:rsid w:val="00B7738D"/>
    <w:rsid w:val="00B77BB7"/>
    <w:rsid w:val="00B77F05"/>
    <w:rsid w:val="00B8333B"/>
    <w:rsid w:val="00B875C6"/>
    <w:rsid w:val="00B87B6E"/>
    <w:rsid w:val="00B92116"/>
    <w:rsid w:val="00B9212F"/>
    <w:rsid w:val="00B95380"/>
    <w:rsid w:val="00BA223C"/>
    <w:rsid w:val="00BA2E74"/>
    <w:rsid w:val="00BA4A37"/>
    <w:rsid w:val="00BA4D98"/>
    <w:rsid w:val="00BA6F46"/>
    <w:rsid w:val="00BA702C"/>
    <w:rsid w:val="00BB35C4"/>
    <w:rsid w:val="00BB6DAB"/>
    <w:rsid w:val="00BC5F59"/>
    <w:rsid w:val="00BC76D2"/>
    <w:rsid w:val="00BD2B7F"/>
    <w:rsid w:val="00BD4049"/>
    <w:rsid w:val="00BD46E7"/>
    <w:rsid w:val="00BD4749"/>
    <w:rsid w:val="00BE146B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8FF"/>
    <w:rsid w:val="00C03934"/>
    <w:rsid w:val="00C0540D"/>
    <w:rsid w:val="00C05D52"/>
    <w:rsid w:val="00C12C0E"/>
    <w:rsid w:val="00C14BEC"/>
    <w:rsid w:val="00C1612A"/>
    <w:rsid w:val="00C20154"/>
    <w:rsid w:val="00C22E2D"/>
    <w:rsid w:val="00C33D0B"/>
    <w:rsid w:val="00C34C5D"/>
    <w:rsid w:val="00C412B3"/>
    <w:rsid w:val="00C52CBA"/>
    <w:rsid w:val="00C54FDC"/>
    <w:rsid w:val="00C652EB"/>
    <w:rsid w:val="00C65614"/>
    <w:rsid w:val="00C6567F"/>
    <w:rsid w:val="00C705B1"/>
    <w:rsid w:val="00C715A3"/>
    <w:rsid w:val="00C75827"/>
    <w:rsid w:val="00C758D1"/>
    <w:rsid w:val="00C804D5"/>
    <w:rsid w:val="00C806B9"/>
    <w:rsid w:val="00C8117B"/>
    <w:rsid w:val="00C82C5A"/>
    <w:rsid w:val="00C8700E"/>
    <w:rsid w:val="00C8750B"/>
    <w:rsid w:val="00C904B7"/>
    <w:rsid w:val="00C90C81"/>
    <w:rsid w:val="00C97B62"/>
    <w:rsid w:val="00CA5742"/>
    <w:rsid w:val="00CA5DA7"/>
    <w:rsid w:val="00CB095D"/>
    <w:rsid w:val="00CB1C7A"/>
    <w:rsid w:val="00CB3924"/>
    <w:rsid w:val="00CB693F"/>
    <w:rsid w:val="00CB696A"/>
    <w:rsid w:val="00CB76B3"/>
    <w:rsid w:val="00CB7E34"/>
    <w:rsid w:val="00CC1EF5"/>
    <w:rsid w:val="00CD0600"/>
    <w:rsid w:val="00CD0BDC"/>
    <w:rsid w:val="00CD334A"/>
    <w:rsid w:val="00CD50A9"/>
    <w:rsid w:val="00CD58F4"/>
    <w:rsid w:val="00CE0CD3"/>
    <w:rsid w:val="00CE482E"/>
    <w:rsid w:val="00CE4848"/>
    <w:rsid w:val="00CE6679"/>
    <w:rsid w:val="00CE679C"/>
    <w:rsid w:val="00CE6F2D"/>
    <w:rsid w:val="00CF1487"/>
    <w:rsid w:val="00CF5352"/>
    <w:rsid w:val="00D00B3F"/>
    <w:rsid w:val="00D027E4"/>
    <w:rsid w:val="00D032E3"/>
    <w:rsid w:val="00D033AC"/>
    <w:rsid w:val="00D045A2"/>
    <w:rsid w:val="00D11726"/>
    <w:rsid w:val="00D21DEC"/>
    <w:rsid w:val="00D2255E"/>
    <w:rsid w:val="00D25CC9"/>
    <w:rsid w:val="00D26B09"/>
    <w:rsid w:val="00D27E45"/>
    <w:rsid w:val="00D31054"/>
    <w:rsid w:val="00D3676D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22F6"/>
    <w:rsid w:val="00D635AF"/>
    <w:rsid w:val="00D67D25"/>
    <w:rsid w:val="00D7276A"/>
    <w:rsid w:val="00D736A9"/>
    <w:rsid w:val="00D74C0A"/>
    <w:rsid w:val="00D75846"/>
    <w:rsid w:val="00D76D12"/>
    <w:rsid w:val="00D846D9"/>
    <w:rsid w:val="00D85B7E"/>
    <w:rsid w:val="00D8603B"/>
    <w:rsid w:val="00D93EA7"/>
    <w:rsid w:val="00D96846"/>
    <w:rsid w:val="00DA056E"/>
    <w:rsid w:val="00DB3EF0"/>
    <w:rsid w:val="00DB75CC"/>
    <w:rsid w:val="00DC0D90"/>
    <w:rsid w:val="00DC20C6"/>
    <w:rsid w:val="00DC5E47"/>
    <w:rsid w:val="00DC65C8"/>
    <w:rsid w:val="00DD0AED"/>
    <w:rsid w:val="00DD0B67"/>
    <w:rsid w:val="00DD1376"/>
    <w:rsid w:val="00DD5FBE"/>
    <w:rsid w:val="00DD62F1"/>
    <w:rsid w:val="00DD7F10"/>
    <w:rsid w:val="00DE360D"/>
    <w:rsid w:val="00DE42FD"/>
    <w:rsid w:val="00DE5FBE"/>
    <w:rsid w:val="00DE79E9"/>
    <w:rsid w:val="00DF2622"/>
    <w:rsid w:val="00E0187A"/>
    <w:rsid w:val="00E1192A"/>
    <w:rsid w:val="00E147FE"/>
    <w:rsid w:val="00E16604"/>
    <w:rsid w:val="00E3183E"/>
    <w:rsid w:val="00E33495"/>
    <w:rsid w:val="00E35A6F"/>
    <w:rsid w:val="00E3603E"/>
    <w:rsid w:val="00E51293"/>
    <w:rsid w:val="00E54DC9"/>
    <w:rsid w:val="00E75382"/>
    <w:rsid w:val="00E75FE6"/>
    <w:rsid w:val="00E9223E"/>
    <w:rsid w:val="00E94CCF"/>
    <w:rsid w:val="00E94FF3"/>
    <w:rsid w:val="00E95138"/>
    <w:rsid w:val="00E95291"/>
    <w:rsid w:val="00EA3562"/>
    <w:rsid w:val="00EA384D"/>
    <w:rsid w:val="00EA492F"/>
    <w:rsid w:val="00EA52D3"/>
    <w:rsid w:val="00EB64F9"/>
    <w:rsid w:val="00EB737A"/>
    <w:rsid w:val="00EC0D4F"/>
    <w:rsid w:val="00EC3642"/>
    <w:rsid w:val="00EC3BD0"/>
    <w:rsid w:val="00EC3C98"/>
    <w:rsid w:val="00EC59E5"/>
    <w:rsid w:val="00ED0583"/>
    <w:rsid w:val="00ED2AE6"/>
    <w:rsid w:val="00ED6955"/>
    <w:rsid w:val="00EE0714"/>
    <w:rsid w:val="00EE1EF9"/>
    <w:rsid w:val="00EE428E"/>
    <w:rsid w:val="00EE6242"/>
    <w:rsid w:val="00EE6580"/>
    <w:rsid w:val="00EE65B3"/>
    <w:rsid w:val="00EE725F"/>
    <w:rsid w:val="00EE7AD7"/>
    <w:rsid w:val="00EF097D"/>
    <w:rsid w:val="00EF14C8"/>
    <w:rsid w:val="00EF2234"/>
    <w:rsid w:val="00EF4C85"/>
    <w:rsid w:val="00EF69F9"/>
    <w:rsid w:val="00F03CDF"/>
    <w:rsid w:val="00F0572B"/>
    <w:rsid w:val="00F07354"/>
    <w:rsid w:val="00F107B4"/>
    <w:rsid w:val="00F115B3"/>
    <w:rsid w:val="00F13024"/>
    <w:rsid w:val="00F13D94"/>
    <w:rsid w:val="00F1576F"/>
    <w:rsid w:val="00F1577E"/>
    <w:rsid w:val="00F15D3F"/>
    <w:rsid w:val="00F16BEB"/>
    <w:rsid w:val="00F20439"/>
    <w:rsid w:val="00F25FBF"/>
    <w:rsid w:val="00F267AF"/>
    <w:rsid w:val="00F303E8"/>
    <w:rsid w:val="00F314BD"/>
    <w:rsid w:val="00F31C2B"/>
    <w:rsid w:val="00F3486A"/>
    <w:rsid w:val="00F37861"/>
    <w:rsid w:val="00F37D87"/>
    <w:rsid w:val="00F44A64"/>
    <w:rsid w:val="00F464BA"/>
    <w:rsid w:val="00F50CC2"/>
    <w:rsid w:val="00F544B7"/>
    <w:rsid w:val="00F54F00"/>
    <w:rsid w:val="00F55ABB"/>
    <w:rsid w:val="00F577FC"/>
    <w:rsid w:val="00F62F63"/>
    <w:rsid w:val="00F6781F"/>
    <w:rsid w:val="00F67E95"/>
    <w:rsid w:val="00F751E3"/>
    <w:rsid w:val="00F75CF1"/>
    <w:rsid w:val="00F77157"/>
    <w:rsid w:val="00F8009C"/>
    <w:rsid w:val="00F847EC"/>
    <w:rsid w:val="00F86135"/>
    <w:rsid w:val="00F90520"/>
    <w:rsid w:val="00F90966"/>
    <w:rsid w:val="00F91DB5"/>
    <w:rsid w:val="00F9382D"/>
    <w:rsid w:val="00F9403C"/>
    <w:rsid w:val="00F95673"/>
    <w:rsid w:val="00F96DF7"/>
    <w:rsid w:val="00FA1E10"/>
    <w:rsid w:val="00FA5E18"/>
    <w:rsid w:val="00FB3B94"/>
    <w:rsid w:val="00FB422A"/>
    <w:rsid w:val="00FB4683"/>
    <w:rsid w:val="00FB58AF"/>
    <w:rsid w:val="00FC3536"/>
    <w:rsid w:val="00FD3255"/>
    <w:rsid w:val="00FD7444"/>
    <w:rsid w:val="00FD7E1A"/>
    <w:rsid w:val="00FE11E1"/>
    <w:rsid w:val="00FF0312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E8AE92"/>
  <w15:docId w15:val="{2578BD4C-76CC-45E4-94A1-6DCA4A8E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6E0F6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8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%3cport%3e/api/SchoolInf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ifassociation.org/datamodel/au/3.4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62921/api/environments/environmen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tpostman.com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4E73E-881A-49B4-9088-B1EE5639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SIF-AU-template.dot</Template>
  <TotalTime>2161</TotalTime>
  <Pages>11</Pages>
  <Words>2558</Words>
  <Characters>14941</Characters>
  <Application>Microsoft Office Word</Application>
  <DocSecurity>0</DocSecurity>
  <Lines>304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Exercises</vt:lpstr>
    </vt:vector>
  </TitlesOfParts>
  <Company>Systemic Pty Ltd</Company>
  <LinksUpToDate>false</LinksUpToDate>
  <CharactersWithSpaces>17275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Exercises</dc:title>
  <dc:creator>Rafidzal Rafiq</dc:creator>
  <cp:lastModifiedBy>Rafidzal Rafiq</cp:lastModifiedBy>
  <cp:revision>325</cp:revision>
  <cp:lastPrinted>2010-02-17T00:33:00Z</cp:lastPrinted>
  <dcterms:created xsi:type="dcterms:W3CDTF">2014-08-12T06:05:00Z</dcterms:created>
  <dcterms:modified xsi:type="dcterms:W3CDTF">2022-05-29T10:19:00Z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2.0</vt:lpwstr>
  </property>
  <property fmtid="{D5CDD505-2E9C-101B-9397-08002B2CF9AE}" pid="3" name="RevisionDate">
    <vt:filetime>2022-05-27T10:00:00Z</vt:filetime>
  </property>
  <property fmtid="{D5CDD505-2E9C-101B-9397-08002B2CF9AE}" pid="4" name="Status">
    <vt:lpwstr>final</vt:lpwstr>
  </property>
  <property fmtid="{D5CDD505-2E9C-101B-9397-08002B2CF9AE}" pid="5" name="SystemTitle">
    <vt:lpwstr>SIF Framework</vt:lpwstr>
  </property>
  <property fmtid="{D5CDD505-2E9C-101B-9397-08002B2CF9AE}" pid="6" name="SystemVersion">
    <vt:lpwstr>6.0.0</vt:lpwstr>
  </property>
  <property fmtid="{D5CDD505-2E9C-101B-9397-08002B2CF9AE}" pid="7" name="SystemAbbreviation">
    <vt:lpwstr>SIF-TEX-AU</vt:lpwstr>
  </property>
  <property fmtid="{D5CDD505-2E9C-101B-9397-08002B2CF9AE}" pid="8" name="AuthorRole">
    <vt:lpwstr>SIF Solutions Architect</vt:lpwstr>
  </property>
</Properties>
</file>