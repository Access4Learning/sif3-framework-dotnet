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8AE92" w14:textId="77777777" w:rsidR="00EF4C85" w:rsidRPr="00EF4C85" w:rsidRDefault="00C54FDC" w:rsidP="006C1CFE">
      <w:pPr>
        <w:pStyle w:val="DocumentTitleBlock"/>
        <w:spacing w:before="720"/>
      </w:pPr>
      <w:r>
        <w:fldChar w:fldCharType="begin"/>
      </w:r>
      <w:r>
        <w:instrText xml:space="preserve"> DOCPROPERTY "SystemTitle" </w:instrText>
      </w:r>
      <w:r>
        <w:fldChar w:fldCharType="separate"/>
      </w:r>
      <w:r w:rsidR="00572D11">
        <w:t>SIF 3.0 Framework</w:t>
      </w:r>
      <w:r>
        <w:fldChar w:fldCharType="end"/>
      </w:r>
      <w:r w:rsidR="00572D11">
        <w:t xml:space="preserve"> (.NET)</w:t>
      </w:r>
    </w:p>
    <w:p w14:paraId="0BE8AE93" w14:textId="2A56541B" w:rsidR="008F000E" w:rsidRDefault="00005A08" w:rsidP="006C1CFE">
      <w:pPr>
        <w:pStyle w:val="DocumentTitleBlock"/>
      </w:pPr>
      <w:r>
        <w:t>V</w:t>
      </w:r>
      <w:r w:rsidR="008F000E">
        <w:t xml:space="preserve">ersion </w:t>
      </w:r>
      <w:fldSimple w:instr=" DOCPROPERTY &quot;SystemVersion&quot; ">
        <w:r w:rsidR="00F31C2B">
          <w:t>3.2.1.4</w:t>
        </w:r>
      </w:fldSimple>
    </w:p>
    <w:p w14:paraId="0BE8AE94" w14:textId="77777777" w:rsidR="00BD2B7F" w:rsidRDefault="00BA4D98" w:rsidP="006C1CFE">
      <w:pPr>
        <w:pStyle w:val="DocumentTitleBlock"/>
      </w:pPr>
      <w:fldSimple w:instr=" DOCPROPERTY &quot;Title&quot; ">
        <w:r w:rsidR="00C12C0E">
          <w:t>Training Exercises (AU)</w:t>
        </w:r>
      </w:fldSimple>
    </w:p>
    <w:p w14:paraId="0BE8AE95" w14:textId="77777777"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C715A3">
          <w:t>Rafidzal Rafiq</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FF0312">
        <w:t>SIF Solution Architect</w:t>
      </w:r>
      <w:r w:rsidR="00EF4C85">
        <w:fldChar w:fldCharType="end"/>
      </w:r>
    </w:p>
    <w:p w14:paraId="0BE8AE96" w14:textId="5545F082"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F31C2B">
        <w:t>1.4</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111190">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BE8AE97" w14:textId="33A7787F"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F31C2B">
        <w:t>Nov 2017</w:t>
      </w:r>
      <w:r>
        <w:fldChar w:fldCharType="end"/>
      </w:r>
    </w:p>
    <w:p w14:paraId="0BE8AE98" w14:textId="0942C553"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F31C2B">
        <w:rPr>
          <w:noProof/>
        </w:rPr>
        <w:t>2017</w:t>
      </w:r>
      <w:r>
        <w:fldChar w:fldCharType="end"/>
      </w:r>
      <w:r>
        <w:t xml:space="preserve">, </w:t>
      </w:r>
      <w:fldSimple w:instr=" DOCPROPERTY &quot;Company&quot; ">
        <w:r w:rsidR="00C715A3">
          <w:t>Systemic Pty Ltd</w:t>
        </w:r>
      </w:fldSimple>
    </w:p>
    <w:p w14:paraId="0BE8AE99" w14:textId="77777777" w:rsidR="003A1444" w:rsidRDefault="00D74C0A" w:rsidP="00204383">
      <w:pPr>
        <w:pStyle w:val="PrelimTitle"/>
      </w:pPr>
      <w:r>
        <w:lastRenderedPageBreak/>
        <w:t>Table of Contents</w:t>
      </w:r>
    </w:p>
    <w:p w14:paraId="0BE8AE9A" w14:textId="77777777" w:rsidR="00C1612A"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C1612A" w:rsidRPr="008D5BDB">
        <w:rPr>
          <w:noProof/>
        </w:rPr>
        <w:t>1.</w:t>
      </w:r>
      <w:r w:rsidR="00C1612A">
        <w:rPr>
          <w:noProof/>
        </w:rPr>
        <w:t xml:space="preserve"> Introduction</w:t>
      </w:r>
      <w:r w:rsidR="00C1612A">
        <w:rPr>
          <w:noProof/>
        </w:rPr>
        <w:tab/>
      </w:r>
      <w:r w:rsidR="00C1612A">
        <w:rPr>
          <w:noProof/>
        </w:rPr>
        <w:fldChar w:fldCharType="begin"/>
      </w:r>
      <w:r w:rsidR="00C1612A">
        <w:rPr>
          <w:noProof/>
        </w:rPr>
        <w:instrText xml:space="preserve"> PAGEREF _Toc442271306 \h </w:instrText>
      </w:r>
      <w:r w:rsidR="00C1612A">
        <w:rPr>
          <w:noProof/>
        </w:rPr>
      </w:r>
      <w:r w:rsidR="00C1612A">
        <w:rPr>
          <w:noProof/>
        </w:rPr>
        <w:fldChar w:fldCharType="separate"/>
      </w:r>
      <w:r w:rsidR="00C1612A">
        <w:rPr>
          <w:noProof/>
        </w:rPr>
        <w:t>4</w:t>
      </w:r>
      <w:r w:rsidR="00C1612A">
        <w:rPr>
          <w:noProof/>
        </w:rPr>
        <w:fldChar w:fldCharType="end"/>
      </w:r>
    </w:p>
    <w:p w14:paraId="0BE8AE9B" w14:textId="77777777" w:rsidR="00C1612A" w:rsidRDefault="00C1612A">
      <w:pPr>
        <w:pStyle w:val="TOC1"/>
        <w:rPr>
          <w:rFonts w:asciiTheme="minorHAnsi" w:eastAsiaTheme="minorEastAsia" w:hAnsiTheme="minorHAnsi" w:cstheme="minorBidi"/>
          <w:noProof/>
          <w:szCs w:val="22"/>
        </w:rPr>
      </w:pPr>
      <w:r w:rsidRPr="008D5BDB">
        <w:rPr>
          <w:noProof/>
        </w:rPr>
        <w:t>2.</w:t>
      </w:r>
      <w:r>
        <w:rPr>
          <w:noProof/>
        </w:rPr>
        <w:t xml:space="preserve"> Exercise 1: SIF 3 Framework Installation &amp; Verification</w:t>
      </w:r>
      <w:r>
        <w:rPr>
          <w:noProof/>
        </w:rPr>
        <w:tab/>
      </w:r>
      <w:r>
        <w:rPr>
          <w:noProof/>
        </w:rPr>
        <w:fldChar w:fldCharType="begin"/>
      </w:r>
      <w:r>
        <w:rPr>
          <w:noProof/>
        </w:rPr>
        <w:instrText xml:space="preserve"> PAGEREF _Toc442271307 \h </w:instrText>
      </w:r>
      <w:r>
        <w:rPr>
          <w:noProof/>
        </w:rPr>
      </w:r>
      <w:r>
        <w:rPr>
          <w:noProof/>
        </w:rPr>
        <w:fldChar w:fldCharType="separate"/>
      </w:r>
      <w:r>
        <w:rPr>
          <w:noProof/>
        </w:rPr>
        <w:t>4</w:t>
      </w:r>
      <w:r>
        <w:rPr>
          <w:noProof/>
        </w:rPr>
        <w:fldChar w:fldCharType="end"/>
      </w:r>
    </w:p>
    <w:p w14:paraId="0BE8AE9C" w14:textId="77777777" w:rsidR="00C1612A" w:rsidRDefault="00C1612A">
      <w:pPr>
        <w:pStyle w:val="TOC2"/>
        <w:rPr>
          <w:rFonts w:asciiTheme="minorHAnsi" w:eastAsiaTheme="minorEastAsia" w:hAnsiTheme="minorHAnsi" w:cstheme="minorBidi"/>
          <w:noProof/>
          <w:szCs w:val="22"/>
        </w:rPr>
      </w:pPr>
      <w:r w:rsidRPr="008D5BDB">
        <w:rPr>
          <w:noProof/>
        </w:rPr>
        <w:t>2.1.</w:t>
      </w:r>
      <w:r>
        <w:rPr>
          <w:noProof/>
        </w:rPr>
        <w:t xml:space="preserve"> Download the SIF 3 Framework</w:t>
      </w:r>
      <w:r>
        <w:rPr>
          <w:noProof/>
        </w:rPr>
        <w:tab/>
      </w:r>
      <w:r>
        <w:rPr>
          <w:noProof/>
        </w:rPr>
        <w:fldChar w:fldCharType="begin"/>
      </w:r>
      <w:r>
        <w:rPr>
          <w:noProof/>
        </w:rPr>
        <w:instrText xml:space="preserve"> PAGEREF _Toc442271308 \h </w:instrText>
      </w:r>
      <w:r>
        <w:rPr>
          <w:noProof/>
        </w:rPr>
      </w:r>
      <w:r>
        <w:rPr>
          <w:noProof/>
        </w:rPr>
        <w:fldChar w:fldCharType="separate"/>
      </w:r>
      <w:r>
        <w:rPr>
          <w:noProof/>
        </w:rPr>
        <w:t>4</w:t>
      </w:r>
      <w:r>
        <w:rPr>
          <w:noProof/>
        </w:rPr>
        <w:fldChar w:fldCharType="end"/>
      </w:r>
    </w:p>
    <w:p w14:paraId="0BE8AE9D" w14:textId="77777777" w:rsidR="00C1612A" w:rsidRDefault="00C1612A">
      <w:pPr>
        <w:pStyle w:val="TOC2"/>
        <w:rPr>
          <w:rFonts w:asciiTheme="minorHAnsi" w:eastAsiaTheme="minorEastAsia" w:hAnsiTheme="minorHAnsi" w:cstheme="minorBidi"/>
          <w:noProof/>
          <w:szCs w:val="22"/>
        </w:rPr>
      </w:pPr>
      <w:r w:rsidRPr="008D5BDB">
        <w:rPr>
          <w:noProof/>
        </w:rPr>
        <w:t>2.2.</w:t>
      </w:r>
      <w:r>
        <w:rPr>
          <w:noProof/>
        </w:rPr>
        <w:t xml:space="preserve"> Load the SIF 3 Framework into Visual Studio</w:t>
      </w:r>
      <w:r>
        <w:rPr>
          <w:noProof/>
        </w:rPr>
        <w:tab/>
      </w:r>
      <w:r>
        <w:rPr>
          <w:noProof/>
        </w:rPr>
        <w:fldChar w:fldCharType="begin"/>
      </w:r>
      <w:r>
        <w:rPr>
          <w:noProof/>
        </w:rPr>
        <w:instrText xml:space="preserve"> PAGEREF _Toc442271309 \h </w:instrText>
      </w:r>
      <w:r>
        <w:rPr>
          <w:noProof/>
        </w:rPr>
      </w:r>
      <w:r>
        <w:rPr>
          <w:noProof/>
        </w:rPr>
        <w:fldChar w:fldCharType="separate"/>
      </w:r>
      <w:r>
        <w:rPr>
          <w:noProof/>
        </w:rPr>
        <w:t>4</w:t>
      </w:r>
      <w:r>
        <w:rPr>
          <w:noProof/>
        </w:rPr>
        <w:fldChar w:fldCharType="end"/>
      </w:r>
    </w:p>
    <w:p w14:paraId="0BE8AE9E" w14:textId="77777777" w:rsidR="00C1612A" w:rsidRDefault="00C1612A">
      <w:pPr>
        <w:pStyle w:val="TOC2"/>
        <w:rPr>
          <w:rFonts w:asciiTheme="minorHAnsi" w:eastAsiaTheme="minorEastAsia" w:hAnsiTheme="minorHAnsi" w:cstheme="minorBidi"/>
          <w:noProof/>
          <w:szCs w:val="22"/>
        </w:rPr>
      </w:pPr>
      <w:r w:rsidRPr="008D5BDB">
        <w:rPr>
          <w:noProof/>
        </w:rPr>
        <w:t>2.3.</w:t>
      </w:r>
      <w:r>
        <w:rPr>
          <w:noProof/>
        </w:rPr>
        <w:t xml:space="preserve"> Create an Environment</w:t>
      </w:r>
      <w:r>
        <w:rPr>
          <w:noProof/>
        </w:rPr>
        <w:tab/>
      </w:r>
      <w:r>
        <w:rPr>
          <w:noProof/>
        </w:rPr>
        <w:fldChar w:fldCharType="begin"/>
      </w:r>
      <w:r>
        <w:rPr>
          <w:noProof/>
        </w:rPr>
        <w:instrText xml:space="preserve"> PAGEREF _Toc442271310 \h </w:instrText>
      </w:r>
      <w:r>
        <w:rPr>
          <w:noProof/>
        </w:rPr>
      </w:r>
      <w:r>
        <w:rPr>
          <w:noProof/>
        </w:rPr>
        <w:fldChar w:fldCharType="separate"/>
      </w:r>
      <w:r>
        <w:rPr>
          <w:noProof/>
        </w:rPr>
        <w:t>5</w:t>
      </w:r>
      <w:r>
        <w:rPr>
          <w:noProof/>
        </w:rPr>
        <w:fldChar w:fldCharType="end"/>
      </w:r>
    </w:p>
    <w:p w14:paraId="0BE8AE9F" w14:textId="77777777" w:rsidR="00C1612A" w:rsidRDefault="00C1612A">
      <w:pPr>
        <w:pStyle w:val="TOC2"/>
        <w:rPr>
          <w:rFonts w:asciiTheme="minorHAnsi" w:eastAsiaTheme="minorEastAsia" w:hAnsiTheme="minorHAnsi" w:cstheme="minorBidi"/>
          <w:noProof/>
          <w:szCs w:val="22"/>
        </w:rPr>
      </w:pPr>
      <w:r w:rsidRPr="008D5BDB">
        <w:rPr>
          <w:noProof/>
        </w:rPr>
        <w:t>2.4.</w:t>
      </w:r>
      <w:r>
        <w:rPr>
          <w:noProof/>
        </w:rPr>
        <w:t xml:space="preserve"> Start the Environment Provider</w:t>
      </w:r>
      <w:r>
        <w:rPr>
          <w:noProof/>
        </w:rPr>
        <w:tab/>
      </w:r>
      <w:r>
        <w:rPr>
          <w:noProof/>
        </w:rPr>
        <w:fldChar w:fldCharType="begin"/>
      </w:r>
      <w:r>
        <w:rPr>
          <w:noProof/>
        </w:rPr>
        <w:instrText xml:space="preserve"> PAGEREF _Toc442271311 \h </w:instrText>
      </w:r>
      <w:r>
        <w:rPr>
          <w:noProof/>
        </w:rPr>
      </w:r>
      <w:r>
        <w:rPr>
          <w:noProof/>
        </w:rPr>
        <w:fldChar w:fldCharType="separate"/>
      </w:r>
      <w:r>
        <w:rPr>
          <w:noProof/>
        </w:rPr>
        <w:t>5</w:t>
      </w:r>
      <w:r>
        <w:rPr>
          <w:noProof/>
        </w:rPr>
        <w:fldChar w:fldCharType="end"/>
      </w:r>
    </w:p>
    <w:p w14:paraId="0BE8AEA0" w14:textId="77777777" w:rsidR="00C1612A" w:rsidRDefault="00C1612A">
      <w:pPr>
        <w:pStyle w:val="TOC2"/>
        <w:rPr>
          <w:rFonts w:asciiTheme="minorHAnsi" w:eastAsiaTheme="minorEastAsia" w:hAnsiTheme="minorHAnsi" w:cstheme="minorBidi"/>
          <w:noProof/>
          <w:szCs w:val="22"/>
        </w:rPr>
      </w:pPr>
      <w:r w:rsidRPr="008D5BDB">
        <w:rPr>
          <w:noProof/>
        </w:rPr>
        <w:t>2.5.</w:t>
      </w:r>
      <w:r>
        <w:rPr>
          <w:noProof/>
        </w:rPr>
        <w:t xml:space="preserve"> Start the demo student Provider</w:t>
      </w:r>
      <w:r>
        <w:rPr>
          <w:noProof/>
        </w:rPr>
        <w:tab/>
      </w:r>
      <w:r>
        <w:rPr>
          <w:noProof/>
        </w:rPr>
        <w:fldChar w:fldCharType="begin"/>
      </w:r>
      <w:r>
        <w:rPr>
          <w:noProof/>
        </w:rPr>
        <w:instrText xml:space="preserve"> PAGEREF _Toc442271312 \h </w:instrText>
      </w:r>
      <w:r>
        <w:rPr>
          <w:noProof/>
        </w:rPr>
      </w:r>
      <w:r>
        <w:rPr>
          <w:noProof/>
        </w:rPr>
        <w:fldChar w:fldCharType="separate"/>
      </w:r>
      <w:r>
        <w:rPr>
          <w:noProof/>
        </w:rPr>
        <w:t>5</w:t>
      </w:r>
      <w:r>
        <w:rPr>
          <w:noProof/>
        </w:rPr>
        <w:fldChar w:fldCharType="end"/>
      </w:r>
    </w:p>
    <w:p w14:paraId="0BE8AEA1" w14:textId="77777777" w:rsidR="00C1612A" w:rsidRDefault="00C1612A">
      <w:pPr>
        <w:pStyle w:val="TOC2"/>
        <w:rPr>
          <w:rFonts w:asciiTheme="minorHAnsi" w:eastAsiaTheme="minorEastAsia" w:hAnsiTheme="minorHAnsi" w:cstheme="minorBidi"/>
          <w:noProof/>
          <w:szCs w:val="22"/>
        </w:rPr>
      </w:pPr>
      <w:r w:rsidRPr="008D5BDB">
        <w:rPr>
          <w:noProof/>
        </w:rPr>
        <w:t>2.6.</w:t>
      </w:r>
      <w:r>
        <w:rPr>
          <w:noProof/>
        </w:rPr>
        <w:t xml:space="preserve"> Run the demo student Consumer</w:t>
      </w:r>
      <w:r>
        <w:rPr>
          <w:noProof/>
        </w:rPr>
        <w:tab/>
      </w:r>
      <w:r>
        <w:rPr>
          <w:noProof/>
        </w:rPr>
        <w:fldChar w:fldCharType="begin"/>
      </w:r>
      <w:r>
        <w:rPr>
          <w:noProof/>
        </w:rPr>
        <w:instrText xml:space="preserve"> PAGEREF _Toc442271313 \h </w:instrText>
      </w:r>
      <w:r>
        <w:rPr>
          <w:noProof/>
        </w:rPr>
      </w:r>
      <w:r>
        <w:rPr>
          <w:noProof/>
        </w:rPr>
        <w:fldChar w:fldCharType="separate"/>
      </w:r>
      <w:r>
        <w:rPr>
          <w:noProof/>
        </w:rPr>
        <w:t>6</w:t>
      </w:r>
      <w:r>
        <w:rPr>
          <w:noProof/>
        </w:rPr>
        <w:fldChar w:fldCharType="end"/>
      </w:r>
    </w:p>
    <w:p w14:paraId="0BE8AEA2" w14:textId="77777777" w:rsidR="00C1612A" w:rsidRDefault="00C1612A">
      <w:pPr>
        <w:pStyle w:val="TOC2"/>
        <w:rPr>
          <w:rFonts w:asciiTheme="minorHAnsi" w:eastAsiaTheme="minorEastAsia" w:hAnsiTheme="minorHAnsi" w:cstheme="minorBidi"/>
          <w:noProof/>
          <w:szCs w:val="22"/>
        </w:rPr>
      </w:pPr>
      <w:r w:rsidRPr="008D5BDB">
        <w:rPr>
          <w:noProof/>
        </w:rPr>
        <w:t>2.7.</w:t>
      </w:r>
      <w:r>
        <w:rPr>
          <w:noProof/>
        </w:rPr>
        <w:t xml:space="preserve"> Review expected behaviour</w:t>
      </w:r>
      <w:r>
        <w:rPr>
          <w:noProof/>
        </w:rPr>
        <w:tab/>
      </w:r>
      <w:r>
        <w:rPr>
          <w:noProof/>
        </w:rPr>
        <w:fldChar w:fldCharType="begin"/>
      </w:r>
      <w:r>
        <w:rPr>
          <w:noProof/>
        </w:rPr>
        <w:instrText xml:space="preserve"> PAGEREF _Toc442271314 \h </w:instrText>
      </w:r>
      <w:r>
        <w:rPr>
          <w:noProof/>
        </w:rPr>
      </w:r>
      <w:r>
        <w:rPr>
          <w:noProof/>
        </w:rPr>
        <w:fldChar w:fldCharType="separate"/>
      </w:r>
      <w:r>
        <w:rPr>
          <w:noProof/>
        </w:rPr>
        <w:t>6</w:t>
      </w:r>
      <w:r>
        <w:rPr>
          <w:noProof/>
        </w:rPr>
        <w:fldChar w:fldCharType="end"/>
      </w:r>
    </w:p>
    <w:p w14:paraId="0BE8AEA3" w14:textId="77777777" w:rsidR="00C1612A" w:rsidRDefault="00C1612A">
      <w:pPr>
        <w:pStyle w:val="TOC1"/>
        <w:rPr>
          <w:rFonts w:asciiTheme="minorHAnsi" w:eastAsiaTheme="minorEastAsia" w:hAnsiTheme="minorHAnsi" w:cstheme="minorBidi"/>
          <w:noProof/>
          <w:szCs w:val="22"/>
        </w:rPr>
      </w:pPr>
      <w:r w:rsidRPr="008D5BDB">
        <w:rPr>
          <w:noProof/>
        </w:rPr>
        <w:t>3.</w:t>
      </w:r>
      <w:r>
        <w:rPr>
          <w:noProof/>
        </w:rPr>
        <w:t xml:space="preserve"> Exercise 2: Student Consumer</w:t>
      </w:r>
      <w:r>
        <w:rPr>
          <w:noProof/>
        </w:rPr>
        <w:tab/>
      </w:r>
      <w:r>
        <w:rPr>
          <w:noProof/>
        </w:rPr>
        <w:fldChar w:fldCharType="begin"/>
      </w:r>
      <w:r>
        <w:rPr>
          <w:noProof/>
        </w:rPr>
        <w:instrText xml:space="preserve"> PAGEREF _Toc442271315 \h </w:instrText>
      </w:r>
      <w:r>
        <w:rPr>
          <w:noProof/>
        </w:rPr>
      </w:r>
      <w:r>
        <w:rPr>
          <w:noProof/>
        </w:rPr>
        <w:fldChar w:fldCharType="separate"/>
      </w:r>
      <w:r>
        <w:rPr>
          <w:noProof/>
        </w:rPr>
        <w:t>6</w:t>
      </w:r>
      <w:r>
        <w:rPr>
          <w:noProof/>
        </w:rPr>
        <w:fldChar w:fldCharType="end"/>
      </w:r>
    </w:p>
    <w:p w14:paraId="0BE8AEA4" w14:textId="77777777" w:rsidR="00C1612A" w:rsidRDefault="00C1612A">
      <w:pPr>
        <w:pStyle w:val="TOC2"/>
        <w:rPr>
          <w:rFonts w:asciiTheme="minorHAnsi" w:eastAsiaTheme="minorEastAsia" w:hAnsiTheme="minorHAnsi" w:cstheme="minorBidi"/>
          <w:noProof/>
          <w:szCs w:val="22"/>
        </w:rPr>
      </w:pPr>
      <w:r w:rsidRPr="008D5BDB">
        <w:rPr>
          <w:noProof/>
        </w:rPr>
        <w:t>3.1.</w:t>
      </w:r>
      <w:r>
        <w:rPr>
          <w:noProof/>
        </w:rPr>
        <w:t xml:space="preserve"> Consumer pre-requisites and configuration</w:t>
      </w:r>
      <w:r>
        <w:rPr>
          <w:noProof/>
        </w:rPr>
        <w:tab/>
      </w:r>
      <w:r>
        <w:rPr>
          <w:noProof/>
        </w:rPr>
        <w:fldChar w:fldCharType="begin"/>
      </w:r>
      <w:r>
        <w:rPr>
          <w:noProof/>
        </w:rPr>
        <w:instrText xml:space="preserve"> PAGEREF _Toc442271316 \h </w:instrText>
      </w:r>
      <w:r>
        <w:rPr>
          <w:noProof/>
        </w:rPr>
      </w:r>
      <w:r>
        <w:rPr>
          <w:noProof/>
        </w:rPr>
        <w:fldChar w:fldCharType="separate"/>
      </w:r>
      <w:r>
        <w:rPr>
          <w:noProof/>
        </w:rPr>
        <w:t>6</w:t>
      </w:r>
      <w:r>
        <w:rPr>
          <w:noProof/>
        </w:rPr>
        <w:fldChar w:fldCharType="end"/>
      </w:r>
    </w:p>
    <w:p w14:paraId="0BE8AEA5" w14:textId="77777777" w:rsidR="00C1612A" w:rsidRDefault="00C1612A">
      <w:pPr>
        <w:pStyle w:val="TOC3"/>
        <w:rPr>
          <w:rFonts w:asciiTheme="minorHAnsi" w:eastAsiaTheme="minorEastAsia" w:hAnsiTheme="minorHAnsi" w:cstheme="minorBidi"/>
          <w:noProof/>
          <w:szCs w:val="22"/>
        </w:rPr>
      </w:pPr>
      <w:r w:rsidRPr="008D5BDB">
        <w:rPr>
          <w:noProof/>
        </w:rPr>
        <w:t>3.1.1.</w:t>
      </w:r>
      <w:r>
        <w:rPr>
          <w:noProof/>
        </w:rPr>
        <w:t xml:space="preserve"> log4net</w:t>
      </w:r>
      <w:r>
        <w:rPr>
          <w:noProof/>
        </w:rPr>
        <w:tab/>
      </w:r>
      <w:r>
        <w:rPr>
          <w:noProof/>
        </w:rPr>
        <w:fldChar w:fldCharType="begin"/>
      </w:r>
      <w:r>
        <w:rPr>
          <w:noProof/>
        </w:rPr>
        <w:instrText xml:space="preserve"> PAGEREF _Toc442271317 \h </w:instrText>
      </w:r>
      <w:r>
        <w:rPr>
          <w:noProof/>
        </w:rPr>
      </w:r>
      <w:r>
        <w:rPr>
          <w:noProof/>
        </w:rPr>
        <w:fldChar w:fldCharType="separate"/>
      </w:r>
      <w:r>
        <w:rPr>
          <w:noProof/>
        </w:rPr>
        <w:t>6</w:t>
      </w:r>
      <w:r>
        <w:rPr>
          <w:noProof/>
        </w:rPr>
        <w:fldChar w:fldCharType="end"/>
      </w:r>
    </w:p>
    <w:p w14:paraId="0BE8AEA6" w14:textId="77777777" w:rsidR="00C1612A" w:rsidRDefault="00C1612A">
      <w:pPr>
        <w:pStyle w:val="TOC3"/>
        <w:rPr>
          <w:rFonts w:asciiTheme="minorHAnsi" w:eastAsiaTheme="minorEastAsia" w:hAnsiTheme="minorHAnsi" w:cstheme="minorBidi"/>
          <w:noProof/>
          <w:szCs w:val="22"/>
        </w:rPr>
      </w:pPr>
      <w:r w:rsidRPr="008D5BDB">
        <w:rPr>
          <w:noProof/>
        </w:rPr>
        <w:t>3.1.2.</w:t>
      </w:r>
      <w:r>
        <w:rPr>
          <w:noProof/>
        </w:rPr>
        <w:t xml:space="preserve"> AutoMapper</w:t>
      </w:r>
      <w:r>
        <w:rPr>
          <w:noProof/>
        </w:rPr>
        <w:tab/>
      </w:r>
      <w:r>
        <w:rPr>
          <w:noProof/>
        </w:rPr>
        <w:fldChar w:fldCharType="begin"/>
      </w:r>
      <w:r>
        <w:rPr>
          <w:noProof/>
        </w:rPr>
        <w:instrText xml:space="preserve"> PAGEREF _Toc442271318 \h </w:instrText>
      </w:r>
      <w:r>
        <w:rPr>
          <w:noProof/>
        </w:rPr>
      </w:r>
      <w:r>
        <w:rPr>
          <w:noProof/>
        </w:rPr>
        <w:fldChar w:fldCharType="separate"/>
      </w:r>
      <w:r>
        <w:rPr>
          <w:noProof/>
        </w:rPr>
        <w:t>6</w:t>
      </w:r>
      <w:r>
        <w:rPr>
          <w:noProof/>
        </w:rPr>
        <w:fldChar w:fldCharType="end"/>
      </w:r>
    </w:p>
    <w:p w14:paraId="0BE8AEA7" w14:textId="77777777" w:rsidR="00C1612A" w:rsidRDefault="00C1612A">
      <w:pPr>
        <w:pStyle w:val="TOC3"/>
        <w:rPr>
          <w:rFonts w:asciiTheme="minorHAnsi" w:eastAsiaTheme="minorEastAsia" w:hAnsiTheme="minorHAnsi" w:cstheme="minorBidi"/>
          <w:noProof/>
          <w:szCs w:val="22"/>
        </w:rPr>
      </w:pPr>
      <w:r w:rsidRPr="008D5BDB">
        <w:rPr>
          <w:noProof/>
        </w:rPr>
        <w:t>3.1.3.</w:t>
      </w:r>
      <w:r>
        <w:rPr>
          <w:noProof/>
        </w:rPr>
        <w:t xml:space="preserve"> SIF 3 Framework libraries</w:t>
      </w:r>
      <w:r>
        <w:rPr>
          <w:noProof/>
        </w:rPr>
        <w:tab/>
      </w:r>
      <w:r>
        <w:rPr>
          <w:noProof/>
        </w:rPr>
        <w:fldChar w:fldCharType="begin"/>
      </w:r>
      <w:r>
        <w:rPr>
          <w:noProof/>
        </w:rPr>
        <w:instrText xml:space="preserve"> PAGEREF _Toc442271319 \h </w:instrText>
      </w:r>
      <w:r>
        <w:rPr>
          <w:noProof/>
        </w:rPr>
      </w:r>
      <w:r>
        <w:rPr>
          <w:noProof/>
        </w:rPr>
        <w:fldChar w:fldCharType="separate"/>
      </w:r>
      <w:r>
        <w:rPr>
          <w:noProof/>
        </w:rPr>
        <w:t>7</w:t>
      </w:r>
      <w:r>
        <w:rPr>
          <w:noProof/>
        </w:rPr>
        <w:fldChar w:fldCharType="end"/>
      </w:r>
    </w:p>
    <w:p w14:paraId="0BE8AEA8" w14:textId="77777777" w:rsidR="00C1612A" w:rsidRDefault="00C1612A">
      <w:pPr>
        <w:pStyle w:val="TOC3"/>
        <w:rPr>
          <w:rFonts w:asciiTheme="minorHAnsi" w:eastAsiaTheme="minorEastAsia" w:hAnsiTheme="minorHAnsi" w:cstheme="minorBidi"/>
          <w:noProof/>
          <w:szCs w:val="22"/>
        </w:rPr>
      </w:pPr>
      <w:r w:rsidRPr="008D5BDB">
        <w:rPr>
          <w:noProof/>
        </w:rPr>
        <w:t>3.1.4.</w:t>
      </w:r>
      <w:r>
        <w:rPr>
          <w:noProof/>
        </w:rPr>
        <w:t xml:space="preserve"> SIF 3 Framework configuration</w:t>
      </w:r>
      <w:r>
        <w:rPr>
          <w:noProof/>
        </w:rPr>
        <w:tab/>
      </w:r>
      <w:r>
        <w:rPr>
          <w:noProof/>
        </w:rPr>
        <w:fldChar w:fldCharType="begin"/>
      </w:r>
      <w:r>
        <w:rPr>
          <w:noProof/>
        </w:rPr>
        <w:instrText xml:space="preserve"> PAGEREF _Toc442271320 \h </w:instrText>
      </w:r>
      <w:r>
        <w:rPr>
          <w:noProof/>
        </w:rPr>
      </w:r>
      <w:r>
        <w:rPr>
          <w:noProof/>
        </w:rPr>
        <w:fldChar w:fldCharType="separate"/>
      </w:r>
      <w:r>
        <w:rPr>
          <w:noProof/>
        </w:rPr>
        <w:t>7</w:t>
      </w:r>
      <w:r>
        <w:rPr>
          <w:noProof/>
        </w:rPr>
        <w:fldChar w:fldCharType="end"/>
      </w:r>
    </w:p>
    <w:p w14:paraId="0BE8AEA9" w14:textId="77777777" w:rsidR="00C1612A" w:rsidRDefault="00C1612A">
      <w:pPr>
        <w:pStyle w:val="TOC2"/>
        <w:rPr>
          <w:rFonts w:asciiTheme="minorHAnsi" w:eastAsiaTheme="minorEastAsia" w:hAnsiTheme="minorHAnsi" w:cstheme="minorBidi"/>
          <w:noProof/>
          <w:szCs w:val="22"/>
        </w:rPr>
      </w:pPr>
      <w:r w:rsidRPr="008D5BDB">
        <w:rPr>
          <w:noProof/>
        </w:rPr>
        <w:t>3.2.</w:t>
      </w:r>
      <w:r>
        <w:rPr>
          <w:noProof/>
        </w:rPr>
        <w:t xml:space="preserve"> Define the student data model</w:t>
      </w:r>
      <w:r>
        <w:rPr>
          <w:noProof/>
        </w:rPr>
        <w:tab/>
      </w:r>
      <w:r>
        <w:rPr>
          <w:noProof/>
        </w:rPr>
        <w:fldChar w:fldCharType="begin"/>
      </w:r>
      <w:r>
        <w:rPr>
          <w:noProof/>
        </w:rPr>
        <w:instrText xml:space="preserve"> PAGEREF _Toc442271321 \h </w:instrText>
      </w:r>
      <w:r>
        <w:rPr>
          <w:noProof/>
        </w:rPr>
      </w:r>
      <w:r>
        <w:rPr>
          <w:noProof/>
        </w:rPr>
        <w:fldChar w:fldCharType="separate"/>
      </w:r>
      <w:r>
        <w:rPr>
          <w:noProof/>
        </w:rPr>
        <w:t>7</w:t>
      </w:r>
      <w:r>
        <w:rPr>
          <w:noProof/>
        </w:rPr>
        <w:fldChar w:fldCharType="end"/>
      </w:r>
    </w:p>
    <w:p w14:paraId="0BE8AEAA" w14:textId="77777777" w:rsidR="00C1612A" w:rsidRDefault="00C1612A">
      <w:pPr>
        <w:pStyle w:val="TOC2"/>
        <w:rPr>
          <w:rFonts w:asciiTheme="minorHAnsi" w:eastAsiaTheme="minorEastAsia" w:hAnsiTheme="minorHAnsi" w:cstheme="minorBidi"/>
          <w:noProof/>
          <w:szCs w:val="22"/>
        </w:rPr>
      </w:pPr>
      <w:r w:rsidRPr="008D5BDB">
        <w:rPr>
          <w:noProof/>
        </w:rPr>
        <w:t>3.3.</w:t>
      </w:r>
      <w:r>
        <w:rPr>
          <w:noProof/>
        </w:rPr>
        <w:t xml:space="preserve"> Implement the student Consumer</w:t>
      </w:r>
      <w:r>
        <w:rPr>
          <w:noProof/>
        </w:rPr>
        <w:tab/>
      </w:r>
      <w:r>
        <w:rPr>
          <w:noProof/>
        </w:rPr>
        <w:fldChar w:fldCharType="begin"/>
      </w:r>
      <w:r>
        <w:rPr>
          <w:noProof/>
        </w:rPr>
        <w:instrText xml:space="preserve"> PAGEREF _Toc442271322 \h </w:instrText>
      </w:r>
      <w:r>
        <w:rPr>
          <w:noProof/>
        </w:rPr>
      </w:r>
      <w:r>
        <w:rPr>
          <w:noProof/>
        </w:rPr>
        <w:fldChar w:fldCharType="separate"/>
      </w:r>
      <w:r>
        <w:rPr>
          <w:noProof/>
        </w:rPr>
        <w:t>7</w:t>
      </w:r>
      <w:r>
        <w:rPr>
          <w:noProof/>
        </w:rPr>
        <w:fldChar w:fldCharType="end"/>
      </w:r>
    </w:p>
    <w:p w14:paraId="0BE8AEAB" w14:textId="77777777" w:rsidR="00C1612A" w:rsidRDefault="00C1612A">
      <w:pPr>
        <w:pStyle w:val="TOC2"/>
        <w:rPr>
          <w:rFonts w:asciiTheme="minorHAnsi" w:eastAsiaTheme="minorEastAsia" w:hAnsiTheme="minorHAnsi" w:cstheme="minorBidi"/>
          <w:noProof/>
          <w:szCs w:val="22"/>
        </w:rPr>
      </w:pPr>
      <w:r w:rsidRPr="008D5BDB">
        <w:rPr>
          <w:noProof/>
        </w:rPr>
        <w:t>3.4.</w:t>
      </w:r>
      <w:r>
        <w:rPr>
          <w:noProof/>
        </w:rPr>
        <w:t xml:space="preserve"> Implement a console application</w:t>
      </w:r>
      <w:r>
        <w:rPr>
          <w:noProof/>
        </w:rPr>
        <w:tab/>
      </w:r>
      <w:r>
        <w:rPr>
          <w:noProof/>
        </w:rPr>
        <w:fldChar w:fldCharType="begin"/>
      </w:r>
      <w:r>
        <w:rPr>
          <w:noProof/>
        </w:rPr>
        <w:instrText xml:space="preserve"> PAGEREF _Toc442271323 \h </w:instrText>
      </w:r>
      <w:r>
        <w:rPr>
          <w:noProof/>
        </w:rPr>
      </w:r>
      <w:r>
        <w:rPr>
          <w:noProof/>
        </w:rPr>
        <w:fldChar w:fldCharType="separate"/>
      </w:r>
      <w:r>
        <w:rPr>
          <w:noProof/>
        </w:rPr>
        <w:t>7</w:t>
      </w:r>
      <w:r>
        <w:rPr>
          <w:noProof/>
        </w:rPr>
        <w:fldChar w:fldCharType="end"/>
      </w:r>
    </w:p>
    <w:p w14:paraId="0BE8AEAC" w14:textId="77777777" w:rsidR="00C1612A" w:rsidRDefault="00C1612A">
      <w:pPr>
        <w:pStyle w:val="TOC2"/>
        <w:rPr>
          <w:rFonts w:asciiTheme="minorHAnsi" w:eastAsiaTheme="minorEastAsia" w:hAnsiTheme="minorHAnsi" w:cstheme="minorBidi"/>
          <w:noProof/>
          <w:szCs w:val="22"/>
        </w:rPr>
      </w:pPr>
      <w:r w:rsidRPr="008D5BDB">
        <w:rPr>
          <w:noProof/>
        </w:rPr>
        <w:t>3.5.</w:t>
      </w:r>
      <w:r>
        <w:rPr>
          <w:noProof/>
        </w:rPr>
        <w:t xml:space="preserve"> Test the student Consumer</w:t>
      </w:r>
      <w:r>
        <w:rPr>
          <w:noProof/>
        </w:rPr>
        <w:tab/>
      </w:r>
      <w:r>
        <w:rPr>
          <w:noProof/>
        </w:rPr>
        <w:fldChar w:fldCharType="begin"/>
      </w:r>
      <w:r>
        <w:rPr>
          <w:noProof/>
        </w:rPr>
        <w:instrText xml:space="preserve"> PAGEREF _Toc442271324 \h </w:instrText>
      </w:r>
      <w:r>
        <w:rPr>
          <w:noProof/>
        </w:rPr>
      </w:r>
      <w:r>
        <w:rPr>
          <w:noProof/>
        </w:rPr>
        <w:fldChar w:fldCharType="separate"/>
      </w:r>
      <w:r>
        <w:rPr>
          <w:noProof/>
        </w:rPr>
        <w:t>8</w:t>
      </w:r>
      <w:r>
        <w:rPr>
          <w:noProof/>
        </w:rPr>
        <w:fldChar w:fldCharType="end"/>
      </w:r>
    </w:p>
    <w:p w14:paraId="0BE8AEAD" w14:textId="77777777" w:rsidR="00C1612A" w:rsidRDefault="00C1612A">
      <w:pPr>
        <w:pStyle w:val="TOC2"/>
        <w:rPr>
          <w:rFonts w:asciiTheme="minorHAnsi" w:eastAsiaTheme="minorEastAsia" w:hAnsiTheme="minorHAnsi" w:cstheme="minorBidi"/>
          <w:noProof/>
          <w:szCs w:val="22"/>
        </w:rPr>
      </w:pPr>
      <w:r w:rsidRPr="008D5BDB">
        <w:rPr>
          <w:noProof/>
        </w:rPr>
        <w:t>3.6.</w:t>
      </w:r>
      <w:r>
        <w:rPr>
          <w:noProof/>
        </w:rPr>
        <w:t xml:space="preserve"> Advanced exercise</w:t>
      </w:r>
      <w:r>
        <w:rPr>
          <w:noProof/>
        </w:rPr>
        <w:tab/>
      </w:r>
      <w:r>
        <w:rPr>
          <w:noProof/>
        </w:rPr>
        <w:fldChar w:fldCharType="begin"/>
      </w:r>
      <w:r>
        <w:rPr>
          <w:noProof/>
        </w:rPr>
        <w:instrText xml:space="preserve"> PAGEREF _Toc442271325 \h </w:instrText>
      </w:r>
      <w:r>
        <w:rPr>
          <w:noProof/>
        </w:rPr>
      </w:r>
      <w:r>
        <w:rPr>
          <w:noProof/>
        </w:rPr>
        <w:fldChar w:fldCharType="separate"/>
      </w:r>
      <w:r>
        <w:rPr>
          <w:noProof/>
        </w:rPr>
        <w:t>8</w:t>
      </w:r>
      <w:r>
        <w:rPr>
          <w:noProof/>
        </w:rPr>
        <w:fldChar w:fldCharType="end"/>
      </w:r>
    </w:p>
    <w:p w14:paraId="0BE8AEAE" w14:textId="77777777" w:rsidR="00C1612A" w:rsidRDefault="00C1612A">
      <w:pPr>
        <w:pStyle w:val="TOC1"/>
        <w:rPr>
          <w:rFonts w:asciiTheme="minorHAnsi" w:eastAsiaTheme="minorEastAsia" w:hAnsiTheme="minorHAnsi" w:cstheme="minorBidi"/>
          <w:noProof/>
          <w:szCs w:val="22"/>
        </w:rPr>
      </w:pPr>
      <w:r w:rsidRPr="008D5BDB">
        <w:rPr>
          <w:noProof/>
        </w:rPr>
        <w:t>4.</w:t>
      </w:r>
      <w:r>
        <w:rPr>
          <w:noProof/>
        </w:rPr>
        <w:t xml:space="preserve"> Exercise 3: School Provider</w:t>
      </w:r>
      <w:r>
        <w:rPr>
          <w:noProof/>
        </w:rPr>
        <w:tab/>
      </w:r>
      <w:r>
        <w:rPr>
          <w:noProof/>
        </w:rPr>
        <w:fldChar w:fldCharType="begin"/>
      </w:r>
      <w:r>
        <w:rPr>
          <w:noProof/>
        </w:rPr>
        <w:instrText xml:space="preserve"> PAGEREF _Toc442271326 \h </w:instrText>
      </w:r>
      <w:r>
        <w:rPr>
          <w:noProof/>
        </w:rPr>
      </w:r>
      <w:r>
        <w:rPr>
          <w:noProof/>
        </w:rPr>
        <w:fldChar w:fldCharType="separate"/>
      </w:r>
      <w:r>
        <w:rPr>
          <w:noProof/>
        </w:rPr>
        <w:t>8</w:t>
      </w:r>
      <w:r>
        <w:rPr>
          <w:noProof/>
        </w:rPr>
        <w:fldChar w:fldCharType="end"/>
      </w:r>
    </w:p>
    <w:p w14:paraId="0BE8AEAF" w14:textId="77777777" w:rsidR="00C1612A" w:rsidRDefault="00C1612A">
      <w:pPr>
        <w:pStyle w:val="TOC2"/>
        <w:rPr>
          <w:rFonts w:asciiTheme="minorHAnsi" w:eastAsiaTheme="minorEastAsia" w:hAnsiTheme="minorHAnsi" w:cstheme="minorBidi"/>
          <w:noProof/>
          <w:szCs w:val="22"/>
        </w:rPr>
      </w:pPr>
      <w:r w:rsidRPr="008D5BDB">
        <w:rPr>
          <w:noProof/>
        </w:rPr>
        <w:t>4.1.</w:t>
      </w:r>
      <w:r>
        <w:rPr>
          <w:noProof/>
        </w:rPr>
        <w:t xml:space="preserve"> Provider pre-requisites and configuration</w:t>
      </w:r>
      <w:r>
        <w:rPr>
          <w:noProof/>
        </w:rPr>
        <w:tab/>
      </w:r>
      <w:r>
        <w:rPr>
          <w:noProof/>
        </w:rPr>
        <w:fldChar w:fldCharType="begin"/>
      </w:r>
      <w:r>
        <w:rPr>
          <w:noProof/>
        </w:rPr>
        <w:instrText xml:space="preserve"> PAGEREF _Toc442271327 \h </w:instrText>
      </w:r>
      <w:r>
        <w:rPr>
          <w:noProof/>
        </w:rPr>
      </w:r>
      <w:r>
        <w:rPr>
          <w:noProof/>
        </w:rPr>
        <w:fldChar w:fldCharType="separate"/>
      </w:r>
      <w:r>
        <w:rPr>
          <w:noProof/>
        </w:rPr>
        <w:t>8</w:t>
      </w:r>
      <w:r>
        <w:rPr>
          <w:noProof/>
        </w:rPr>
        <w:fldChar w:fldCharType="end"/>
      </w:r>
    </w:p>
    <w:p w14:paraId="0BE8AEB0" w14:textId="77777777" w:rsidR="00C1612A" w:rsidRDefault="00C1612A">
      <w:pPr>
        <w:pStyle w:val="TOC3"/>
        <w:rPr>
          <w:rFonts w:asciiTheme="minorHAnsi" w:eastAsiaTheme="minorEastAsia" w:hAnsiTheme="minorHAnsi" w:cstheme="minorBidi"/>
          <w:noProof/>
          <w:szCs w:val="22"/>
        </w:rPr>
      </w:pPr>
      <w:r w:rsidRPr="008D5BDB">
        <w:rPr>
          <w:noProof/>
        </w:rPr>
        <w:t>4.1.1.</w:t>
      </w:r>
      <w:r>
        <w:rPr>
          <w:noProof/>
        </w:rPr>
        <w:t xml:space="preserve"> NHibernate</w:t>
      </w:r>
      <w:r>
        <w:rPr>
          <w:noProof/>
        </w:rPr>
        <w:tab/>
      </w:r>
      <w:r>
        <w:rPr>
          <w:noProof/>
        </w:rPr>
        <w:fldChar w:fldCharType="begin"/>
      </w:r>
      <w:r>
        <w:rPr>
          <w:noProof/>
        </w:rPr>
        <w:instrText xml:space="preserve"> PAGEREF _Toc442271328 \h </w:instrText>
      </w:r>
      <w:r>
        <w:rPr>
          <w:noProof/>
        </w:rPr>
      </w:r>
      <w:r>
        <w:rPr>
          <w:noProof/>
        </w:rPr>
        <w:fldChar w:fldCharType="separate"/>
      </w:r>
      <w:r>
        <w:rPr>
          <w:noProof/>
        </w:rPr>
        <w:t>8</w:t>
      </w:r>
      <w:r>
        <w:rPr>
          <w:noProof/>
        </w:rPr>
        <w:fldChar w:fldCharType="end"/>
      </w:r>
    </w:p>
    <w:p w14:paraId="0BE8AEB1" w14:textId="77777777" w:rsidR="00C1612A" w:rsidRDefault="00C1612A">
      <w:pPr>
        <w:pStyle w:val="TOC3"/>
        <w:rPr>
          <w:rFonts w:asciiTheme="minorHAnsi" w:eastAsiaTheme="minorEastAsia" w:hAnsiTheme="minorHAnsi" w:cstheme="minorBidi"/>
          <w:noProof/>
          <w:szCs w:val="22"/>
        </w:rPr>
      </w:pPr>
      <w:r w:rsidRPr="008D5BDB">
        <w:rPr>
          <w:noProof/>
        </w:rPr>
        <w:t>4.1.2.</w:t>
      </w:r>
      <w:r>
        <w:rPr>
          <w:noProof/>
        </w:rPr>
        <w:t xml:space="preserve"> SQLite</w:t>
      </w:r>
      <w:r>
        <w:rPr>
          <w:noProof/>
        </w:rPr>
        <w:tab/>
      </w:r>
      <w:r>
        <w:rPr>
          <w:noProof/>
        </w:rPr>
        <w:fldChar w:fldCharType="begin"/>
      </w:r>
      <w:r>
        <w:rPr>
          <w:noProof/>
        </w:rPr>
        <w:instrText xml:space="preserve"> PAGEREF _Toc442271329 \h </w:instrText>
      </w:r>
      <w:r>
        <w:rPr>
          <w:noProof/>
        </w:rPr>
      </w:r>
      <w:r>
        <w:rPr>
          <w:noProof/>
        </w:rPr>
        <w:fldChar w:fldCharType="separate"/>
      </w:r>
      <w:r>
        <w:rPr>
          <w:noProof/>
        </w:rPr>
        <w:t>8</w:t>
      </w:r>
      <w:r>
        <w:rPr>
          <w:noProof/>
        </w:rPr>
        <w:fldChar w:fldCharType="end"/>
      </w:r>
    </w:p>
    <w:p w14:paraId="0BE8AEB2" w14:textId="77777777" w:rsidR="00C1612A" w:rsidRDefault="00C1612A">
      <w:pPr>
        <w:pStyle w:val="TOC3"/>
        <w:rPr>
          <w:rFonts w:asciiTheme="minorHAnsi" w:eastAsiaTheme="minorEastAsia" w:hAnsiTheme="minorHAnsi" w:cstheme="minorBidi"/>
          <w:noProof/>
          <w:szCs w:val="22"/>
        </w:rPr>
      </w:pPr>
      <w:r w:rsidRPr="008D5BDB">
        <w:rPr>
          <w:noProof/>
        </w:rPr>
        <w:t>4.1.3.</w:t>
      </w:r>
      <w:r>
        <w:rPr>
          <w:noProof/>
        </w:rPr>
        <w:t xml:space="preserve"> AutoMapper</w:t>
      </w:r>
      <w:r>
        <w:rPr>
          <w:noProof/>
        </w:rPr>
        <w:tab/>
      </w:r>
      <w:r>
        <w:rPr>
          <w:noProof/>
        </w:rPr>
        <w:fldChar w:fldCharType="begin"/>
      </w:r>
      <w:r>
        <w:rPr>
          <w:noProof/>
        </w:rPr>
        <w:instrText xml:space="preserve"> PAGEREF _Toc442271330 \h </w:instrText>
      </w:r>
      <w:r>
        <w:rPr>
          <w:noProof/>
        </w:rPr>
      </w:r>
      <w:r>
        <w:rPr>
          <w:noProof/>
        </w:rPr>
        <w:fldChar w:fldCharType="separate"/>
      </w:r>
      <w:r>
        <w:rPr>
          <w:noProof/>
        </w:rPr>
        <w:t>8</w:t>
      </w:r>
      <w:r>
        <w:rPr>
          <w:noProof/>
        </w:rPr>
        <w:fldChar w:fldCharType="end"/>
      </w:r>
    </w:p>
    <w:p w14:paraId="0BE8AEB3" w14:textId="77777777" w:rsidR="00C1612A" w:rsidRDefault="00C1612A">
      <w:pPr>
        <w:pStyle w:val="TOC3"/>
        <w:rPr>
          <w:rFonts w:asciiTheme="minorHAnsi" w:eastAsiaTheme="minorEastAsia" w:hAnsiTheme="minorHAnsi" w:cstheme="minorBidi"/>
          <w:noProof/>
          <w:szCs w:val="22"/>
        </w:rPr>
      </w:pPr>
      <w:r w:rsidRPr="008D5BDB">
        <w:rPr>
          <w:noProof/>
        </w:rPr>
        <w:t>4.1.4.</w:t>
      </w:r>
      <w:r>
        <w:rPr>
          <w:noProof/>
        </w:rPr>
        <w:t xml:space="preserve"> SIF 3 Framework libraries</w:t>
      </w:r>
      <w:r>
        <w:rPr>
          <w:noProof/>
        </w:rPr>
        <w:tab/>
      </w:r>
      <w:r>
        <w:rPr>
          <w:noProof/>
        </w:rPr>
        <w:fldChar w:fldCharType="begin"/>
      </w:r>
      <w:r>
        <w:rPr>
          <w:noProof/>
        </w:rPr>
        <w:instrText xml:space="preserve"> PAGEREF _Toc442271331 \h </w:instrText>
      </w:r>
      <w:r>
        <w:rPr>
          <w:noProof/>
        </w:rPr>
      </w:r>
      <w:r>
        <w:rPr>
          <w:noProof/>
        </w:rPr>
        <w:fldChar w:fldCharType="separate"/>
      </w:r>
      <w:r>
        <w:rPr>
          <w:noProof/>
        </w:rPr>
        <w:t>9</w:t>
      </w:r>
      <w:r>
        <w:rPr>
          <w:noProof/>
        </w:rPr>
        <w:fldChar w:fldCharType="end"/>
      </w:r>
    </w:p>
    <w:p w14:paraId="0BE8AEB4" w14:textId="77777777" w:rsidR="00C1612A" w:rsidRDefault="00C1612A">
      <w:pPr>
        <w:pStyle w:val="TOC3"/>
        <w:rPr>
          <w:rFonts w:asciiTheme="minorHAnsi" w:eastAsiaTheme="minorEastAsia" w:hAnsiTheme="minorHAnsi" w:cstheme="minorBidi"/>
          <w:noProof/>
          <w:szCs w:val="22"/>
        </w:rPr>
      </w:pPr>
      <w:r w:rsidRPr="008D5BDB">
        <w:rPr>
          <w:noProof/>
        </w:rPr>
        <w:t>4.1.5.</w:t>
      </w:r>
      <w:r>
        <w:rPr>
          <w:noProof/>
        </w:rPr>
        <w:t xml:space="preserve"> Web API specific configuration</w:t>
      </w:r>
      <w:r>
        <w:rPr>
          <w:noProof/>
        </w:rPr>
        <w:tab/>
      </w:r>
      <w:r>
        <w:rPr>
          <w:noProof/>
        </w:rPr>
        <w:fldChar w:fldCharType="begin"/>
      </w:r>
      <w:r>
        <w:rPr>
          <w:noProof/>
        </w:rPr>
        <w:instrText xml:space="preserve"> PAGEREF _Toc442271332 \h </w:instrText>
      </w:r>
      <w:r>
        <w:rPr>
          <w:noProof/>
        </w:rPr>
      </w:r>
      <w:r>
        <w:rPr>
          <w:noProof/>
        </w:rPr>
        <w:fldChar w:fldCharType="separate"/>
      </w:r>
      <w:r>
        <w:rPr>
          <w:noProof/>
        </w:rPr>
        <w:t>9</w:t>
      </w:r>
      <w:r>
        <w:rPr>
          <w:noProof/>
        </w:rPr>
        <w:fldChar w:fldCharType="end"/>
      </w:r>
    </w:p>
    <w:p w14:paraId="0BE8AEB5" w14:textId="77777777" w:rsidR="00C1612A" w:rsidRDefault="00C1612A">
      <w:pPr>
        <w:pStyle w:val="TOC2"/>
        <w:rPr>
          <w:rFonts w:asciiTheme="minorHAnsi" w:eastAsiaTheme="minorEastAsia" w:hAnsiTheme="minorHAnsi" w:cstheme="minorBidi"/>
          <w:noProof/>
          <w:szCs w:val="22"/>
        </w:rPr>
      </w:pPr>
      <w:r w:rsidRPr="008D5BDB">
        <w:rPr>
          <w:noProof/>
        </w:rPr>
        <w:t>4.2.</w:t>
      </w:r>
      <w:r>
        <w:rPr>
          <w:noProof/>
        </w:rPr>
        <w:t xml:space="preserve"> Define the school data model</w:t>
      </w:r>
      <w:r>
        <w:rPr>
          <w:noProof/>
        </w:rPr>
        <w:tab/>
      </w:r>
      <w:r>
        <w:rPr>
          <w:noProof/>
        </w:rPr>
        <w:fldChar w:fldCharType="begin"/>
      </w:r>
      <w:r>
        <w:rPr>
          <w:noProof/>
        </w:rPr>
        <w:instrText xml:space="preserve"> PAGEREF _Toc442271333 \h </w:instrText>
      </w:r>
      <w:r>
        <w:rPr>
          <w:noProof/>
        </w:rPr>
      </w:r>
      <w:r>
        <w:rPr>
          <w:noProof/>
        </w:rPr>
        <w:fldChar w:fldCharType="separate"/>
      </w:r>
      <w:r>
        <w:rPr>
          <w:noProof/>
        </w:rPr>
        <w:t>9</w:t>
      </w:r>
      <w:r>
        <w:rPr>
          <w:noProof/>
        </w:rPr>
        <w:fldChar w:fldCharType="end"/>
      </w:r>
    </w:p>
    <w:p w14:paraId="0BE8AEB6" w14:textId="77777777" w:rsidR="00C1612A" w:rsidRDefault="00C1612A">
      <w:pPr>
        <w:pStyle w:val="TOC2"/>
        <w:rPr>
          <w:rFonts w:asciiTheme="minorHAnsi" w:eastAsiaTheme="minorEastAsia" w:hAnsiTheme="minorHAnsi" w:cstheme="minorBidi"/>
          <w:noProof/>
          <w:szCs w:val="22"/>
        </w:rPr>
      </w:pPr>
      <w:r w:rsidRPr="008D5BDB">
        <w:rPr>
          <w:noProof/>
        </w:rPr>
        <w:t>4.3.</w:t>
      </w:r>
      <w:r>
        <w:rPr>
          <w:noProof/>
        </w:rPr>
        <w:t xml:space="preserve"> Implement the school service interface</w:t>
      </w:r>
      <w:r>
        <w:rPr>
          <w:noProof/>
        </w:rPr>
        <w:tab/>
      </w:r>
      <w:r>
        <w:rPr>
          <w:noProof/>
        </w:rPr>
        <w:fldChar w:fldCharType="begin"/>
      </w:r>
      <w:r>
        <w:rPr>
          <w:noProof/>
        </w:rPr>
        <w:instrText xml:space="preserve"> PAGEREF _Toc442271334 \h </w:instrText>
      </w:r>
      <w:r>
        <w:rPr>
          <w:noProof/>
        </w:rPr>
      </w:r>
      <w:r>
        <w:rPr>
          <w:noProof/>
        </w:rPr>
        <w:fldChar w:fldCharType="separate"/>
      </w:r>
      <w:r>
        <w:rPr>
          <w:noProof/>
        </w:rPr>
        <w:t>9</w:t>
      </w:r>
      <w:r>
        <w:rPr>
          <w:noProof/>
        </w:rPr>
        <w:fldChar w:fldCharType="end"/>
      </w:r>
    </w:p>
    <w:p w14:paraId="0BE8AEB7" w14:textId="77777777" w:rsidR="00C1612A" w:rsidRDefault="00C1612A">
      <w:pPr>
        <w:pStyle w:val="TOC2"/>
        <w:rPr>
          <w:rFonts w:asciiTheme="minorHAnsi" w:eastAsiaTheme="minorEastAsia" w:hAnsiTheme="minorHAnsi" w:cstheme="minorBidi"/>
          <w:noProof/>
          <w:szCs w:val="22"/>
        </w:rPr>
      </w:pPr>
      <w:r w:rsidRPr="008D5BDB">
        <w:rPr>
          <w:noProof/>
        </w:rPr>
        <w:t>4.4.</w:t>
      </w:r>
      <w:r>
        <w:rPr>
          <w:noProof/>
        </w:rPr>
        <w:t xml:space="preserve"> Implement the school Provider</w:t>
      </w:r>
      <w:r>
        <w:rPr>
          <w:noProof/>
        </w:rPr>
        <w:tab/>
      </w:r>
      <w:r>
        <w:rPr>
          <w:noProof/>
        </w:rPr>
        <w:fldChar w:fldCharType="begin"/>
      </w:r>
      <w:r>
        <w:rPr>
          <w:noProof/>
        </w:rPr>
        <w:instrText xml:space="preserve"> PAGEREF _Toc442271335 \h </w:instrText>
      </w:r>
      <w:r>
        <w:rPr>
          <w:noProof/>
        </w:rPr>
      </w:r>
      <w:r>
        <w:rPr>
          <w:noProof/>
        </w:rPr>
        <w:fldChar w:fldCharType="separate"/>
      </w:r>
      <w:r>
        <w:rPr>
          <w:noProof/>
        </w:rPr>
        <w:t>10</w:t>
      </w:r>
      <w:r>
        <w:rPr>
          <w:noProof/>
        </w:rPr>
        <w:fldChar w:fldCharType="end"/>
      </w:r>
    </w:p>
    <w:p w14:paraId="0BE8AEB8" w14:textId="77777777" w:rsidR="00C1612A" w:rsidRDefault="00C1612A">
      <w:pPr>
        <w:pStyle w:val="TOC2"/>
        <w:rPr>
          <w:rFonts w:asciiTheme="minorHAnsi" w:eastAsiaTheme="minorEastAsia" w:hAnsiTheme="minorHAnsi" w:cstheme="minorBidi"/>
          <w:noProof/>
          <w:szCs w:val="22"/>
        </w:rPr>
      </w:pPr>
      <w:r w:rsidRPr="008D5BDB">
        <w:rPr>
          <w:noProof/>
        </w:rPr>
        <w:t>4.5.</w:t>
      </w:r>
      <w:r>
        <w:rPr>
          <w:noProof/>
        </w:rPr>
        <w:t xml:space="preserve"> Create a new Environment for the school Provider</w:t>
      </w:r>
      <w:r>
        <w:rPr>
          <w:noProof/>
        </w:rPr>
        <w:tab/>
      </w:r>
      <w:r>
        <w:rPr>
          <w:noProof/>
        </w:rPr>
        <w:fldChar w:fldCharType="begin"/>
      </w:r>
      <w:r>
        <w:rPr>
          <w:noProof/>
        </w:rPr>
        <w:instrText xml:space="preserve"> PAGEREF _Toc442271336 \h </w:instrText>
      </w:r>
      <w:r>
        <w:rPr>
          <w:noProof/>
        </w:rPr>
      </w:r>
      <w:r>
        <w:rPr>
          <w:noProof/>
        </w:rPr>
        <w:fldChar w:fldCharType="separate"/>
      </w:r>
      <w:r>
        <w:rPr>
          <w:noProof/>
        </w:rPr>
        <w:t>10</w:t>
      </w:r>
      <w:r>
        <w:rPr>
          <w:noProof/>
        </w:rPr>
        <w:fldChar w:fldCharType="end"/>
      </w:r>
    </w:p>
    <w:p w14:paraId="0BE8AEB9" w14:textId="77777777" w:rsidR="00C1612A" w:rsidRDefault="00C1612A">
      <w:pPr>
        <w:pStyle w:val="TOC2"/>
        <w:rPr>
          <w:rFonts w:asciiTheme="minorHAnsi" w:eastAsiaTheme="minorEastAsia" w:hAnsiTheme="minorHAnsi" w:cstheme="minorBidi"/>
          <w:noProof/>
          <w:szCs w:val="22"/>
        </w:rPr>
      </w:pPr>
      <w:r w:rsidRPr="008D5BDB">
        <w:rPr>
          <w:noProof/>
        </w:rPr>
        <w:t>4.6.</w:t>
      </w:r>
      <w:r>
        <w:rPr>
          <w:noProof/>
        </w:rPr>
        <w:t xml:space="preserve"> Start the school Provider</w:t>
      </w:r>
      <w:r>
        <w:rPr>
          <w:noProof/>
        </w:rPr>
        <w:tab/>
      </w:r>
      <w:r>
        <w:rPr>
          <w:noProof/>
        </w:rPr>
        <w:fldChar w:fldCharType="begin"/>
      </w:r>
      <w:r>
        <w:rPr>
          <w:noProof/>
        </w:rPr>
        <w:instrText xml:space="preserve"> PAGEREF _Toc442271337 \h </w:instrText>
      </w:r>
      <w:r>
        <w:rPr>
          <w:noProof/>
        </w:rPr>
      </w:r>
      <w:r>
        <w:rPr>
          <w:noProof/>
        </w:rPr>
        <w:fldChar w:fldCharType="separate"/>
      </w:r>
      <w:r>
        <w:rPr>
          <w:noProof/>
        </w:rPr>
        <w:t>10</w:t>
      </w:r>
      <w:r>
        <w:rPr>
          <w:noProof/>
        </w:rPr>
        <w:fldChar w:fldCharType="end"/>
      </w:r>
    </w:p>
    <w:p w14:paraId="0BE8AEBA" w14:textId="77777777" w:rsidR="00C1612A" w:rsidRDefault="00C1612A">
      <w:pPr>
        <w:pStyle w:val="TOC2"/>
        <w:rPr>
          <w:rFonts w:asciiTheme="minorHAnsi" w:eastAsiaTheme="minorEastAsia" w:hAnsiTheme="minorHAnsi" w:cstheme="minorBidi"/>
          <w:noProof/>
          <w:szCs w:val="22"/>
        </w:rPr>
      </w:pPr>
      <w:r w:rsidRPr="008D5BDB">
        <w:rPr>
          <w:noProof/>
        </w:rPr>
        <w:t>4.7.</w:t>
      </w:r>
      <w:r>
        <w:rPr>
          <w:noProof/>
        </w:rPr>
        <w:t xml:space="preserve"> Test the school Provider</w:t>
      </w:r>
      <w:r>
        <w:rPr>
          <w:noProof/>
        </w:rPr>
        <w:tab/>
      </w:r>
      <w:r>
        <w:rPr>
          <w:noProof/>
        </w:rPr>
        <w:fldChar w:fldCharType="begin"/>
      </w:r>
      <w:r>
        <w:rPr>
          <w:noProof/>
        </w:rPr>
        <w:instrText xml:space="preserve"> PAGEREF _Toc442271338 \h </w:instrText>
      </w:r>
      <w:r>
        <w:rPr>
          <w:noProof/>
        </w:rPr>
      </w:r>
      <w:r>
        <w:rPr>
          <w:noProof/>
        </w:rPr>
        <w:fldChar w:fldCharType="separate"/>
      </w:r>
      <w:r>
        <w:rPr>
          <w:noProof/>
        </w:rPr>
        <w:t>10</w:t>
      </w:r>
      <w:r>
        <w:rPr>
          <w:noProof/>
        </w:rPr>
        <w:fldChar w:fldCharType="end"/>
      </w:r>
    </w:p>
    <w:p w14:paraId="0BE8AEBB" w14:textId="77777777" w:rsidR="00C1612A" w:rsidRDefault="00C1612A">
      <w:pPr>
        <w:pStyle w:val="TOC3"/>
        <w:rPr>
          <w:rFonts w:asciiTheme="minorHAnsi" w:eastAsiaTheme="minorEastAsia" w:hAnsiTheme="minorHAnsi" w:cstheme="minorBidi"/>
          <w:noProof/>
          <w:szCs w:val="22"/>
        </w:rPr>
      </w:pPr>
      <w:r w:rsidRPr="008D5BDB">
        <w:rPr>
          <w:noProof/>
        </w:rPr>
        <w:t>4.7.1.</w:t>
      </w:r>
      <w:r>
        <w:rPr>
          <w:noProof/>
        </w:rPr>
        <w:t xml:space="preserve"> Postman (Chrome Plugin)</w:t>
      </w:r>
      <w:r>
        <w:rPr>
          <w:noProof/>
        </w:rPr>
        <w:tab/>
      </w:r>
      <w:r>
        <w:rPr>
          <w:noProof/>
        </w:rPr>
        <w:fldChar w:fldCharType="begin"/>
      </w:r>
      <w:r>
        <w:rPr>
          <w:noProof/>
        </w:rPr>
        <w:instrText xml:space="preserve"> PAGEREF _Toc442271339 \h </w:instrText>
      </w:r>
      <w:r>
        <w:rPr>
          <w:noProof/>
        </w:rPr>
      </w:r>
      <w:r>
        <w:rPr>
          <w:noProof/>
        </w:rPr>
        <w:fldChar w:fldCharType="separate"/>
      </w:r>
      <w:r>
        <w:rPr>
          <w:noProof/>
        </w:rPr>
        <w:t>10</w:t>
      </w:r>
      <w:r>
        <w:rPr>
          <w:noProof/>
        </w:rPr>
        <w:fldChar w:fldCharType="end"/>
      </w:r>
    </w:p>
    <w:p w14:paraId="0BE8AEBC" w14:textId="77777777" w:rsidR="00C1612A" w:rsidRDefault="00C1612A">
      <w:pPr>
        <w:pStyle w:val="TOC3"/>
        <w:rPr>
          <w:rFonts w:asciiTheme="minorHAnsi" w:eastAsiaTheme="minorEastAsia" w:hAnsiTheme="minorHAnsi" w:cstheme="minorBidi"/>
          <w:noProof/>
          <w:szCs w:val="22"/>
        </w:rPr>
      </w:pPr>
      <w:r w:rsidRPr="008D5BDB">
        <w:rPr>
          <w:noProof/>
        </w:rPr>
        <w:t>4.7.2.</w:t>
      </w:r>
      <w:r>
        <w:rPr>
          <w:noProof/>
        </w:rPr>
        <w:t xml:space="preserve"> Implement a school Consumer (optional)</w:t>
      </w:r>
      <w:r>
        <w:rPr>
          <w:noProof/>
        </w:rPr>
        <w:tab/>
      </w:r>
      <w:r>
        <w:rPr>
          <w:noProof/>
        </w:rPr>
        <w:fldChar w:fldCharType="begin"/>
      </w:r>
      <w:r>
        <w:rPr>
          <w:noProof/>
        </w:rPr>
        <w:instrText xml:space="preserve"> PAGEREF _Toc442271340 \h </w:instrText>
      </w:r>
      <w:r>
        <w:rPr>
          <w:noProof/>
        </w:rPr>
      </w:r>
      <w:r>
        <w:rPr>
          <w:noProof/>
        </w:rPr>
        <w:fldChar w:fldCharType="separate"/>
      </w:r>
      <w:r>
        <w:rPr>
          <w:noProof/>
        </w:rPr>
        <w:t>12</w:t>
      </w:r>
      <w:r>
        <w:rPr>
          <w:noProof/>
        </w:rPr>
        <w:fldChar w:fldCharType="end"/>
      </w:r>
    </w:p>
    <w:p w14:paraId="0BE8AEBD" w14:textId="77777777" w:rsidR="00C1612A" w:rsidRDefault="00C1612A">
      <w:pPr>
        <w:pStyle w:val="TOC2"/>
        <w:rPr>
          <w:rFonts w:asciiTheme="minorHAnsi" w:eastAsiaTheme="minorEastAsia" w:hAnsiTheme="minorHAnsi" w:cstheme="minorBidi"/>
          <w:noProof/>
          <w:szCs w:val="22"/>
        </w:rPr>
      </w:pPr>
      <w:r w:rsidRPr="008D5BDB">
        <w:rPr>
          <w:noProof/>
        </w:rPr>
        <w:t>4.8.</w:t>
      </w:r>
      <w:r>
        <w:rPr>
          <w:noProof/>
        </w:rPr>
        <w:t xml:space="preserve"> Advanced Exercise</w:t>
      </w:r>
      <w:r>
        <w:rPr>
          <w:noProof/>
        </w:rPr>
        <w:tab/>
      </w:r>
      <w:r>
        <w:rPr>
          <w:noProof/>
        </w:rPr>
        <w:fldChar w:fldCharType="begin"/>
      </w:r>
      <w:r>
        <w:rPr>
          <w:noProof/>
        </w:rPr>
        <w:instrText xml:space="preserve"> PAGEREF _Toc442271341 \h </w:instrText>
      </w:r>
      <w:r>
        <w:rPr>
          <w:noProof/>
        </w:rPr>
      </w:r>
      <w:r>
        <w:rPr>
          <w:noProof/>
        </w:rPr>
        <w:fldChar w:fldCharType="separate"/>
      </w:r>
      <w:r>
        <w:rPr>
          <w:noProof/>
        </w:rPr>
        <w:t>12</w:t>
      </w:r>
      <w:r>
        <w:rPr>
          <w:noProof/>
        </w:rPr>
        <w:fldChar w:fldCharType="end"/>
      </w:r>
    </w:p>
    <w:p w14:paraId="0BE8AEBE" w14:textId="77777777" w:rsidR="00C1612A" w:rsidRDefault="00C1612A">
      <w:pPr>
        <w:pStyle w:val="TOC1"/>
        <w:rPr>
          <w:rFonts w:asciiTheme="minorHAnsi" w:eastAsiaTheme="minorEastAsia" w:hAnsiTheme="minorHAnsi" w:cstheme="minorBidi"/>
          <w:noProof/>
          <w:szCs w:val="22"/>
        </w:rPr>
      </w:pPr>
      <w:r w:rsidRPr="008D5BDB">
        <w:rPr>
          <w:noProof/>
        </w:rPr>
        <w:t>5.</w:t>
      </w:r>
      <w:r>
        <w:rPr>
          <w:noProof/>
        </w:rPr>
        <w:t xml:space="preserve"> Exercise 4: Service Paths</w:t>
      </w:r>
      <w:r>
        <w:rPr>
          <w:noProof/>
        </w:rPr>
        <w:tab/>
      </w:r>
      <w:r>
        <w:rPr>
          <w:noProof/>
        </w:rPr>
        <w:fldChar w:fldCharType="begin"/>
      </w:r>
      <w:r>
        <w:rPr>
          <w:noProof/>
        </w:rPr>
        <w:instrText xml:space="preserve"> PAGEREF _Toc442271342 \h </w:instrText>
      </w:r>
      <w:r>
        <w:rPr>
          <w:noProof/>
        </w:rPr>
      </w:r>
      <w:r>
        <w:rPr>
          <w:noProof/>
        </w:rPr>
        <w:fldChar w:fldCharType="separate"/>
      </w:r>
      <w:r>
        <w:rPr>
          <w:noProof/>
        </w:rPr>
        <w:t>12</w:t>
      </w:r>
      <w:r>
        <w:rPr>
          <w:noProof/>
        </w:rPr>
        <w:fldChar w:fldCharType="end"/>
      </w:r>
    </w:p>
    <w:p w14:paraId="0BE8AEBF" w14:textId="77777777" w:rsidR="00C1612A" w:rsidRDefault="00C1612A">
      <w:pPr>
        <w:pStyle w:val="TOC2"/>
        <w:rPr>
          <w:rFonts w:asciiTheme="minorHAnsi" w:eastAsiaTheme="minorEastAsia" w:hAnsiTheme="minorHAnsi" w:cstheme="minorBidi"/>
          <w:noProof/>
          <w:szCs w:val="22"/>
        </w:rPr>
      </w:pPr>
      <w:r w:rsidRPr="008D5BDB">
        <w:rPr>
          <w:noProof/>
        </w:rPr>
        <w:t>5.1.</w:t>
      </w:r>
      <w:r>
        <w:rPr>
          <w:noProof/>
        </w:rPr>
        <w:t xml:space="preserve"> Pre-requisites and configuration</w:t>
      </w:r>
      <w:r>
        <w:rPr>
          <w:noProof/>
        </w:rPr>
        <w:tab/>
      </w:r>
      <w:r>
        <w:rPr>
          <w:noProof/>
        </w:rPr>
        <w:fldChar w:fldCharType="begin"/>
      </w:r>
      <w:r>
        <w:rPr>
          <w:noProof/>
        </w:rPr>
        <w:instrText xml:space="preserve"> PAGEREF _Toc442271343 \h </w:instrText>
      </w:r>
      <w:r>
        <w:rPr>
          <w:noProof/>
        </w:rPr>
      </w:r>
      <w:r>
        <w:rPr>
          <w:noProof/>
        </w:rPr>
        <w:fldChar w:fldCharType="separate"/>
      </w:r>
      <w:r>
        <w:rPr>
          <w:noProof/>
        </w:rPr>
        <w:t>12</w:t>
      </w:r>
      <w:r>
        <w:rPr>
          <w:noProof/>
        </w:rPr>
        <w:fldChar w:fldCharType="end"/>
      </w:r>
    </w:p>
    <w:p w14:paraId="0BE8AEC0" w14:textId="77777777" w:rsidR="00C1612A" w:rsidRDefault="00C1612A">
      <w:pPr>
        <w:pStyle w:val="TOC2"/>
        <w:rPr>
          <w:rFonts w:asciiTheme="minorHAnsi" w:eastAsiaTheme="minorEastAsia" w:hAnsiTheme="minorHAnsi" w:cstheme="minorBidi"/>
          <w:noProof/>
          <w:szCs w:val="22"/>
        </w:rPr>
      </w:pPr>
      <w:r w:rsidRPr="008D5BDB">
        <w:rPr>
          <w:noProof/>
        </w:rPr>
        <w:t>5.2.</w:t>
      </w:r>
      <w:r>
        <w:rPr>
          <w:noProof/>
        </w:rPr>
        <w:t xml:space="preserve"> Provider implementation</w:t>
      </w:r>
      <w:r>
        <w:rPr>
          <w:noProof/>
        </w:rPr>
        <w:tab/>
      </w:r>
      <w:r>
        <w:rPr>
          <w:noProof/>
        </w:rPr>
        <w:fldChar w:fldCharType="begin"/>
      </w:r>
      <w:r>
        <w:rPr>
          <w:noProof/>
        </w:rPr>
        <w:instrText xml:space="preserve"> PAGEREF _Toc442271344 \h </w:instrText>
      </w:r>
      <w:r>
        <w:rPr>
          <w:noProof/>
        </w:rPr>
      </w:r>
      <w:r>
        <w:rPr>
          <w:noProof/>
        </w:rPr>
        <w:fldChar w:fldCharType="separate"/>
      </w:r>
      <w:r>
        <w:rPr>
          <w:noProof/>
        </w:rPr>
        <w:t>12</w:t>
      </w:r>
      <w:r>
        <w:rPr>
          <w:noProof/>
        </w:rPr>
        <w:fldChar w:fldCharType="end"/>
      </w:r>
    </w:p>
    <w:p w14:paraId="0BE8AEC1" w14:textId="77777777" w:rsidR="00C1612A" w:rsidRDefault="00C1612A">
      <w:pPr>
        <w:pStyle w:val="TOC2"/>
        <w:rPr>
          <w:rFonts w:asciiTheme="minorHAnsi" w:eastAsiaTheme="minorEastAsia" w:hAnsiTheme="minorHAnsi" w:cstheme="minorBidi"/>
          <w:noProof/>
          <w:szCs w:val="22"/>
        </w:rPr>
      </w:pPr>
      <w:r w:rsidRPr="008D5BDB">
        <w:rPr>
          <w:noProof/>
        </w:rPr>
        <w:t>5.3.</w:t>
      </w:r>
      <w:r>
        <w:rPr>
          <w:noProof/>
        </w:rPr>
        <w:t xml:space="preserve"> Consumer implementation</w:t>
      </w:r>
      <w:r>
        <w:rPr>
          <w:noProof/>
        </w:rPr>
        <w:tab/>
      </w:r>
      <w:r>
        <w:rPr>
          <w:noProof/>
        </w:rPr>
        <w:fldChar w:fldCharType="begin"/>
      </w:r>
      <w:r>
        <w:rPr>
          <w:noProof/>
        </w:rPr>
        <w:instrText xml:space="preserve"> PAGEREF _Toc442271345 \h </w:instrText>
      </w:r>
      <w:r>
        <w:rPr>
          <w:noProof/>
        </w:rPr>
      </w:r>
      <w:r>
        <w:rPr>
          <w:noProof/>
        </w:rPr>
        <w:fldChar w:fldCharType="separate"/>
      </w:r>
      <w:r>
        <w:rPr>
          <w:noProof/>
        </w:rPr>
        <w:t>12</w:t>
      </w:r>
      <w:r>
        <w:rPr>
          <w:noProof/>
        </w:rPr>
        <w:fldChar w:fldCharType="end"/>
      </w:r>
    </w:p>
    <w:p w14:paraId="0BE8AEC2" w14:textId="77777777" w:rsidR="00C1612A" w:rsidRDefault="00C1612A">
      <w:pPr>
        <w:pStyle w:val="TOC1"/>
        <w:rPr>
          <w:rFonts w:asciiTheme="minorHAnsi" w:eastAsiaTheme="minorEastAsia" w:hAnsiTheme="minorHAnsi" w:cstheme="minorBidi"/>
          <w:noProof/>
          <w:szCs w:val="22"/>
        </w:rPr>
      </w:pPr>
      <w:r w:rsidRPr="008D5BDB">
        <w:rPr>
          <w:noProof/>
        </w:rPr>
        <w:t>6.</w:t>
      </w:r>
      <w:r>
        <w:rPr>
          <w:noProof/>
        </w:rPr>
        <w:t xml:space="preserve"> Important notes</w:t>
      </w:r>
      <w:r>
        <w:rPr>
          <w:noProof/>
        </w:rPr>
        <w:tab/>
      </w:r>
      <w:r>
        <w:rPr>
          <w:noProof/>
        </w:rPr>
        <w:fldChar w:fldCharType="begin"/>
      </w:r>
      <w:r>
        <w:rPr>
          <w:noProof/>
        </w:rPr>
        <w:instrText xml:space="preserve"> PAGEREF _Toc442271346 \h </w:instrText>
      </w:r>
      <w:r>
        <w:rPr>
          <w:noProof/>
        </w:rPr>
      </w:r>
      <w:r>
        <w:rPr>
          <w:noProof/>
        </w:rPr>
        <w:fldChar w:fldCharType="separate"/>
      </w:r>
      <w:r>
        <w:rPr>
          <w:noProof/>
        </w:rPr>
        <w:t>13</w:t>
      </w:r>
      <w:r>
        <w:rPr>
          <w:noProof/>
        </w:rPr>
        <w:fldChar w:fldCharType="end"/>
      </w:r>
    </w:p>
    <w:p w14:paraId="0BE8AEC3" w14:textId="77777777" w:rsidR="00C1612A" w:rsidRDefault="00C1612A">
      <w:pPr>
        <w:pStyle w:val="TOC2"/>
        <w:rPr>
          <w:rFonts w:asciiTheme="minorHAnsi" w:eastAsiaTheme="minorEastAsia" w:hAnsiTheme="minorHAnsi" w:cstheme="minorBidi"/>
          <w:noProof/>
          <w:szCs w:val="22"/>
        </w:rPr>
      </w:pPr>
      <w:r w:rsidRPr="008D5BDB">
        <w:rPr>
          <w:noProof/>
        </w:rPr>
        <w:lastRenderedPageBreak/>
        <w:t>6.1.</w:t>
      </w:r>
      <w:r>
        <w:rPr>
          <w:noProof/>
        </w:rPr>
        <w:t xml:space="preserve"> Issues with the Environment Provider</w:t>
      </w:r>
      <w:r>
        <w:rPr>
          <w:noProof/>
        </w:rPr>
        <w:tab/>
      </w:r>
      <w:r>
        <w:rPr>
          <w:noProof/>
        </w:rPr>
        <w:fldChar w:fldCharType="begin"/>
      </w:r>
      <w:r>
        <w:rPr>
          <w:noProof/>
        </w:rPr>
        <w:instrText xml:space="preserve"> PAGEREF _Toc442271347 \h </w:instrText>
      </w:r>
      <w:r>
        <w:rPr>
          <w:noProof/>
        </w:rPr>
      </w:r>
      <w:r>
        <w:rPr>
          <w:noProof/>
        </w:rPr>
        <w:fldChar w:fldCharType="separate"/>
      </w:r>
      <w:r>
        <w:rPr>
          <w:noProof/>
        </w:rPr>
        <w:t>13</w:t>
      </w:r>
      <w:r>
        <w:rPr>
          <w:noProof/>
        </w:rPr>
        <w:fldChar w:fldCharType="end"/>
      </w:r>
    </w:p>
    <w:p w14:paraId="0BE8AEC4" w14:textId="77777777" w:rsidR="00A961F5" w:rsidRDefault="0013351E" w:rsidP="0013351E">
      <w:pPr>
        <w:pStyle w:val="PrePostbody1"/>
      </w:pPr>
      <w:r>
        <w:fldChar w:fldCharType="end"/>
      </w:r>
    </w:p>
    <w:p w14:paraId="0BE8AEC5" w14:textId="77777777" w:rsidR="00590524" w:rsidRDefault="00F03CDF" w:rsidP="00590524">
      <w:r>
        <w:br w:type="page"/>
      </w:r>
    </w:p>
    <w:p w14:paraId="0BE8AEC6" w14:textId="77777777" w:rsidR="00857BB4" w:rsidRDefault="00857BB4" w:rsidP="00857BB4">
      <w:pPr>
        <w:pStyle w:val="Heading1"/>
      </w:pPr>
      <w:bookmarkStart w:id="0" w:name="_Toc442271306"/>
      <w:r>
        <w:lastRenderedPageBreak/>
        <w:t>Introduction</w:t>
      </w:r>
      <w:bookmarkEnd w:id="0"/>
      <w:r>
        <w:tab/>
      </w:r>
    </w:p>
    <w:p w14:paraId="0BE8AEC7" w14:textId="77777777" w:rsidR="00590524" w:rsidRDefault="00857BB4" w:rsidP="00857BB4">
      <w:pPr>
        <w:pStyle w:val="Body1"/>
        <w:ind w:left="0"/>
      </w:pPr>
      <w:r>
        <w:t>Before attempting the exercises in this document, it is assumed that the following documents have already been read:</w:t>
      </w:r>
    </w:p>
    <w:p w14:paraId="0BE8AEC8" w14:textId="2D335B21" w:rsidR="00857BB4" w:rsidRDefault="000A52B0" w:rsidP="000A52B0">
      <w:pPr>
        <w:pStyle w:val="Body1"/>
        <w:numPr>
          <w:ilvl w:val="0"/>
          <w:numId w:val="41"/>
        </w:numPr>
      </w:pPr>
      <w:r>
        <w:t>Developer Guides\</w:t>
      </w:r>
      <w:r w:rsidRPr="000A52B0">
        <w:t>SIF Framework Installation and Verification</w:t>
      </w:r>
    </w:p>
    <w:p w14:paraId="5E6ACF38" w14:textId="656A3BA7" w:rsidR="000A52B0" w:rsidRDefault="000A52B0" w:rsidP="000A52B0">
      <w:pPr>
        <w:pStyle w:val="Body1"/>
        <w:numPr>
          <w:ilvl w:val="0"/>
          <w:numId w:val="41"/>
        </w:numPr>
      </w:pPr>
      <w:r>
        <w:t>Developer Guides\</w:t>
      </w:r>
      <w:r w:rsidRPr="000A52B0">
        <w:t>Implementing a SIF Consumer</w:t>
      </w:r>
    </w:p>
    <w:p w14:paraId="3DCED482" w14:textId="2FE7EE0A" w:rsidR="000A52B0" w:rsidRDefault="000A52B0" w:rsidP="000A52B0">
      <w:pPr>
        <w:pStyle w:val="Body1"/>
        <w:numPr>
          <w:ilvl w:val="0"/>
          <w:numId w:val="41"/>
        </w:numPr>
      </w:pPr>
      <w:r>
        <w:t>Developer Guides\</w:t>
      </w:r>
      <w:r w:rsidRPr="000A52B0">
        <w:t xml:space="preserve">Implementing a SIF </w:t>
      </w:r>
      <w:r>
        <w:t>Provider</w:t>
      </w:r>
    </w:p>
    <w:p w14:paraId="0BE8AECA" w14:textId="77777777" w:rsidR="00857BB4" w:rsidRDefault="00857BB4" w:rsidP="00857BB4">
      <w:pPr>
        <w:pStyle w:val="Body1"/>
        <w:ind w:left="0"/>
      </w:pPr>
      <w:r>
        <w:t>The exercises presented here run the demo projects included with the SIF 3 Framework, and copy heavily from the information presented in the above documents.</w:t>
      </w:r>
    </w:p>
    <w:p w14:paraId="0BE8AECB" w14:textId="77777777" w:rsidR="00836DE6" w:rsidRDefault="001915D9" w:rsidP="00590524">
      <w:pPr>
        <w:pStyle w:val="Heading1"/>
      </w:pPr>
      <w:bookmarkStart w:id="1" w:name="_Toc442271307"/>
      <w:r>
        <w:t xml:space="preserve">Exercise 1: </w:t>
      </w:r>
      <w:r w:rsidR="0093764A">
        <w:t>SIF</w:t>
      </w:r>
      <w:r w:rsidR="00ED6955">
        <w:t xml:space="preserve"> </w:t>
      </w:r>
      <w:r w:rsidR="0093764A">
        <w:t>3 Framework Installation &amp; Verification</w:t>
      </w:r>
      <w:bookmarkEnd w:id="1"/>
      <w:r>
        <w:tab/>
      </w:r>
    </w:p>
    <w:p w14:paraId="0BE8AECC" w14:textId="77777777" w:rsidR="0093764A" w:rsidRPr="00ED6955" w:rsidRDefault="00ED6955" w:rsidP="001915D9">
      <w:pPr>
        <w:pStyle w:val="Body1"/>
        <w:ind w:left="0"/>
        <w:rPr>
          <w:b/>
        </w:rPr>
      </w:pPr>
      <w:r w:rsidRPr="00ED6955">
        <w:rPr>
          <w:b/>
        </w:rPr>
        <w:t>Task:</w:t>
      </w:r>
    </w:p>
    <w:p w14:paraId="0BE8AECD" w14:textId="77777777" w:rsidR="00ED6955" w:rsidRDefault="00ED6955" w:rsidP="00ED6955">
      <w:pPr>
        <w:pStyle w:val="Body1"/>
        <w:numPr>
          <w:ilvl w:val="0"/>
          <w:numId w:val="41"/>
        </w:numPr>
      </w:pPr>
      <w:r>
        <w:t>Download the SIF 3 Framework</w:t>
      </w:r>
    </w:p>
    <w:p w14:paraId="0BE8AECE" w14:textId="77777777" w:rsidR="00ED6955" w:rsidRDefault="00ED6955" w:rsidP="00ED6955">
      <w:pPr>
        <w:pStyle w:val="Body1"/>
        <w:numPr>
          <w:ilvl w:val="0"/>
          <w:numId w:val="41"/>
        </w:numPr>
      </w:pPr>
      <w:r>
        <w:t xml:space="preserve">Load </w:t>
      </w:r>
      <w:r w:rsidR="0019312B">
        <w:t xml:space="preserve">the SIF 3 Framework </w:t>
      </w:r>
      <w:r>
        <w:t>into Visual Studio</w:t>
      </w:r>
    </w:p>
    <w:p w14:paraId="0BE8AECF" w14:textId="77777777" w:rsidR="00782109" w:rsidRDefault="00F1576F" w:rsidP="00ED6955">
      <w:pPr>
        <w:pStyle w:val="Body1"/>
        <w:numPr>
          <w:ilvl w:val="0"/>
          <w:numId w:val="41"/>
        </w:numPr>
      </w:pPr>
      <w:r>
        <w:t>Create an Environment</w:t>
      </w:r>
    </w:p>
    <w:p w14:paraId="0BE8AED0" w14:textId="77777777" w:rsidR="00ED6955" w:rsidRDefault="00F1576F" w:rsidP="00ED6955">
      <w:pPr>
        <w:pStyle w:val="Body1"/>
        <w:numPr>
          <w:ilvl w:val="0"/>
          <w:numId w:val="41"/>
        </w:numPr>
      </w:pPr>
      <w:r>
        <w:t>Start the Environment Provider</w:t>
      </w:r>
    </w:p>
    <w:p w14:paraId="0BE8AED1" w14:textId="77777777" w:rsidR="0093764A" w:rsidRDefault="0093764A" w:rsidP="00ED6955">
      <w:pPr>
        <w:pStyle w:val="Body1"/>
        <w:numPr>
          <w:ilvl w:val="0"/>
          <w:numId w:val="41"/>
        </w:numPr>
      </w:pPr>
      <w:r>
        <w:t xml:space="preserve">Start </w:t>
      </w:r>
      <w:r w:rsidR="00F1576F">
        <w:t>the d</w:t>
      </w:r>
      <w:r>
        <w:t xml:space="preserve">emo </w:t>
      </w:r>
      <w:r w:rsidR="00CD50A9">
        <w:t>student</w:t>
      </w:r>
      <w:r w:rsidR="00F1576F">
        <w:t xml:space="preserve"> </w:t>
      </w:r>
      <w:r>
        <w:t>Provider</w:t>
      </w:r>
    </w:p>
    <w:p w14:paraId="0BE8AED2" w14:textId="77777777" w:rsidR="0093764A" w:rsidRDefault="00F1576F" w:rsidP="00ED6955">
      <w:pPr>
        <w:pStyle w:val="Body1"/>
        <w:numPr>
          <w:ilvl w:val="0"/>
          <w:numId w:val="41"/>
        </w:numPr>
      </w:pPr>
      <w:r>
        <w:t>Run the d</w:t>
      </w:r>
      <w:r w:rsidR="0093764A">
        <w:t xml:space="preserve">emo </w:t>
      </w:r>
      <w:r w:rsidR="00CD50A9">
        <w:t>student</w:t>
      </w:r>
      <w:r>
        <w:t xml:space="preserve"> </w:t>
      </w:r>
      <w:r w:rsidR="0093764A">
        <w:t>Co</w:t>
      </w:r>
      <w:r>
        <w:t>nsume</w:t>
      </w:r>
      <w:r w:rsidR="0093764A">
        <w:t>r</w:t>
      </w:r>
    </w:p>
    <w:p w14:paraId="0BE8AED3" w14:textId="4910DAD3" w:rsidR="00ED6955" w:rsidRDefault="000A52B0" w:rsidP="00ED6955">
      <w:pPr>
        <w:pStyle w:val="Heading2"/>
      </w:pPr>
      <w:r>
        <w:t>Prerequisites</w:t>
      </w:r>
    </w:p>
    <w:p w14:paraId="0BE8AED4" w14:textId="215ACCF9" w:rsidR="000A52B0" w:rsidRPr="00ED6955" w:rsidRDefault="000A52B0" w:rsidP="000A52B0">
      <w:pPr>
        <w:pStyle w:val="Body1"/>
        <w:ind w:left="0"/>
      </w:pPr>
      <w:r>
        <w:t>Work through the instructions from the “</w:t>
      </w:r>
      <w:r w:rsidRPr="000A52B0">
        <w:t>SIF Framework Installation and Verification</w:t>
      </w:r>
      <w:r>
        <w:t>” document.</w:t>
      </w:r>
    </w:p>
    <w:p w14:paraId="0BE8AEEF" w14:textId="77777777" w:rsidR="00782109" w:rsidRDefault="00691A20" w:rsidP="004C545A">
      <w:pPr>
        <w:pStyle w:val="Heading1"/>
      </w:pPr>
      <w:bookmarkStart w:id="2" w:name="_Toc442271315"/>
      <w:r>
        <w:t>Exercise</w:t>
      </w:r>
      <w:r w:rsidR="004D3EE1">
        <w:t xml:space="preserve"> 2</w:t>
      </w:r>
      <w:r>
        <w:t xml:space="preserve">: </w:t>
      </w:r>
      <w:r w:rsidR="00577C53">
        <w:t>Student</w:t>
      </w:r>
      <w:r w:rsidR="0093764A">
        <w:t xml:space="preserve"> Consumer</w:t>
      </w:r>
      <w:bookmarkEnd w:id="2"/>
    </w:p>
    <w:p w14:paraId="0BE8AEF0" w14:textId="77777777" w:rsidR="00F847EC" w:rsidRPr="00ED6955" w:rsidRDefault="00F847EC" w:rsidP="00F847EC">
      <w:pPr>
        <w:pStyle w:val="Body1"/>
        <w:ind w:left="0"/>
        <w:rPr>
          <w:b/>
        </w:rPr>
      </w:pPr>
      <w:r w:rsidRPr="00ED6955">
        <w:rPr>
          <w:b/>
        </w:rPr>
        <w:t>Task:</w:t>
      </w:r>
    </w:p>
    <w:p w14:paraId="0BE8AEF1" w14:textId="77777777" w:rsidR="00F847EC" w:rsidRDefault="00F847EC" w:rsidP="00F847EC">
      <w:pPr>
        <w:pStyle w:val="Body1"/>
        <w:numPr>
          <w:ilvl w:val="0"/>
          <w:numId w:val="41"/>
        </w:numPr>
      </w:pPr>
      <w:r>
        <w:t xml:space="preserve">Implement a </w:t>
      </w:r>
      <w:r w:rsidR="00F314BD">
        <w:t>student</w:t>
      </w:r>
      <w:r>
        <w:t xml:space="preserve"> Consumer from scratch</w:t>
      </w:r>
    </w:p>
    <w:p w14:paraId="0A7BC2C0" w14:textId="77777777" w:rsidR="00786A27" w:rsidRDefault="00786A27" w:rsidP="00786A27">
      <w:pPr>
        <w:pStyle w:val="Heading2"/>
      </w:pPr>
      <w:bookmarkStart w:id="3" w:name="_Toc442271316"/>
      <w:r>
        <w:t>Prerequisites</w:t>
      </w:r>
    </w:p>
    <w:p w14:paraId="48EAFB05" w14:textId="56D611BF" w:rsidR="00786A27" w:rsidRPr="00ED6955" w:rsidRDefault="00786A27" w:rsidP="00786A27">
      <w:pPr>
        <w:pStyle w:val="Body1"/>
        <w:ind w:left="0"/>
      </w:pPr>
      <w:r>
        <w:t>Work through the instructions from the “</w:t>
      </w:r>
      <w:r w:rsidRPr="000A52B0">
        <w:t>Implementing a SIF Consumer</w:t>
      </w:r>
      <w:r>
        <w:t>” document.</w:t>
      </w:r>
    </w:p>
    <w:p w14:paraId="0BE8AF05" w14:textId="77777777" w:rsidR="009B1A4B" w:rsidRDefault="009B1A4B" w:rsidP="009B1A4B">
      <w:pPr>
        <w:pStyle w:val="Heading2"/>
      </w:pPr>
      <w:bookmarkStart w:id="4" w:name="_Toc442271321"/>
      <w:bookmarkEnd w:id="3"/>
      <w:r>
        <w:lastRenderedPageBreak/>
        <w:t xml:space="preserve">Define the </w:t>
      </w:r>
      <w:r w:rsidR="00911CDB">
        <w:t>student</w:t>
      </w:r>
      <w:r>
        <w:t xml:space="preserve"> data model</w:t>
      </w:r>
      <w:bookmarkEnd w:id="4"/>
    </w:p>
    <w:p w14:paraId="0BE8AF06" w14:textId="77777777" w:rsidR="0034329B" w:rsidRDefault="0034329B" w:rsidP="0034329B">
      <w:pPr>
        <w:pStyle w:val="Body1"/>
        <w:ind w:left="0"/>
      </w:pPr>
      <w:r>
        <w:t xml:space="preserve">For implementing a Consumer, a SIF data </w:t>
      </w:r>
      <w:r w:rsidR="00756414">
        <w:t>object</w:t>
      </w:r>
      <w:r>
        <w:t xml:space="preserve"> needs to be specified. </w:t>
      </w:r>
      <w:r w:rsidR="00A20BCB">
        <w:t xml:space="preserve">In this case, create a student data model based upon the SIF AU </w:t>
      </w:r>
      <w:proofErr w:type="spellStart"/>
      <w:r w:rsidR="00A20BCB">
        <w:t>StudentPersonalType</w:t>
      </w:r>
      <w:proofErr w:type="spellEnd"/>
      <w:r w:rsidR="00A20BCB">
        <w:t xml:space="preserve"> type</w:t>
      </w:r>
      <w:r w:rsidR="00C6567F">
        <w:t xml:space="preserve">. A requirement for the use of this Framework is that the model object used has to implement the </w:t>
      </w:r>
      <w:proofErr w:type="spellStart"/>
      <w:r w:rsidR="00DA056E">
        <w:t>IDataModel</w:t>
      </w:r>
      <w:proofErr w:type="spellEnd"/>
      <w:r w:rsidR="00C6567F">
        <w:t xml:space="preserve"> interface. For an example implementation, refer to the Consumer demo project.</w:t>
      </w:r>
    </w:p>
    <w:p w14:paraId="0BE8AF07" w14:textId="77777777" w:rsidR="00D045A2" w:rsidRDefault="00D045A2" w:rsidP="0034329B">
      <w:pPr>
        <w:pStyle w:val="Body1"/>
        <w:ind w:left="0"/>
      </w:pPr>
      <w:r>
        <w:t xml:space="preserve">Create a </w:t>
      </w:r>
      <w:r w:rsidR="00DB3EF0">
        <w:t xml:space="preserve">new class (e.g. </w:t>
      </w:r>
      <w:proofErr w:type="spellStart"/>
      <w:r w:rsidR="00BF064D">
        <w:t>StudentPersonal</w:t>
      </w:r>
      <w:r>
        <w:t>.cs</w:t>
      </w:r>
      <w:proofErr w:type="spellEnd"/>
      <w:r w:rsidR="00DB3EF0">
        <w:t>)</w:t>
      </w:r>
      <w:r>
        <w:t xml:space="preserve"> and implement the </w:t>
      </w:r>
      <w:proofErr w:type="spellStart"/>
      <w:r w:rsidR="00DA056E">
        <w:t>IDataModel</w:t>
      </w:r>
      <w:proofErr w:type="spellEnd"/>
      <w:r w:rsidR="00DA056E">
        <w:t xml:space="preserve"> </w:t>
      </w:r>
      <w:r>
        <w:t>interface</w:t>
      </w:r>
      <w:r w:rsidR="00AF53EB" w:rsidRPr="00AF53EB">
        <w:t xml:space="preserve"> </w:t>
      </w:r>
      <w:r w:rsidR="00AF53EB">
        <w:t xml:space="preserve">(where the </w:t>
      </w:r>
      <w:proofErr w:type="spellStart"/>
      <w:r w:rsidR="00AF53EB">
        <w:t>RefId</w:t>
      </w:r>
      <w:proofErr w:type="spellEnd"/>
      <w:r w:rsidR="00AF53EB">
        <w:t xml:space="preserve"> property equates to the </w:t>
      </w:r>
      <w:proofErr w:type="spellStart"/>
      <w:r w:rsidR="00AF53EB">
        <w:t>RefId</w:t>
      </w:r>
      <w:proofErr w:type="spellEnd"/>
      <w:r w:rsidR="00AF53EB">
        <w:t xml:space="preserve"> of </w:t>
      </w:r>
      <w:proofErr w:type="spellStart"/>
      <w:r w:rsidR="00AF53EB">
        <w:t>StudentPersonalType</w:t>
      </w:r>
      <w:proofErr w:type="spellEnd"/>
      <w:r w:rsidR="00AF53EB">
        <w:t>)</w:t>
      </w:r>
      <w:r>
        <w:t>.</w:t>
      </w:r>
    </w:p>
    <w:p w14:paraId="0BE8AF08" w14:textId="77777777" w:rsidR="00C6567F" w:rsidRDefault="00C6567F" w:rsidP="0034329B">
      <w:pPr>
        <w:pStyle w:val="Body1"/>
        <w:ind w:left="0"/>
      </w:pPr>
      <w:r>
        <w:t xml:space="preserve">It is important that the model object used will serialise (XML) to meet the </w:t>
      </w:r>
      <w:r w:rsidR="00344440">
        <w:t>AU</w:t>
      </w:r>
      <w:r>
        <w:t xml:space="preserve"> </w:t>
      </w:r>
      <w:r w:rsidR="00344440">
        <w:t>1.</w:t>
      </w:r>
      <w:r w:rsidR="00DA056E">
        <w:t>4</w:t>
      </w:r>
      <w:r>
        <w:t xml:space="preserve"> Data Model Specification. To assist with this requirement, the Sif.Specification.DataModel.</w:t>
      </w:r>
      <w:r w:rsidR="00BF064D">
        <w:t>Au</w:t>
      </w:r>
      <w:r>
        <w:t>.v</w:t>
      </w:r>
      <w:r w:rsidR="00BF064D">
        <w:t>1_</w:t>
      </w:r>
      <w:r w:rsidR="00DA056E">
        <w:t>4</w:t>
      </w:r>
      <w:r>
        <w:t xml:space="preserve"> Project can be used as a reference for any data model objects used.</w:t>
      </w:r>
    </w:p>
    <w:p w14:paraId="0BE8AF09" w14:textId="77777777" w:rsidR="00756414" w:rsidRDefault="00756414" w:rsidP="00756414">
      <w:pPr>
        <w:pStyle w:val="Heading2"/>
      </w:pPr>
      <w:bookmarkStart w:id="5" w:name="_Toc442271322"/>
      <w:r>
        <w:t xml:space="preserve">Implement the </w:t>
      </w:r>
      <w:r w:rsidR="00770081">
        <w:t>student</w:t>
      </w:r>
      <w:r>
        <w:t xml:space="preserve"> Consumer</w:t>
      </w:r>
      <w:bookmarkEnd w:id="5"/>
    </w:p>
    <w:p w14:paraId="0BE8AF0A" w14:textId="77777777" w:rsidR="00D045A2" w:rsidRDefault="00D045A2" w:rsidP="00D045A2">
      <w:pPr>
        <w:pStyle w:val="Body1"/>
        <w:ind w:left="0"/>
      </w:pPr>
      <w:r>
        <w:t xml:space="preserve">To implement the Consumer, </w:t>
      </w:r>
      <w:r w:rsidR="00A84AC8">
        <w:t xml:space="preserve">create a </w:t>
      </w:r>
      <w:r w:rsidR="00DB3EF0">
        <w:t xml:space="preserve">new class (e.g. </w:t>
      </w:r>
      <w:proofErr w:type="spellStart"/>
      <w:r w:rsidR="00A84AC8">
        <w:t>Student</w:t>
      </w:r>
      <w:r w:rsidR="00B36706">
        <w:t>Personal</w:t>
      </w:r>
      <w:r w:rsidR="00A84AC8">
        <w:t>Consumer.cs</w:t>
      </w:r>
      <w:proofErr w:type="spellEnd"/>
      <w:r w:rsidR="00DB3EF0">
        <w:t>)</w:t>
      </w:r>
      <w:r w:rsidR="00A84AC8">
        <w:t xml:space="preserve"> that </w:t>
      </w:r>
      <w:r>
        <w:t>extend</w:t>
      </w:r>
      <w:r w:rsidR="00A84AC8">
        <w:t>s</w:t>
      </w:r>
      <w:r w:rsidR="00F13D94">
        <w:t xml:space="preserve"> the </w:t>
      </w:r>
      <w:proofErr w:type="spellStart"/>
      <w:r w:rsidR="00F13D94">
        <w:t>Basic</w:t>
      </w:r>
      <w:r>
        <w:t>Consumer</w:t>
      </w:r>
      <w:proofErr w:type="spellEnd"/>
      <w:r>
        <w:t xml:space="preserve"> class with the previously defined </w:t>
      </w:r>
      <w:r w:rsidR="00DB3EF0">
        <w:t>data model class (</w:t>
      </w:r>
      <w:r w:rsidR="00EA492F">
        <w:t xml:space="preserve">e.g. </w:t>
      </w:r>
      <w:proofErr w:type="spellStart"/>
      <w:r w:rsidR="00B36706">
        <w:t>StudentPersonal</w:t>
      </w:r>
      <w:r>
        <w:t>.cs</w:t>
      </w:r>
      <w:proofErr w:type="spellEnd"/>
      <w:r w:rsidR="00DB3EF0">
        <w:t>)</w:t>
      </w:r>
      <w:r>
        <w:t xml:space="preserve"> as the generic type.</w:t>
      </w:r>
      <w:r w:rsidR="00A84AC8">
        <w:t xml:space="preserve"> </w:t>
      </w:r>
      <w:r>
        <w:t xml:space="preserve">Implement the constructors to simply call upon the “base” constructors of the </w:t>
      </w:r>
      <w:proofErr w:type="spellStart"/>
      <w:r w:rsidR="00F13D94">
        <w:t>BasicConsumer</w:t>
      </w:r>
      <w:proofErr w:type="spellEnd"/>
      <w:r w:rsidR="00F13D94">
        <w:t xml:space="preserve"> </w:t>
      </w:r>
      <w:r w:rsidR="00DD62F1">
        <w:t>class</w:t>
      </w:r>
      <w:r>
        <w:t>.</w:t>
      </w:r>
    </w:p>
    <w:p w14:paraId="0BE8AF0B" w14:textId="77777777" w:rsidR="00D045A2" w:rsidRDefault="00D045A2" w:rsidP="00D045A2">
      <w:pPr>
        <w:pStyle w:val="Heading2"/>
      </w:pPr>
      <w:bookmarkStart w:id="6" w:name="_Toc442271323"/>
      <w:r>
        <w:t xml:space="preserve">Implement </w:t>
      </w:r>
      <w:r w:rsidR="00DB3EF0">
        <w:t>a</w:t>
      </w:r>
      <w:r>
        <w:t xml:space="preserve"> console application</w:t>
      </w:r>
      <w:bookmarkEnd w:id="6"/>
    </w:p>
    <w:p w14:paraId="0BE8AF0C" w14:textId="77777777" w:rsidR="00A84AC8" w:rsidRDefault="00A84AC8" w:rsidP="00D045A2">
      <w:pPr>
        <w:pStyle w:val="Body1"/>
        <w:ind w:left="0"/>
      </w:pPr>
      <w:r>
        <w:t xml:space="preserve">Create a class with a </w:t>
      </w:r>
      <w:proofErr w:type="gramStart"/>
      <w:r>
        <w:t>Main(</w:t>
      </w:r>
      <w:proofErr w:type="gramEnd"/>
      <w:r>
        <w:t xml:space="preserve">) method that will be </w:t>
      </w:r>
      <w:r w:rsidR="00DB3EF0">
        <w:t xml:space="preserve">run the </w:t>
      </w:r>
      <w:r w:rsidR="00617936">
        <w:t>student</w:t>
      </w:r>
      <w:r w:rsidR="00DB3EF0">
        <w:t xml:space="preserve"> Consumer</w:t>
      </w:r>
      <w:r>
        <w:t>. I</w:t>
      </w:r>
      <w:r w:rsidR="00DB3EF0">
        <w:t>n the Main() method, i</w:t>
      </w:r>
      <w:r>
        <w:t>nstantiate the</w:t>
      </w:r>
      <w:r w:rsidR="00DB3EF0">
        <w:t xml:space="preserve"> new Consumer class</w:t>
      </w:r>
      <w:r>
        <w:t xml:space="preserve"> </w:t>
      </w:r>
      <w:r w:rsidR="00DB3EF0">
        <w:t>(</w:t>
      </w:r>
      <w:r w:rsidR="00EA492F">
        <w:t xml:space="preserve">e.g. </w:t>
      </w:r>
      <w:proofErr w:type="spellStart"/>
      <w:r>
        <w:t>Student</w:t>
      </w:r>
      <w:r w:rsidR="00CA5DA7">
        <w:t>Personal</w:t>
      </w:r>
      <w:r>
        <w:t>Consumer.cs</w:t>
      </w:r>
      <w:proofErr w:type="spellEnd"/>
      <w:r w:rsidR="00DB3EF0">
        <w:t>)</w:t>
      </w:r>
      <w:r>
        <w:t xml:space="preserve"> by calling the constructor that takes multiple string parameters, and pass it a parameter of “Sif3DemoApp” (to match the Environment settings used by the existing demo Provider project). </w:t>
      </w:r>
    </w:p>
    <w:p w14:paraId="0BE8AF0D" w14:textId="77777777" w:rsidR="00D045A2" w:rsidRDefault="00DB3EF0" w:rsidP="00D045A2">
      <w:pPr>
        <w:pStyle w:val="Body1"/>
        <w:ind w:left="0"/>
      </w:pPr>
      <w:r>
        <w:t>Call</w:t>
      </w:r>
      <w:r w:rsidR="00A84AC8">
        <w:t xml:space="preserve"> the </w:t>
      </w:r>
      <w:proofErr w:type="gramStart"/>
      <w:r w:rsidR="00A84AC8">
        <w:t>Register(</w:t>
      </w:r>
      <w:proofErr w:type="gramEnd"/>
      <w:r w:rsidR="00A84AC8">
        <w:t>)</w:t>
      </w:r>
      <w:r>
        <w:t xml:space="preserve">, </w:t>
      </w:r>
      <w:r w:rsidR="00923B91">
        <w:t>Query</w:t>
      </w:r>
      <w:r>
        <w:t>() and then Unregister()</w:t>
      </w:r>
      <w:r w:rsidR="00A84AC8">
        <w:t xml:space="preserve"> method</w:t>
      </w:r>
      <w:r>
        <w:t>s, writing the student details retrieved to the console.</w:t>
      </w:r>
    </w:p>
    <w:p w14:paraId="0BE8AF0E" w14:textId="77777777" w:rsidR="00DB3EF0" w:rsidRDefault="00DB3EF0" w:rsidP="00DB3EF0">
      <w:pPr>
        <w:pStyle w:val="Heading2"/>
      </w:pPr>
      <w:bookmarkStart w:id="7" w:name="_Toc442271324"/>
      <w:r>
        <w:t xml:space="preserve">Test the </w:t>
      </w:r>
      <w:r w:rsidR="00C52CBA">
        <w:t>student</w:t>
      </w:r>
      <w:r>
        <w:t xml:space="preserve"> Consumer</w:t>
      </w:r>
      <w:bookmarkEnd w:id="7"/>
    </w:p>
    <w:p w14:paraId="0BE8AF0F" w14:textId="77777777" w:rsidR="00DB3EF0" w:rsidRDefault="00DB3EF0" w:rsidP="00DB3EF0">
      <w:pPr>
        <w:pStyle w:val="Body1"/>
        <w:ind w:left="0"/>
      </w:pPr>
      <w:r>
        <w:t xml:space="preserve">To test the newly created </w:t>
      </w:r>
      <w:r w:rsidR="001C12C4">
        <w:t>student</w:t>
      </w:r>
      <w:r>
        <w:t xml:space="preserve"> Consumer, repeat Exercise 1 replacing the demo Consumer with this Consumer. </w:t>
      </w:r>
    </w:p>
    <w:p w14:paraId="0BE8AF10" w14:textId="77777777" w:rsidR="00EE65B3" w:rsidRDefault="00E75FE6" w:rsidP="00EE65B3">
      <w:pPr>
        <w:pStyle w:val="Heading2"/>
      </w:pPr>
      <w:bookmarkStart w:id="8" w:name="_Toc442271325"/>
      <w:r>
        <w:t>Advanced e</w:t>
      </w:r>
      <w:r w:rsidR="00EE65B3">
        <w:t>xercise</w:t>
      </w:r>
      <w:bookmarkEnd w:id="8"/>
    </w:p>
    <w:p w14:paraId="0BE8AF11" w14:textId="77777777" w:rsidR="00EE65B3" w:rsidRDefault="00EE65B3" w:rsidP="00EE65B3">
      <w:pPr>
        <w:pStyle w:val="Body1"/>
        <w:ind w:left="0"/>
      </w:pPr>
      <w:r>
        <w:t>If you have</w:t>
      </w:r>
      <w:r w:rsidR="00E75FE6">
        <w:t xml:space="preserve"> successfully completed this</w:t>
      </w:r>
      <w:r>
        <w:t xml:space="preserve"> exercise and have more time, why don’t you try to “Update” a student?</w:t>
      </w:r>
    </w:p>
    <w:p w14:paraId="0BE8AF12" w14:textId="77777777" w:rsidR="00413D7C" w:rsidRDefault="00413D7C" w:rsidP="00413D7C">
      <w:pPr>
        <w:pStyle w:val="Heading1"/>
      </w:pPr>
      <w:bookmarkStart w:id="9" w:name="_Toc442271326"/>
      <w:r>
        <w:t xml:space="preserve">Exercise 3: </w:t>
      </w:r>
      <w:r w:rsidR="00B14D8B">
        <w:t>School Provider</w:t>
      </w:r>
      <w:bookmarkEnd w:id="9"/>
    </w:p>
    <w:p w14:paraId="0BE8AF13" w14:textId="77777777" w:rsidR="009D574E" w:rsidRPr="00ED6955" w:rsidRDefault="009D574E" w:rsidP="009D574E">
      <w:pPr>
        <w:pStyle w:val="Body1"/>
        <w:ind w:left="0"/>
        <w:rPr>
          <w:b/>
        </w:rPr>
      </w:pPr>
      <w:r w:rsidRPr="00ED6955">
        <w:rPr>
          <w:b/>
        </w:rPr>
        <w:t>Task:</w:t>
      </w:r>
    </w:p>
    <w:p w14:paraId="0BE8AF14" w14:textId="77777777" w:rsidR="009D574E" w:rsidRDefault="009D574E" w:rsidP="009D574E">
      <w:pPr>
        <w:pStyle w:val="Body1"/>
        <w:numPr>
          <w:ilvl w:val="0"/>
          <w:numId w:val="41"/>
        </w:numPr>
      </w:pPr>
      <w:r>
        <w:t xml:space="preserve">Implement a </w:t>
      </w:r>
      <w:r w:rsidR="00A77C94">
        <w:t>school</w:t>
      </w:r>
      <w:r>
        <w:t xml:space="preserve"> Provider (or any other object of your choice)</w:t>
      </w:r>
    </w:p>
    <w:p w14:paraId="0BE8AF15" w14:textId="77777777" w:rsidR="009714DE" w:rsidRDefault="009714DE" w:rsidP="009D574E">
      <w:pPr>
        <w:pStyle w:val="Body1"/>
        <w:numPr>
          <w:ilvl w:val="0"/>
          <w:numId w:val="41"/>
        </w:numPr>
      </w:pPr>
      <w:r>
        <w:t xml:space="preserve">Test using Postman, or implement a </w:t>
      </w:r>
      <w:r w:rsidR="00A77C94">
        <w:t>school</w:t>
      </w:r>
      <w:r>
        <w:t xml:space="preserve"> Consumer</w:t>
      </w:r>
    </w:p>
    <w:p w14:paraId="093A2CB2" w14:textId="77777777" w:rsidR="00BA4D98" w:rsidRDefault="00BA4D98" w:rsidP="00BA4D98">
      <w:pPr>
        <w:pStyle w:val="Heading2"/>
      </w:pPr>
      <w:bookmarkStart w:id="10" w:name="_Toc442271327"/>
      <w:r>
        <w:lastRenderedPageBreak/>
        <w:t>Prerequisites</w:t>
      </w:r>
    </w:p>
    <w:p w14:paraId="17D15BEB" w14:textId="0884D4EE" w:rsidR="00BA4D98" w:rsidRPr="00ED6955" w:rsidRDefault="00BA4D98" w:rsidP="00BA4D98">
      <w:pPr>
        <w:pStyle w:val="Body1"/>
        <w:ind w:left="0"/>
      </w:pPr>
      <w:r>
        <w:t>Work through the instructions from the “</w:t>
      </w:r>
      <w:r w:rsidRPr="000A52B0">
        <w:t xml:space="preserve">Implementing a SIF </w:t>
      </w:r>
      <w:r>
        <w:t>Provider” document.</w:t>
      </w:r>
    </w:p>
    <w:p w14:paraId="0BE8AF31" w14:textId="179FDA55" w:rsidR="001357BA" w:rsidRDefault="001357BA" w:rsidP="00883EBC">
      <w:pPr>
        <w:pStyle w:val="Heading2"/>
      </w:pPr>
      <w:bookmarkStart w:id="11" w:name="_Toc442271333"/>
      <w:bookmarkStart w:id="12" w:name="_GoBack"/>
      <w:bookmarkEnd w:id="10"/>
      <w:bookmarkEnd w:id="12"/>
      <w:r>
        <w:t xml:space="preserve">Define the </w:t>
      </w:r>
      <w:r w:rsidR="0005152C">
        <w:t>school</w:t>
      </w:r>
      <w:r>
        <w:t xml:space="preserve"> data model</w:t>
      </w:r>
      <w:bookmarkEnd w:id="11"/>
    </w:p>
    <w:p w14:paraId="0BE8AF32" w14:textId="77777777" w:rsidR="001357BA" w:rsidRDefault="001357BA" w:rsidP="001357BA">
      <w:pPr>
        <w:pStyle w:val="Body1"/>
        <w:ind w:left="0"/>
      </w:pPr>
      <w:r>
        <w:t xml:space="preserve">For implementing a Provider, a SIF data object needs to be specified. </w:t>
      </w:r>
      <w:r w:rsidR="00813D1E">
        <w:t xml:space="preserve">In this case, create a school data model based upon the SIF AU </w:t>
      </w:r>
      <w:proofErr w:type="spellStart"/>
      <w:r w:rsidR="00813D1E">
        <w:t>SchoolInfoType</w:t>
      </w:r>
      <w:proofErr w:type="spellEnd"/>
      <w:r w:rsidR="00813D1E">
        <w:t xml:space="preserve"> type</w:t>
      </w:r>
      <w:r>
        <w:t xml:space="preserve">. A requirement for the use of this Framework is that the model object used has to implement the </w:t>
      </w:r>
      <w:proofErr w:type="spellStart"/>
      <w:r w:rsidR="00F50CC2">
        <w:t>IDataModel</w:t>
      </w:r>
      <w:proofErr w:type="spellEnd"/>
      <w:r>
        <w:t xml:space="preserve"> interface. For an example implementation</w:t>
      </w:r>
      <w:r w:rsidR="00EA384D">
        <w:t xml:space="preserve"> (of a student)</w:t>
      </w:r>
      <w:r>
        <w:t>, refer to the Provider demo project.</w:t>
      </w:r>
    </w:p>
    <w:p w14:paraId="0BE8AF33" w14:textId="77777777" w:rsidR="001357BA" w:rsidRDefault="001357BA" w:rsidP="001357BA">
      <w:pPr>
        <w:pStyle w:val="Body1"/>
        <w:ind w:left="0"/>
      </w:pPr>
      <w:r>
        <w:t xml:space="preserve">Create a new class (e.g. </w:t>
      </w:r>
      <w:proofErr w:type="spellStart"/>
      <w:r w:rsidR="00EA384D">
        <w:t>School</w:t>
      </w:r>
      <w:r w:rsidR="005B41B7">
        <w:t>Info</w:t>
      </w:r>
      <w:r>
        <w:t>.cs</w:t>
      </w:r>
      <w:proofErr w:type="spellEnd"/>
      <w:r>
        <w:t xml:space="preserve">) and implement the </w:t>
      </w:r>
      <w:proofErr w:type="spellStart"/>
      <w:r w:rsidR="00F50CC2">
        <w:t>IDataModel</w:t>
      </w:r>
      <w:proofErr w:type="spellEnd"/>
      <w:r w:rsidR="00F50CC2">
        <w:t xml:space="preserve"> </w:t>
      </w:r>
      <w:r>
        <w:t>interface</w:t>
      </w:r>
      <w:r w:rsidR="00D21DEC">
        <w:t xml:space="preserve"> (where the </w:t>
      </w:r>
      <w:proofErr w:type="spellStart"/>
      <w:r w:rsidR="00D21DEC">
        <w:t>RefId</w:t>
      </w:r>
      <w:proofErr w:type="spellEnd"/>
      <w:r w:rsidR="00D21DEC">
        <w:t xml:space="preserve"> property equates to the </w:t>
      </w:r>
      <w:proofErr w:type="spellStart"/>
      <w:r w:rsidR="00D21DEC">
        <w:t>RefId</w:t>
      </w:r>
      <w:proofErr w:type="spellEnd"/>
      <w:r w:rsidR="00D21DEC">
        <w:t xml:space="preserve"> of </w:t>
      </w:r>
      <w:proofErr w:type="spellStart"/>
      <w:r w:rsidR="00D21DEC">
        <w:t>StudentPersonalType</w:t>
      </w:r>
      <w:proofErr w:type="spellEnd"/>
      <w:r w:rsidR="00D21DEC">
        <w:t>)</w:t>
      </w:r>
      <w:r>
        <w:t>.</w:t>
      </w:r>
    </w:p>
    <w:p w14:paraId="0BE8AF34" w14:textId="77777777" w:rsidR="001357BA" w:rsidRDefault="001357BA" w:rsidP="001357BA">
      <w:pPr>
        <w:pStyle w:val="Body1"/>
        <w:ind w:left="0"/>
      </w:pPr>
      <w:r>
        <w:t xml:space="preserve">It is important that the model object used will serialise (XML) to meet the </w:t>
      </w:r>
      <w:r w:rsidR="005B41B7">
        <w:t>AU</w:t>
      </w:r>
      <w:r>
        <w:t xml:space="preserve"> </w:t>
      </w:r>
      <w:r w:rsidR="005B41B7">
        <w:t>1.</w:t>
      </w:r>
      <w:r w:rsidR="00F50CC2">
        <w:t>4</w:t>
      </w:r>
      <w:r>
        <w:t xml:space="preserve"> Data Model Specification. To assist with this requirement, the Sif.Specification.DataModel.</w:t>
      </w:r>
      <w:r w:rsidR="005B41B7">
        <w:t>Au</w:t>
      </w:r>
      <w:r>
        <w:t>.v</w:t>
      </w:r>
      <w:r w:rsidR="005B41B7">
        <w:t>1_</w:t>
      </w:r>
      <w:r w:rsidR="00F50CC2">
        <w:t>4</w:t>
      </w:r>
      <w:r>
        <w:t xml:space="preserve"> Project can be used as a reference for any data model objects used.</w:t>
      </w:r>
    </w:p>
    <w:p w14:paraId="0BE8AF35" w14:textId="77777777" w:rsidR="000C1D82" w:rsidRDefault="000C1D82" w:rsidP="000C1D82">
      <w:pPr>
        <w:pStyle w:val="Heading2"/>
      </w:pPr>
      <w:bookmarkStart w:id="13" w:name="_Toc442271334"/>
      <w:r>
        <w:t xml:space="preserve">Implement the </w:t>
      </w:r>
      <w:r w:rsidR="00E147FE">
        <w:t>school</w:t>
      </w:r>
      <w:r>
        <w:t xml:space="preserve"> service interface</w:t>
      </w:r>
      <w:bookmarkEnd w:id="13"/>
    </w:p>
    <w:p w14:paraId="0BE8AF36" w14:textId="77777777" w:rsidR="000C1D82" w:rsidRDefault="000C1D82" w:rsidP="000C1D82">
      <w:pPr>
        <w:pStyle w:val="Body1"/>
        <w:ind w:left="0"/>
      </w:pPr>
      <w:r>
        <w:t xml:space="preserve">Create a class </w:t>
      </w:r>
      <w:r w:rsidR="00312B56">
        <w:t xml:space="preserve">(e.g. </w:t>
      </w:r>
      <w:proofErr w:type="spellStart"/>
      <w:r w:rsidR="00312B56">
        <w:t>School</w:t>
      </w:r>
      <w:r w:rsidR="005B41B7">
        <w:t>Info</w:t>
      </w:r>
      <w:r w:rsidR="00312B56">
        <w:t>Service</w:t>
      </w:r>
      <w:proofErr w:type="spellEnd"/>
      <w:r w:rsidR="00312B56">
        <w:t xml:space="preserve">) </w:t>
      </w:r>
      <w:r>
        <w:t xml:space="preserve">that implements the </w:t>
      </w:r>
      <w:proofErr w:type="spellStart"/>
      <w:r>
        <w:t>I</w:t>
      </w:r>
      <w:r w:rsidR="00F50CC2">
        <w:t>BasicProvider</w:t>
      </w:r>
      <w:r>
        <w:t>Service</w:t>
      </w:r>
      <w:proofErr w:type="spellEnd"/>
      <w:r>
        <w:t xml:space="preserve"> interface with the previously defined data model class (e.g. </w:t>
      </w:r>
      <w:proofErr w:type="spellStart"/>
      <w:r>
        <w:t>School</w:t>
      </w:r>
      <w:r w:rsidR="005B41B7">
        <w:t>Info</w:t>
      </w:r>
      <w:r>
        <w:t>.cs</w:t>
      </w:r>
      <w:proofErr w:type="spellEnd"/>
      <w:r>
        <w:t xml:space="preserve">) </w:t>
      </w:r>
      <w:r w:rsidR="00694FC4">
        <w:t xml:space="preserve">as the generic type. </w:t>
      </w:r>
      <w:r>
        <w:t xml:space="preserve">For these exercises, </w:t>
      </w:r>
      <w:r w:rsidR="00694FC4">
        <w:t xml:space="preserve">it would be sufficient to only implement the </w:t>
      </w:r>
      <w:proofErr w:type="gramStart"/>
      <w:r w:rsidR="00F50CC2">
        <w:t>Query</w:t>
      </w:r>
      <w:r w:rsidR="00694FC4">
        <w:t>(</w:t>
      </w:r>
      <w:proofErr w:type="gramEnd"/>
      <w:r w:rsidR="00694FC4">
        <w:t>) method</w:t>
      </w:r>
      <w:r>
        <w:t>.</w:t>
      </w:r>
    </w:p>
    <w:p w14:paraId="0BE8AF37" w14:textId="77777777" w:rsidR="001357BA" w:rsidRDefault="001357BA" w:rsidP="001357BA">
      <w:pPr>
        <w:pStyle w:val="Heading2"/>
      </w:pPr>
      <w:bookmarkStart w:id="14" w:name="_Toc442271335"/>
      <w:r>
        <w:t xml:space="preserve">Implement the </w:t>
      </w:r>
      <w:r w:rsidR="00B473DE">
        <w:t>school</w:t>
      </w:r>
      <w:r>
        <w:t xml:space="preserve"> </w:t>
      </w:r>
      <w:r w:rsidR="00526136">
        <w:t>Provider</w:t>
      </w:r>
      <w:bookmarkEnd w:id="14"/>
    </w:p>
    <w:p w14:paraId="0BE8AF38" w14:textId="77777777" w:rsidR="001357BA" w:rsidRDefault="001357BA" w:rsidP="001357BA">
      <w:pPr>
        <w:pStyle w:val="Body1"/>
        <w:ind w:left="0"/>
      </w:pPr>
      <w:r>
        <w:t xml:space="preserve">To implement the </w:t>
      </w:r>
      <w:r w:rsidR="00DD62F1">
        <w:t>Provider</w:t>
      </w:r>
      <w:r>
        <w:t xml:space="preserve">, create a new class (e.g. </w:t>
      </w:r>
      <w:proofErr w:type="spellStart"/>
      <w:r w:rsidR="00DD62F1">
        <w:t>School</w:t>
      </w:r>
      <w:r w:rsidR="0037430D">
        <w:t>Info</w:t>
      </w:r>
      <w:r w:rsidR="00DD62F1">
        <w:t>s</w:t>
      </w:r>
      <w:r w:rsidR="00B77F05">
        <w:t>Provider</w:t>
      </w:r>
      <w:r>
        <w:t>.cs</w:t>
      </w:r>
      <w:proofErr w:type="spellEnd"/>
      <w:r>
        <w:t xml:space="preserve">) that extends the </w:t>
      </w:r>
      <w:proofErr w:type="spellStart"/>
      <w:r w:rsidR="001D7DA0">
        <w:t>BasicProvider</w:t>
      </w:r>
      <w:proofErr w:type="spellEnd"/>
      <w:r>
        <w:t xml:space="preserve"> class with the previously defined data model class (</w:t>
      </w:r>
      <w:r w:rsidR="000C1D82">
        <w:t xml:space="preserve">e.g. </w:t>
      </w:r>
      <w:proofErr w:type="spellStart"/>
      <w:r w:rsidR="00DD62F1">
        <w:t>School</w:t>
      </w:r>
      <w:r w:rsidR="0037430D">
        <w:t>Info</w:t>
      </w:r>
      <w:r>
        <w:t>.cs</w:t>
      </w:r>
      <w:proofErr w:type="spellEnd"/>
      <w:r>
        <w:t xml:space="preserve">) as the generic type. </w:t>
      </w:r>
      <w:r w:rsidR="00DD62F1">
        <w:t>In the default</w:t>
      </w:r>
      <w:r>
        <w:t xml:space="preserve"> constructor</w:t>
      </w:r>
      <w:r w:rsidR="00DD62F1">
        <w:t xml:space="preserve">, </w:t>
      </w:r>
      <w:r>
        <w:t xml:space="preserve">call upon the “base” constructor of the </w:t>
      </w:r>
      <w:proofErr w:type="spellStart"/>
      <w:r w:rsidR="008F4183">
        <w:t>BasicProvider</w:t>
      </w:r>
      <w:proofErr w:type="spellEnd"/>
      <w:r w:rsidR="008F4183">
        <w:t xml:space="preserve"> </w:t>
      </w:r>
      <w:r w:rsidR="00DD62F1">
        <w:t>class</w:t>
      </w:r>
      <w:r w:rsidR="00312B56">
        <w:t xml:space="preserve"> that accepts a service interface (in this case, the new</w:t>
      </w:r>
      <w:r w:rsidR="00046F23">
        <w:t>ly</w:t>
      </w:r>
      <w:r w:rsidR="00312B56">
        <w:t xml:space="preserve"> created </w:t>
      </w:r>
      <w:proofErr w:type="spellStart"/>
      <w:r w:rsidR="00312B56">
        <w:t>School</w:t>
      </w:r>
      <w:r w:rsidR="00046F23">
        <w:t>Info</w:t>
      </w:r>
      <w:r w:rsidR="00312B56">
        <w:t>Service</w:t>
      </w:r>
      <w:proofErr w:type="spellEnd"/>
      <w:r w:rsidR="00312B56">
        <w:t>)</w:t>
      </w:r>
      <w:r>
        <w:t>.</w:t>
      </w:r>
    </w:p>
    <w:p w14:paraId="0BE8AF39" w14:textId="77777777" w:rsidR="00312B56" w:rsidRDefault="00312B56" w:rsidP="001357BA">
      <w:pPr>
        <w:pStyle w:val="Body1"/>
        <w:ind w:left="0"/>
      </w:pPr>
      <w:r>
        <w:t>As the Web API specification relies heavily on coding convention, a very important point to take into account when implementing a Provider:</w:t>
      </w:r>
    </w:p>
    <w:p w14:paraId="0BE8AF3A" w14:textId="77777777" w:rsidR="00312B56" w:rsidRDefault="00312B56" w:rsidP="001C333C">
      <w:pPr>
        <w:pStyle w:val="Body1"/>
        <w:numPr>
          <w:ilvl w:val="0"/>
          <w:numId w:val="44"/>
        </w:numPr>
      </w:pPr>
      <w:r>
        <w:t>The prefix to “</w:t>
      </w:r>
      <w:r w:rsidR="008F4183">
        <w:t>Provider</w:t>
      </w:r>
      <w:r>
        <w:t>” defines</w:t>
      </w:r>
      <w:r w:rsidR="00AA5083" w:rsidRPr="00AA5083">
        <w:t xml:space="preserve"> </w:t>
      </w:r>
      <w:r w:rsidR="00AA5083">
        <w:t>both the SIF data model used and</w:t>
      </w:r>
      <w:r>
        <w:t xml:space="preserve"> the Web Service URL, and </w:t>
      </w:r>
      <w:r w:rsidR="00AA5083">
        <w:t xml:space="preserve">MUST </w:t>
      </w:r>
      <w:r>
        <w:t xml:space="preserve">therefore be named </w:t>
      </w:r>
      <w:proofErr w:type="spellStart"/>
      <w:r>
        <w:t>School</w:t>
      </w:r>
      <w:r w:rsidR="00046F23">
        <w:t>Info</w:t>
      </w:r>
      <w:r w:rsidRPr="00312B56">
        <w:rPr>
          <w:u w:val="single"/>
        </w:rPr>
        <w:t>s</w:t>
      </w:r>
      <w:r w:rsidR="008F4183">
        <w:t>Provider</w:t>
      </w:r>
      <w:proofErr w:type="spellEnd"/>
      <w:r>
        <w:t xml:space="preserve"> (not </w:t>
      </w:r>
      <w:proofErr w:type="spellStart"/>
      <w:r>
        <w:t>School</w:t>
      </w:r>
      <w:r w:rsidR="00046F23">
        <w:t>Info</w:t>
      </w:r>
      <w:r w:rsidR="008F4183">
        <w:t>Provider</w:t>
      </w:r>
      <w:proofErr w:type="spellEnd"/>
      <w:r>
        <w:t xml:space="preserve">). </w:t>
      </w:r>
    </w:p>
    <w:p w14:paraId="0BE8AF3B" w14:textId="77777777" w:rsidR="005E080C" w:rsidRDefault="005E080C" w:rsidP="005E080C">
      <w:pPr>
        <w:pStyle w:val="Heading2"/>
      </w:pPr>
      <w:bookmarkStart w:id="15" w:name="_Toc442271336"/>
      <w:r>
        <w:t xml:space="preserve">Create a new Environment for the </w:t>
      </w:r>
      <w:r w:rsidR="00AA5083">
        <w:t>school</w:t>
      </w:r>
      <w:r>
        <w:t xml:space="preserve"> Provider</w:t>
      </w:r>
      <w:bookmarkEnd w:id="15"/>
    </w:p>
    <w:p w14:paraId="0BE8AF3C" w14:textId="77777777" w:rsidR="001430DD" w:rsidRDefault="001430DD" w:rsidP="001430DD">
      <w:pPr>
        <w:pStyle w:val="Body1"/>
        <w:ind w:left="0"/>
      </w:pPr>
      <w:r>
        <w:t xml:space="preserve">Open the Project properties of this </w:t>
      </w:r>
      <w:r w:rsidR="003F2DED">
        <w:t>school</w:t>
      </w:r>
      <w:r>
        <w:t xml:space="preserve"> Provider and copy the Project </w:t>
      </w:r>
      <w:proofErr w:type="spellStart"/>
      <w:r>
        <w:t>Url</w:t>
      </w:r>
      <w:proofErr w:type="spellEnd"/>
      <w:r>
        <w:t xml:space="preserve"> from the Web section.</w:t>
      </w:r>
    </w:p>
    <w:p w14:paraId="0BE8AF3D" w14:textId="77777777" w:rsidR="001430DD" w:rsidRDefault="001430DD" w:rsidP="001430DD">
      <w:pPr>
        <w:pStyle w:val="Body1"/>
        <w:ind w:left="0"/>
      </w:pPr>
      <w:r>
        <w:t xml:space="preserve">Edit the </w:t>
      </w:r>
      <w:r w:rsidRPr="00CC1EF5">
        <w:rPr>
          <w:i/>
        </w:rPr>
        <w:t>Data files\</w:t>
      </w:r>
      <w:r w:rsidR="00201620">
        <w:rPr>
          <w:i/>
        </w:rPr>
        <w:t>AU</w:t>
      </w:r>
      <w:r w:rsidRPr="00CC1EF5">
        <w:rPr>
          <w:i/>
        </w:rPr>
        <w:t>\EnvironmentResponse.xml</w:t>
      </w:r>
      <w:r>
        <w:t xml:space="preserve"> file </w:t>
      </w:r>
      <w:r w:rsidR="00CC1EF5">
        <w:t xml:space="preserve">of the </w:t>
      </w:r>
      <w:proofErr w:type="spellStart"/>
      <w:proofErr w:type="gramStart"/>
      <w:r w:rsidR="00CC1EF5">
        <w:t>Sif.Framework.Demo.Setup</w:t>
      </w:r>
      <w:proofErr w:type="spellEnd"/>
      <w:proofErr w:type="gramEnd"/>
      <w:r w:rsidR="00CC1EF5">
        <w:t xml:space="preserve"> Project </w:t>
      </w:r>
      <w:r>
        <w:t xml:space="preserve">and replace the </w:t>
      </w:r>
      <w:proofErr w:type="spellStart"/>
      <w:r w:rsidRPr="00CC1EF5">
        <w:rPr>
          <w:i/>
        </w:rPr>
        <w:t>requestsConnector</w:t>
      </w:r>
      <w:proofErr w:type="spellEnd"/>
      <w:r>
        <w:t xml:space="preserve"> URL with the URL of the new </w:t>
      </w:r>
      <w:r w:rsidR="00243EA1">
        <w:t>school</w:t>
      </w:r>
      <w:r>
        <w:t xml:space="preserve"> Provider (keeping /</w:t>
      </w:r>
      <w:proofErr w:type="spellStart"/>
      <w:r>
        <w:t>api</w:t>
      </w:r>
      <w:proofErr w:type="spellEnd"/>
      <w:r>
        <w:t>).</w:t>
      </w:r>
      <w:r w:rsidR="00243EA1">
        <w:t xml:space="preserve"> Re-</w:t>
      </w:r>
      <w:r w:rsidR="00CC1EF5">
        <w:t xml:space="preserve">run the </w:t>
      </w:r>
      <w:r w:rsidR="00CC1EF5" w:rsidRPr="00EF0768">
        <w:rPr>
          <w:i/>
        </w:rPr>
        <w:t>Scripts\BAT\Demo execution\Demo</w:t>
      </w:r>
      <w:r w:rsidR="00201620">
        <w:rPr>
          <w:i/>
        </w:rPr>
        <w:t>Au</w:t>
      </w:r>
      <w:r w:rsidR="00CC1EF5" w:rsidRPr="00EF0768">
        <w:rPr>
          <w:i/>
        </w:rPr>
        <w:t>Setup.bat</w:t>
      </w:r>
      <w:r w:rsidR="00CC1EF5">
        <w:t xml:space="preserve"> script.</w:t>
      </w:r>
    </w:p>
    <w:p w14:paraId="0BE8AF3E" w14:textId="77777777" w:rsidR="005859DD" w:rsidRDefault="005859DD" w:rsidP="005859DD">
      <w:pPr>
        <w:pStyle w:val="Heading2"/>
      </w:pPr>
      <w:bookmarkStart w:id="16" w:name="_Toc442271337"/>
      <w:r>
        <w:t xml:space="preserve">Start the </w:t>
      </w:r>
      <w:r w:rsidR="0071136A">
        <w:t>school</w:t>
      </w:r>
      <w:r>
        <w:t xml:space="preserve"> Provider</w:t>
      </w:r>
      <w:bookmarkEnd w:id="16"/>
    </w:p>
    <w:p w14:paraId="0BE8AF3F" w14:textId="77777777" w:rsidR="005859DD" w:rsidRDefault="005859DD" w:rsidP="005859DD">
      <w:pPr>
        <w:pStyle w:val="Body1"/>
        <w:ind w:left="0"/>
      </w:pPr>
      <w:r>
        <w:t xml:space="preserve">To test the newly created </w:t>
      </w:r>
      <w:r w:rsidR="00C05D52">
        <w:t>school</w:t>
      </w:r>
      <w:r>
        <w:t xml:space="preserve"> Provider, repeat Exercise 1 replacing the demo Provider with this Provider </w:t>
      </w:r>
      <w:r w:rsidR="00AA6662">
        <w:t>(</w:t>
      </w:r>
      <w:r>
        <w:t>ignoring the running of a Consumer</w:t>
      </w:r>
      <w:r w:rsidR="00AA6662">
        <w:t>)</w:t>
      </w:r>
      <w:r w:rsidR="000C1B34">
        <w:t>.</w:t>
      </w:r>
    </w:p>
    <w:p w14:paraId="0BE8AF40" w14:textId="77777777" w:rsidR="001357BA" w:rsidRDefault="001357BA" w:rsidP="001357BA">
      <w:pPr>
        <w:pStyle w:val="Heading2"/>
      </w:pPr>
      <w:bookmarkStart w:id="17" w:name="_Toc442271338"/>
      <w:r>
        <w:lastRenderedPageBreak/>
        <w:t xml:space="preserve">Test the </w:t>
      </w:r>
      <w:r w:rsidR="003B47AE">
        <w:t>s</w:t>
      </w:r>
      <w:r w:rsidR="000C1B34">
        <w:t>chool Provider</w:t>
      </w:r>
      <w:bookmarkEnd w:id="17"/>
    </w:p>
    <w:p w14:paraId="0BE8AF41" w14:textId="77777777" w:rsidR="00413D7C" w:rsidRDefault="00413D7C" w:rsidP="00413D7C">
      <w:pPr>
        <w:pStyle w:val="Heading3"/>
      </w:pPr>
      <w:bookmarkStart w:id="18" w:name="_Toc442271339"/>
      <w:r>
        <w:t>Postman (Chrome Plugin)</w:t>
      </w:r>
      <w:bookmarkEnd w:id="18"/>
    </w:p>
    <w:p w14:paraId="0BE8AF42" w14:textId="77777777" w:rsidR="00413D7C" w:rsidRDefault="000C1B34" w:rsidP="000C1B34">
      <w:pPr>
        <w:pStyle w:val="Body1"/>
        <w:ind w:left="0"/>
      </w:pPr>
      <w:r>
        <w:t xml:space="preserve">To test the </w:t>
      </w:r>
      <w:r w:rsidR="00CD0BDC">
        <w:t>school</w:t>
      </w:r>
      <w:r>
        <w:t xml:space="preserve"> Provider without an actual Consumer, a REST Client is required. For these exercises, the </w:t>
      </w:r>
      <w:r w:rsidR="00413D7C">
        <w:t>Postman plugin for Chrome</w:t>
      </w:r>
      <w:r>
        <w:t xml:space="preserve"> will be used</w:t>
      </w:r>
      <w:r w:rsidR="00413D7C">
        <w:t xml:space="preserve"> (</w:t>
      </w:r>
      <w:hyperlink r:id="rId8" w:tgtFrame="_blank" w:history="1">
        <w:r w:rsidR="00413D7C">
          <w:rPr>
            <w:rStyle w:val="Hyperlink"/>
          </w:rPr>
          <w:t>https://chrome.google.com/webstore/detail/postman-rest-client/fdmmgilgnpjigdojojpjoooidkmcomcm?hl=en</w:t>
        </w:r>
      </w:hyperlink>
      <w:r>
        <w:t>).</w:t>
      </w:r>
      <w:r w:rsidR="001C4298">
        <w:t xml:space="preserve"> The following steps need to be performed:</w:t>
      </w:r>
    </w:p>
    <w:p w14:paraId="0BE8AF43" w14:textId="77777777" w:rsidR="001C4298" w:rsidRDefault="001C4298" w:rsidP="001C4298">
      <w:pPr>
        <w:pStyle w:val="Body1"/>
        <w:numPr>
          <w:ilvl w:val="0"/>
          <w:numId w:val="45"/>
        </w:numPr>
      </w:pPr>
      <w:r>
        <w:t>Create an Environment</w:t>
      </w:r>
    </w:p>
    <w:p w14:paraId="0BE8AF44" w14:textId="77777777" w:rsidR="001C4298" w:rsidRDefault="001C4298" w:rsidP="001C4298">
      <w:pPr>
        <w:pStyle w:val="Body1"/>
        <w:numPr>
          <w:ilvl w:val="0"/>
          <w:numId w:val="45"/>
        </w:numPr>
      </w:pPr>
      <w:r>
        <w:t>Retrieve all Schools</w:t>
      </w:r>
    </w:p>
    <w:p w14:paraId="0BE8AF45" w14:textId="77777777" w:rsidR="001C4298" w:rsidRDefault="001C4298" w:rsidP="001C4298">
      <w:pPr>
        <w:pStyle w:val="Heading4"/>
      </w:pPr>
      <w:r>
        <w:t>Create an Environment</w:t>
      </w:r>
    </w:p>
    <w:p w14:paraId="0BE8AF46" w14:textId="77777777" w:rsidR="008D33A4" w:rsidRDefault="008D33A4" w:rsidP="008D33A4">
      <w:pPr>
        <w:pStyle w:val="Body1"/>
        <w:ind w:left="0"/>
      </w:pPr>
      <w:r>
        <w:t>Use Basic</w:t>
      </w:r>
      <w:r w:rsidR="003C1591">
        <w:t xml:space="preserve"> </w:t>
      </w:r>
      <w:proofErr w:type="spellStart"/>
      <w:r w:rsidR="003C1591">
        <w:t>Auth</w:t>
      </w:r>
      <w:proofErr w:type="spellEnd"/>
      <w:r w:rsidR="003C1591">
        <w:t xml:space="preserve"> with a Username of “Sif3</w:t>
      </w:r>
      <w:r>
        <w:t xml:space="preserve">DemoApp” and a Password of “SecretDem0”. These authentication settings have been pre-defined in the demo database using the </w:t>
      </w:r>
      <w:proofErr w:type="spellStart"/>
      <w:r>
        <w:t>Sif.Framework.Demo.Setup</w:t>
      </w:r>
      <w:proofErr w:type="spellEnd"/>
      <w:r>
        <w:t xml:space="preserve"> project (refer to the </w:t>
      </w:r>
      <w:r w:rsidR="0036333D">
        <w:rPr>
          <w:i/>
        </w:rPr>
        <w:t>Data f</w:t>
      </w:r>
      <w:r w:rsidRPr="008D33A4">
        <w:rPr>
          <w:i/>
        </w:rPr>
        <w:t>iles\</w:t>
      </w:r>
      <w:r w:rsidR="003C1591">
        <w:rPr>
          <w:i/>
        </w:rPr>
        <w:t>AU</w:t>
      </w:r>
      <w:r>
        <w:t xml:space="preserve"> XML files).</w:t>
      </w:r>
    </w:p>
    <w:p w14:paraId="0BE8AF47" w14:textId="77777777" w:rsidR="008D33A4" w:rsidRDefault="008D33A4" w:rsidP="008D33A4">
      <w:pPr>
        <w:pStyle w:val="Body1"/>
        <w:ind w:left="0"/>
      </w:pPr>
      <w:r>
        <w:t xml:space="preserve">Use a URL of </w:t>
      </w:r>
      <w:hyperlink r:id="rId9" w:history="1">
        <w:r w:rsidRPr="00193589">
          <w:rPr>
            <w:rStyle w:val="Hyperlink"/>
          </w:rPr>
          <w:t>http://localhost:62921/api/environments/environment</w:t>
        </w:r>
      </w:hyperlink>
      <w:r>
        <w:t>.</w:t>
      </w:r>
    </w:p>
    <w:p w14:paraId="0BE8AF48" w14:textId="77777777" w:rsidR="001C4298" w:rsidRDefault="008D33A4" w:rsidP="000C1B34">
      <w:pPr>
        <w:pStyle w:val="Body1"/>
        <w:ind w:left="0"/>
      </w:pPr>
      <w:r>
        <w:t xml:space="preserve">Use the POST </w:t>
      </w:r>
      <w:r w:rsidR="001C4298">
        <w:t>HTTP operation</w:t>
      </w:r>
      <w:r>
        <w:t>.</w:t>
      </w:r>
    </w:p>
    <w:p w14:paraId="0BE8AF49" w14:textId="77777777" w:rsidR="001C4298" w:rsidRDefault="008D33A4" w:rsidP="000C1B34">
      <w:pPr>
        <w:pStyle w:val="Body1"/>
        <w:ind w:left="0"/>
      </w:pPr>
      <w:r>
        <w:t>Provide the following p</w:t>
      </w:r>
      <w:r w:rsidR="001C4298">
        <w:t xml:space="preserve">ayload </w:t>
      </w:r>
      <w:r>
        <w:t xml:space="preserve">with the HTTP request (as pre-defined in the </w:t>
      </w:r>
      <w:proofErr w:type="spellStart"/>
      <w:r>
        <w:t>Sif.Framework.Demo.Setup</w:t>
      </w:r>
      <w:proofErr w:type="spellEnd"/>
      <w:r>
        <w:t xml:space="preserve"> project).</w:t>
      </w:r>
    </w:p>
    <w:p w14:paraId="0BE8AF4A" w14:textId="77777777" w:rsidR="001C4298" w:rsidRDefault="001C4298" w:rsidP="001C4298">
      <w:pPr>
        <w:keepLines w:val="0"/>
        <w:autoSpaceDE w:val="0"/>
        <w:autoSpaceDN w:val="0"/>
        <w:adjustRightInd w:val="0"/>
        <w:rPr>
          <w:rFonts w:ascii="Consolas" w:hAnsi="Consolas" w:cs="Consolas"/>
          <w:color w:val="0000FF"/>
          <w:sz w:val="19"/>
          <w:szCs w:val="19"/>
          <w:highlight w:val="white"/>
        </w:rPr>
      </w:pPr>
    </w:p>
    <w:p w14:paraId="0BE8AF4B"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0BE8AF4C"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xmlns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http://www.sifassociation.org/infrastructure/3.0.1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0BE8AF4D"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solutionId</w:t>
      </w:r>
      <w:proofErr w:type="spellEnd"/>
      <w:r>
        <w:rPr>
          <w:rFonts w:ascii="Consolas" w:hAnsi="Consolas" w:cs="Consolas"/>
          <w:color w:val="0000FF"/>
          <w:sz w:val="19"/>
          <w:szCs w:val="19"/>
          <w:highlight w:val="white"/>
        </w:rPr>
        <w:t>&gt;</w:t>
      </w:r>
      <w:r w:rsidR="003C1591">
        <w:rPr>
          <w:rFonts w:ascii="Consolas" w:hAnsi="Consolas" w:cs="Consolas"/>
          <w:color w:val="000000"/>
          <w:sz w:val="19"/>
          <w:szCs w:val="19"/>
          <w:highlight w:val="white"/>
        </w:rPr>
        <w:t>Sif3</w:t>
      </w:r>
      <w:r>
        <w:rPr>
          <w:rFonts w:ascii="Consolas" w:hAnsi="Consolas" w:cs="Consolas"/>
          <w:color w:val="000000"/>
          <w:sz w:val="19"/>
          <w:szCs w:val="19"/>
          <w:highlight w:val="white"/>
        </w:rPr>
        <w:t>DemoSolution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solutionId</w:t>
      </w:r>
      <w:proofErr w:type="spellEnd"/>
      <w:r>
        <w:rPr>
          <w:rFonts w:ascii="Consolas" w:hAnsi="Consolas" w:cs="Consolas"/>
          <w:color w:val="0000FF"/>
          <w:sz w:val="19"/>
          <w:szCs w:val="19"/>
          <w:highlight w:val="white"/>
        </w:rPr>
        <w:t>&gt;</w:t>
      </w:r>
    </w:p>
    <w:p w14:paraId="0BE8AF4E"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authenticationMethod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Basic</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authenticationMethod</w:t>
      </w:r>
      <w:proofErr w:type="spellEnd"/>
      <w:r>
        <w:rPr>
          <w:rFonts w:ascii="Consolas" w:hAnsi="Consolas" w:cs="Consolas"/>
          <w:color w:val="0000FF"/>
          <w:sz w:val="19"/>
          <w:szCs w:val="19"/>
          <w:highlight w:val="white"/>
        </w:rPr>
        <w:t>&gt;</w:t>
      </w:r>
    </w:p>
    <w:p w14:paraId="0BE8AF4F"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instanceId</w:t>
      </w:r>
      <w:proofErr w:type="spellEnd"/>
      <w:r>
        <w:rPr>
          <w:rFonts w:ascii="Consolas" w:hAnsi="Consolas" w:cs="Consolas"/>
          <w:color w:val="0000FF"/>
          <w:sz w:val="19"/>
          <w:szCs w:val="19"/>
          <w:highlight w:val="white"/>
        </w:rPr>
        <w:t>&gt;&lt;/</w:t>
      </w:r>
      <w:proofErr w:type="spellStart"/>
      <w:r>
        <w:rPr>
          <w:rFonts w:ascii="Consolas" w:hAnsi="Consolas" w:cs="Consolas"/>
          <w:color w:val="A31515"/>
          <w:sz w:val="19"/>
          <w:szCs w:val="19"/>
          <w:highlight w:val="white"/>
        </w:rPr>
        <w:t>instanceId</w:t>
      </w:r>
      <w:proofErr w:type="spellEnd"/>
      <w:r>
        <w:rPr>
          <w:rFonts w:ascii="Consolas" w:hAnsi="Consolas" w:cs="Consolas"/>
          <w:color w:val="0000FF"/>
          <w:sz w:val="19"/>
          <w:szCs w:val="19"/>
          <w:highlight w:val="white"/>
        </w:rPr>
        <w:t>&gt;</w:t>
      </w:r>
    </w:p>
    <w:p w14:paraId="0BE8AF50"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userToken</w:t>
      </w:r>
      <w:proofErr w:type="spellEnd"/>
      <w:r>
        <w:rPr>
          <w:rFonts w:ascii="Consolas" w:hAnsi="Consolas" w:cs="Consolas"/>
          <w:color w:val="0000FF"/>
          <w:sz w:val="19"/>
          <w:szCs w:val="19"/>
          <w:highlight w:val="white"/>
        </w:rPr>
        <w:t>&gt;&lt;/</w:t>
      </w:r>
      <w:proofErr w:type="spellStart"/>
      <w:r>
        <w:rPr>
          <w:rFonts w:ascii="Consolas" w:hAnsi="Consolas" w:cs="Consolas"/>
          <w:color w:val="A31515"/>
          <w:sz w:val="19"/>
          <w:szCs w:val="19"/>
          <w:highlight w:val="white"/>
        </w:rPr>
        <w:t>userToken</w:t>
      </w:r>
      <w:proofErr w:type="spellEnd"/>
      <w:r>
        <w:rPr>
          <w:rFonts w:ascii="Consolas" w:hAnsi="Consolas" w:cs="Consolas"/>
          <w:color w:val="0000FF"/>
          <w:sz w:val="19"/>
          <w:szCs w:val="19"/>
          <w:highlight w:val="white"/>
        </w:rPr>
        <w:t>&gt;</w:t>
      </w:r>
    </w:p>
    <w:p w14:paraId="0BE8AF51"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consumerName</w:t>
      </w:r>
      <w:proofErr w:type="spellEnd"/>
      <w:r>
        <w:rPr>
          <w:rFonts w:ascii="Consolas" w:hAnsi="Consolas" w:cs="Consolas"/>
          <w:color w:val="0000FF"/>
          <w:sz w:val="19"/>
          <w:szCs w:val="19"/>
          <w:highlight w:val="white"/>
        </w:rPr>
        <w:t>&gt;</w:t>
      </w:r>
      <w:r w:rsidR="003C1591">
        <w:rPr>
          <w:rFonts w:ascii="Consolas" w:hAnsi="Consolas" w:cs="Consolas"/>
          <w:color w:val="000000"/>
          <w:sz w:val="19"/>
          <w:szCs w:val="19"/>
          <w:highlight w:val="white"/>
        </w:rPr>
        <w:t>Sif3Demo</w:t>
      </w:r>
      <w:r>
        <w:rPr>
          <w:rFonts w:ascii="Consolas" w:hAnsi="Consolas" w:cs="Consolas"/>
          <w:color w:val="000000"/>
          <w:sz w:val="19"/>
          <w:szCs w:val="19"/>
          <w:highlight w:val="white"/>
        </w:rPr>
        <w:t>Student</w:t>
      </w:r>
      <w:r w:rsidR="003C1591">
        <w:rPr>
          <w:rFonts w:ascii="Consolas" w:hAnsi="Consolas" w:cs="Consolas"/>
          <w:color w:val="000000"/>
          <w:sz w:val="19"/>
          <w:szCs w:val="19"/>
          <w:highlight w:val="white"/>
        </w:rPr>
        <w:t>Personal</w:t>
      </w:r>
      <w:r>
        <w:rPr>
          <w:rFonts w:ascii="Consolas" w:hAnsi="Consolas" w:cs="Consolas"/>
          <w:color w:val="000000"/>
          <w:sz w:val="19"/>
          <w:szCs w:val="19"/>
          <w:highlight w:val="white"/>
        </w:rPr>
        <w:t>Consumer</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consumerName</w:t>
      </w:r>
      <w:proofErr w:type="spellEnd"/>
      <w:r>
        <w:rPr>
          <w:rFonts w:ascii="Consolas" w:hAnsi="Consolas" w:cs="Consolas"/>
          <w:color w:val="0000FF"/>
          <w:sz w:val="19"/>
          <w:szCs w:val="19"/>
          <w:highlight w:val="white"/>
        </w:rPr>
        <w:t>&gt;</w:t>
      </w:r>
    </w:p>
    <w:p w14:paraId="0BE8AF52"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applicationInfo</w:t>
      </w:r>
      <w:proofErr w:type="spellEnd"/>
      <w:r>
        <w:rPr>
          <w:rFonts w:ascii="Consolas" w:hAnsi="Consolas" w:cs="Consolas"/>
          <w:color w:val="0000FF"/>
          <w:sz w:val="19"/>
          <w:szCs w:val="19"/>
          <w:highlight w:val="white"/>
        </w:rPr>
        <w:t>&gt;</w:t>
      </w:r>
    </w:p>
    <w:p w14:paraId="0BE8AF53"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applicationKey</w:t>
      </w:r>
      <w:proofErr w:type="spellEnd"/>
      <w:r>
        <w:rPr>
          <w:rFonts w:ascii="Consolas" w:hAnsi="Consolas" w:cs="Consolas"/>
          <w:color w:val="0000FF"/>
          <w:sz w:val="19"/>
          <w:szCs w:val="19"/>
          <w:highlight w:val="white"/>
        </w:rPr>
        <w:t>&gt;</w:t>
      </w:r>
      <w:r w:rsidR="003C1591">
        <w:rPr>
          <w:rFonts w:ascii="Consolas" w:hAnsi="Consolas" w:cs="Consolas"/>
          <w:color w:val="000000"/>
          <w:sz w:val="19"/>
          <w:szCs w:val="19"/>
          <w:highlight w:val="white"/>
        </w:rPr>
        <w:t>Sif3</w:t>
      </w:r>
      <w:r>
        <w:rPr>
          <w:rFonts w:ascii="Consolas" w:hAnsi="Consolas" w:cs="Consolas"/>
          <w:color w:val="000000"/>
          <w:sz w:val="19"/>
          <w:szCs w:val="19"/>
          <w:highlight w:val="white"/>
        </w:rPr>
        <w:t>DemoApp</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applicationKey</w:t>
      </w:r>
      <w:proofErr w:type="spellEnd"/>
      <w:r>
        <w:rPr>
          <w:rFonts w:ascii="Consolas" w:hAnsi="Consolas" w:cs="Consolas"/>
          <w:color w:val="0000FF"/>
          <w:sz w:val="19"/>
          <w:szCs w:val="19"/>
          <w:highlight w:val="white"/>
        </w:rPr>
        <w:t>&gt;</w:t>
      </w:r>
    </w:p>
    <w:p w14:paraId="0BE8AF54"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r>
        <w:rPr>
          <w:rFonts w:ascii="Consolas" w:hAnsi="Consolas" w:cs="Consolas"/>
          <w:color w:val="000000"/>
          <w:sz w:val="19"/>
          <w:szCs w:val="19"/>
          <w:highlight w:val="white"/>
        </w:rPr>
        <w:t>3.0.1</w:t>
      </w:r>
      <w:r>
        <w:rPr>
          <w:rFonts w:ascii="Consolas" w:hAnsi="Consolas" w:cs="Consolas"/>
          <w:color w:val="0000FF"/>
          <w:sz w:val="19"/>
          <w:szCs w:val="19"/>
          <w:highlight w:val="white"/>
        </w:rPr>
        <w:t>&lt;/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p>
    <w:p w14:paraId="0BE8AF55"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dataModelNamespace</w:t>
      </w:r>
      <w:r>
        <w:rPr>
          <w:rFonts w:ascii="Consolas" w:hAnsi="Consolas" w:cs="Consolas"/>
          <w:color w:val="0000FF"/>
          <w:sz w:val="19"/>
          <w:szCs w:val="19"/>
          <w:highlight w:val="white"/>
        </w:rPr>
        <w:t>&gt;</w:t>
      </w:r>
      <w:hyperlink r:id="rId10" w:history="1">
        <w:r w:rsidR="00C75827" w:rsidRPr="007B30FD">
          <w:rPr>
            <w:rStyle w:val="Hyperlink"/>
            <w:rFonts w:ascii="Consolas" w:hAnsi="Consolas" w:cs="Consolas"/>
            <w:sz w:val="19"/>
            <w:szCs w:val="19"/>
            <w:highlight w:val="white"/>
          </w:rPr>
          <w:t>http://www.sifassociation.org/au/datamodel/1.3</w:t>
        </w:r>
      </w:hyperlink>
    </w:p>
    <w:p w14:paraId="0BE8AF56"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dataModelNamespace</w:t>
      </w:r>
      <w:proofErr w:type="spellEnd"/>
      <w:r>
        <w:rPr>
          <w:rFonts w:ascii="Consolas" w:hAnsi="Consolas" w:cs="Consolas"/>
          <w:color w:val="0000FF"/>
          <w:sz w:val="19"/>
          <w:szCs w:val="19"/>
          <w:highlight w:val="white"/>
        </w:rPr>
        <w:t>&gt;</w:t>
      </w:r>
    </w:p>
    <w:p w14:paraId="0BE8AF57"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r>
        <w:rPr>
          <w:rFonts w:ascii="Consolas" w:hAnsi="Consolas" w:cs="Consolas"/>
          <w:color w:val="000000"/>
          <w:sz w:val="19"/>
          <w:szCs w:val="19"/>
          <w:highlight w:val="white"/>
        </w:rPr>
        <w:t>REST</w:t>
      </w:r>
      <w:r>
        <w:rPr>
          <w:rFonts w:ascii="Consolas" w:hAnsi="Consolas" w:cs="Consolas"/>
          <w:color w:val="0000FF"/>
          <w:sz w:val="19"/>
          <w:szCs w:val="19"/>
          <w:highlight w:val="white"/>
        </w:rPr>
        <w:t>&lt;/</w:t>
      </w:r>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p>
    <w:p w14:paraId="0BE8AF58"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applicationInfo</w:t>
      </w:r>
      <w:proofErr w:type="spellEnd"/>
      <w:r>
        <w:rPr>
          <w:rFonts w:ascii="Consolas" w:hAnsi="Consolas" w:cs="Consolas"/>
          <w:color w:val="0000FF"/>
          <w:sz w:val="19"/>
          <w:szCs w:val="19"/>
          <w:highlight w:val="white"/>
        </w:rPr>
        <w:t>&gt;</w:t>
      </w:r>
    </w:p>
    <w:p w14:paraId="0BE8AF59" w14:textId="77777777"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&gt;</w:t>
      </w:r>
    </w:p>
    <w:p w14:paraId="0BE8AF5A" w14:textId="77777777" w:rsidR="001C4298" w:rsidRDefault="008D33A4" w:rsidP="000C1B34">
      <w:pPr>
        <w:pStyle w:val="Body1"/>
        <w:ind w:left="0"/>
      </w:pPr>
      <w:r>
        <w:t>Specify the following headers:</w:t>
      </w:r>
    </w:p>
    <w:p w14:paraId="0BE8AF5B" w14:textId="77777777" w:rsidR="008D33A4" w:rsidRDefault="008D33A4" w:rsidP="007B256C">
      <w:pPr>
        <w:pStyle w:val="Body1"/>
        <w:numPr>
          <w:ilvl w:val="0"/>
          <w:numId w:val="46"/>
        </w:numPr>
      </w:pPr>
      <w:r>
        <w:t xml:space="preserve">Authorization - </w:t>
      </w:r>
      <w:r w:rsidRPr="008D33A4">
        <w:t xml:space="preserve">Basic </w:t>
      </w:r>
      <w:r w:rsidR="007B256C" w:rsidRPr="007B256C">
        <w:t>U2lmM0RlbW9BcHA6U2VjcmV0RGVtMA==</w:t>
      </w:r>
    </w:p>
    <w:p w14:paraId="0BE8AF5C" w14:textId="77777777" w:rsidR="008D33A4" w:rsidRDefault="008D33A4" w:rsidP="008D33A4">
      <w:pPr>
        <w:pStyle w:val="Body1"/>
        <w:numPr>
          <w:ilvl w:val="0"/>
          <w:numId w:val="46"/>
        </w:numPr>
      </w:pPr>
      <w:r>
        <w:t>Content-Type – application/xml</w:t>
      </w:r>
    </w:p>
    <w:p w14:paraId="0BE8AF5D" w14:textId="77777777" w:rsidR="008D33A4" w:rsidRDefault="008D33A4" w:rsidP="008D33A4">
      <w:pPr>
        <w:pStyle w:val="Body1"/>
        <w:numPr>
          <w:ilvl w:val="0"/>
          <w:numId w:val="46"/>
        </w:numPr>
      </w:pPr>
      <w:r>
        <w:t>Accept – application/xml</w:t>
      </w:r>
    </w:p>
    <w:p w14:paraId="0BE8AF5E" w14:textId="77777777" w:rsidR="008D33A4" w:rsidRDefault="008D33A4" w:rsidP="000C1B34">
      <w:pPr>
        <w:pStyle w:val="Body1"/>
        <w:ind w:left="0"/>
      </w:pPr>
      <w:r>
        <w:t xml:space="preserve">The Authorization header specified above is generated from Basic </w:t>
      </w:r>
      <w:proofErr w:type="spellStart"/>
      <w:r>
        <w:t>Auth</w:t>
      </w:r>
      <w:proofErr w:type="spellEnd"/>
      <w:r w:rsidR="00A40A8C">
        <w:t xml:space="preserve"> with the provided</w:t>
      </w:r>
      <w:r>
        <w:t xml:space="preserve"> Username and Password</w:t>
      </w:r>
      <w:r w:rsidR="00A40A8C">
        <w:t xml:space="preserve"> from above</w:t>
      </w:r>
      <w:r>
        <w:t>.</w:t>
      </w:r>
    </w:p>
    <w:p w14:paraId="0BE8AF5F" w14:textId="77777777" w:rsidR="008D33A4" w:rsidRDefault="008D33A4" w:rsidP="000C1B34">
      <w:pPr>
        <w:pStyle w:val="Body1"/>
        <w:ind w:left="0"/>
      </w:pPr>
      <w:r>
        <w:t>Once ready, send the POST request and save a copy of the response payload</w:t>
      </w:r>
      <w:r w:rsidR="00A40A8C">
        <w:t xml:space="preserve"> (which should match the </w:t>
      </w:r>
      <w:r w:rsidR="00A40A8C" w:rsidRPr="00A40A8C">
        <w:rPr>
          <w:i/>
        </w:rPr>
        <w:t>Data files\</w:t>
      </w:r>
      <w:r w:rsidR="00C75827">
        <w:rPr>
          <w:i/>
        </w:rPr>
        <w:t>AU</w:t>
      </w:r>
      <w:r w:rsidR="00A40A8C" w:rsidRPr="00A40A8C">
        <w:rPr>
          <w:i/>
        </w:rPr>
        <w:t>\EnvironmentResponse.xml</w:t>
      </w:r>
      <w:r w:rsidR="00A40A8C">
        <w:t xml:space="preserve"> file)</w:t>
      </w:r>
      <w:r w:rsidR="001C00B1">
        <w:t>.</w:t>
      </w:r>
    </w:p>
    <w:p w14:paraId="0BE8AF60" w14:textId="77777777" w:rsidR="00A40A8C" w:rsidRDefault="00972196" w:rsidP="00A40A8C">
      <w:pPr>
        <w:pStyle w:val="Heading4"/>
      </w:pPr>
      <w:r>
        <w:lastRenderedPageBreak/>
        <w:t>Retrieve all s</w:t>
      </w:r>
      <w:r w:rsidR="00F9382D">
        <w:t>chools</w:t>
      </w:r>
    </w:p>
    <w:p w14:paraId="0BE8AF61" w14:textId="77777777" w:rsidR="00CE679C" w:rsidRDefault="00F9382D" w:rsidP="00A40A8C">
      <w:pPr>
        <w:pStyle w:val="Body1"/>
        <w:ind w:left="0"/>
      </w:pPr>
      <w:r>
        <w:t>From the response payload of the Environment POST operation (above), store the &lt;</w:t>
      </w:r>
      <w:proofErr w:type="spellStart"/>
      <w:r>
        <w:t>sessionToken</w:t>
      </w:r>
      <w:proofErr w:type="spellEnd"/>
      <w:r>
        <w:t>&gt; value</w:t>
      </w:r>
      <w:r w:rsidR="00D37158">
        <w:t xml:space="preserve"> and the </w:t>
      </w:r>
      <w:proofErr w:type="spellStart"/>
      <w:r w:rsidR="00D37158">
        <w:t>requestsConnector</w:t>
      </w:r>
      <w:proofErr w:type="spellEnd"/>
      <w:r w:rsidR="00D37158">
        <w:t xml:space="preserve"> URL</w:t>
      </w:r>
      <w:r w:rsidR="00CE679C">
        <w:t>.</w:t>
      </w:r>
    </w:p>
    <w:p w14:paraId="0BE8AF62" w14:textId="77777777" w:rsidR="00F9382D" w:rsidRDefault="00F9382D" w:rsidP="00A40A8C">
      <w:pPr>
        <w:pStyle w:val="Body1"/>
        <w:ind w:left="0"/>
      </w:pPr>
      <w:r>
        <w:t xml:space="preserve">Using Basic </w:t>
      </w:r>
      <w:proofErr w:type="spellStart"/>
      <w:r>
        <w:t>Auth</w:t>
      </w:r>
      <w:proofErr w:type="spellEnd"/>
      <w:r>
        <w:t>, set the Username to this &lt;</w:t>
      </w:r>
      <w:proofErr w:type="spellStart"/>
      <w:r>
        <w:t>sessionToken</w:t>
      </w:r>
      <w:proofErr w:type="spellEnd"/>
      <w:r>
        <w:t>&gt; value and a Password of “SecretDem0”.</w:t>
      </w:r>
    </w:p>
    <w:p w14:paraId="0BE8AF63" w14:textId="77777777" w:rsidR="00CE679C" w:rsidRDefault="00CE679C" w:rsidP="00D37158">
      <w:pPr>
        <w:pStyle w:val="Body1"/>
        <w:ind w:left="0"/>
      </w:pPr>
      <w:r>
        <w:t>For the URL, u</w:t>
      </w:r>
      <w:r w:rsidR="00D37158">
        <w:t xml:space="preserve">se </w:t>
      </w:r>
      <w:r>
        <w:t xml:space="preserve">that returned as the </w:t>
      </w:r>
      <w:proofErr w:type="spellStart"/>
      <w:r>
        <w:t>requestsConnector</w:t>
      </w:r>
      <w:proofErr w:type="spellEnd"/>
      <w:r w:rsidR="00D37158">
        <w:t xml:space="preserve"> URL</w:t>
      </w:r>
      <w:r>
        <w:t xml:space="preserve">, e.g. </w:t>
      </w:r>
      <w:hyperlink r:id="rId11" w:history="1">
        <w:r w:rsidR="00C75827" w:rsidRPr="007B30FD">
          <w:rPr>
            <w:rStyle w:val="Hyperlink"/>
          </w:rPr>
          <w:t>http://localhost:&lt;port&gt;/api/SchoolInfos</w:t>
        </w:r>
      </w:hyperlink>
      <w:r>
        <w:t>.</w:t>
      </w:r>
    </w:p>
    <w:p w14:paraId="0BE8AF64" w14:textId="77777777" w:rsidR="00D37158" w:rsidRDefault="00D37158" w:rsidP="00D37158">
      <w:pPr>
        <w:pStyle w:val="Body1"/>
        <w:ind w:left="0"/>
      </w:pPr>
      <w:r>
        <w:t xml:space="preserve">Use the </w:t>
      </w:r>
      <w:r w:rsidR="00CE679C">
        <w:t>GET</w:t>
      </w:r>
      <w:r>
        <w:t xml:space="preserve"> HTTP operation.</w:t>
      </w:r>
    </w:p>
    <w:p w14:paraId="0BE8AF65" w14:textId="77777777" w:rsidR="00D37158" w:rsidRDefault="00D37158" w:rsidP="00D37158">
      <w:pPr>
        <w:pStyle w:val="Body1"/>
        <w:ind w:left="0"/>
      </w:pPr>
      <w:r>
        <w:t>Specify the following headers:</w:t>
      </w:r>
    </w:p>
    <w:p w14:paraId="0BE8AF66" w14:textId="77777777" w:rsidR="00D37158" w:rsidRDefault="00D37158" w:rsidP="00D37158">
      <w:pPr>
        <w:pStyle w:val="Body1"/>
        <w:numPr>
          <w:ilvl w:val="0"/>
          <w:numId w:val="46"/>
        </w:numPr>
      </w:pPr>
      <w:r>
        <w:t xml:space="preserve">Authorization </w:t>
      </w:r>
      <w:r w:rsidR="00CE679C">
        <w:t>–</w:t>
      </w:r>
      <w:r>
        <w:t xml:space="preserve"> </w:t>
      </w:r>
      <w:r w:rsidR="00CE679C">
        <w:t xml:space="preserve">as generated from Basic </w:t>
      </w:r>
      <w:proofErr w:type="spellStart"/>
      <w:r w:rsidR="00CE679C">
        <w:t>Auth</w:t>
      </w:r>
      <w:proofErr w:type="spellEnd"/>
      <w:r w:rsidR="00CE679C">
        <w:t xml:space="preserve"> with the provided Username and Password from above</w:t>
      </w:r>
    </w:p>
    <w:p w14:paraId="0BE8AF67" w14:textId="77777777" w:rsidR="00D37158" w:rsidRDefault="00D37158" w:rsidP="00D37158">
      <w:pPr>
        <w:pStyle w:val="Body1"/>
        <w:numPr>
          <w:ilvl w:val="0"/>
          <w:numId w:val="46"/>
        </w:numPr>
      </w:pPr>
      <w:r>
        <w:t>Content-Type – application/xml</w:t>
      </w:r>
    </w:p>
    <w:p w14:paraId="0BE8AF68" w14:textId="77777777" w:rsidR="00D37158" w:rsidRDefault="00D37158" w:rsidP="00D37158">
      <w:pPr>
        <w:pStyle w:val="Body1"/>
        <w:numPr>
          <w:ilvl w:val="0"/>
          <w:numId w:val="46"/>
        </w:numPr>
      </w:pPr>
      <w:r>
        <w:t>Accept – application/xml</w:t>
      </w:r>
    </w:p>
    <w:p w14:paraId="0BE8AF69" w14:textId="77777777" w:rsidR="00D37158" w:rsidRDefault="00D37158" w:rsidP="00D37158">
      <w:pPr>
        <w:pStyle w:val="Body1"/>
        <w:ind w:left="0"/>
      </w:pPr>
      <w:r>
        <w:t xml:space="preserve">Once ready, send the </w:t>
      </w:r>
      <w:r w:rsidR="00CE679C">
        <w:t>GET</w:t>
      </w:r>
      <w:r>
        <w:t xml:space="preserve"> request</w:t>
      </w:r>
      <w:r w:rsidR="00CE679C">
        <w:t xml:space="preserve">. The </w:t>
      </w:r>
      <w:r>
        <w:t>response payload</w:t>
      </w:r>
      <w:r w:rsidR="00CE679C">
        <w:t xml:space="preserve"> should contain a list of schools</w:t>
      </w:r>
      <w:r>
        <w:t>.</w:t>
      </w:r>
    </w:p>
    <w:p w14:paraId="0BE8AF6A" w14:textId="77777777" w:rsidR="00413D7C" w:rsidRDefault="00732584" w:rsidP="00413D7C">
      <w:pPr>
        <w:pStyle w:val="Heading3"/>
      </w:pPr>
      <w:bookmarkStart w:id="19" w:name="_Toc442271340"/>
      <w:r>
        <w:t>Implement a</w:t>
      </w:r>
      <w:r w:rsidR="00413D7C">
        <w:t xml:space="preserve"> </w:t>
      </w:r>
      <w:r w:rsidR="00E35A6F">
        <w:t>school</w:t>
      </w:r>
      <w:r w:rsidR="00413D7C">
        <w:t xml:space="preserve"> Consumer </w:t>
      </w:r>
      <w:r>
        <w:t>(optional)</w:t>
      </w:r>
      <w:bookmarkEnd w:id="19"/>
    </w:p>
    <w:p w14:paraId="0BE8AF6B" w14:textId="77777777" w:rsidR="00A35F3A" w:rsidRDefault="00A35F3A" w:rsidP="00A35F3A">
      <w:pPr>
        <w:pStyle w:val="Body1"/>
        <w:ind w:left="0"/>
      </w:pPr>
      <w:r>
        <w:t xml:space="preserve">Implement a </w:t>
      </w:r>
      <w:r w:rsidR="00E35A6F">
        <w:t>school</w:t>
      </w:r>
      <w:r>
        <w:t xml:space="preserve"> C</w:t>
      </w:r>
      <w:r w:rsidR="00413D7C">
        <w:t xml:space="preserve">onsumer as </w:t>
      </w:r>
      <w:r>
        <w:t xml:space="preserve">per the </w:t>
      </w:r>
      <w:r w:rsidR="00E35A6F">
        <w:t>student</w:t>
      </w:r>
      <w:r>
        <w:t xml:space="preserve"> C</w:t>
      </w:r>
      <w:r w:rsidR="00413D7C">
        <w:t>onsumer</w:t>
      </w:r>
      <w:r>
        <w:t xml:space="preserve"> created in Exercise 2 and run against the newly created </w:t>
      </w:r>
      <w:r w:rsidR="00E35A6F">
        <w:t>school</w:t>
      </w:r>
      <w:r>
        <w:t xml:space="preserve"> Provider.</w:t>
      </w:r>
    </w:p>
    <w:p w14:paraId="0BE8AF6C" w14:textId="77777777" w:rsidR="00413D7C" w:rsidRDefault="00413D7C" w:rsidP="00413D7C">
      <w:pPr>
        <w:pStyle w:val="Heading2"/>
      </w:pPr>
      <w:bookmarkStart w:id="20" w:name="_Toc442271341"/>
      <w:r>
        <w:t>Advanced Exercise</w:t>
      </w:r>
      <w:bookmarkEnd w:id="20"/>
    </w:p>
    <w:p w14:paraId="0BE8AF6D" w14:textId="77777777" w:rsidR="0094643D" w:rsidRDefault="00413D7C" w:rsidP="00D44673">
      <w:pPr>
        <w:pStyle w:val="Body1"/>
        <w:ind w:left="0"/>
      </w:pPr>
      <w:r>
        <w:t xml:space="preserve">If you have finished the above exercise successfully and have more time, implement remaining methods in the </w:t>
      </w:r>
      <w:r w:rsidR="006A6FAF">
        <w:t>school</w:t>
      </w:r>
      <w:r w:rsidR="00A35F3A">
        <w:t xml:space="preserve"> Provider class.</w:t>
      </w:r>
    </w:p>
    <w:p w14:paraId="0BE8AF6E" w14:textId="77777777" w:rsidR="00335BD7" w:rsidRDefault="00335BD7" w:rsidP="00335BD7">
      <w:pPr>
        <w:pStyle w:val="Heading1"/>
      </w:pPr>
      <w:bookmarkStart w:id="21" w:name="_Toc439229713"/>
      <w:bookmarkStart w:id="22" w:name="_Toc442271091"/>
      <w:bookmarkStart w:id="23" w:name="_Toc442271342"/>
      <w:r>
        <w:t>Exercise 4: Service Path</w:t>
      </w:r>
      <w:bookmarkEnd w:id="21"/>
      <w:r>
        <w:t>s</w:t>
      </w:r>
      <w:bookmarkEnd w:id="22"/>
      <w:bookmarkEnd w:id="23"/>
    </w:p>
    <w:p w14:paraId="0BE8AF6F" w14:textId="77777777" w:rsidR="00335BD7" w:rsidRPr="00ED6955" w:rsidRDefault="00335BD7" w:rsidP="00335BD7">
      <w:pPr>
        <w:pStyle w:val="Body1"/>
        <w:ind w:left="0"/>
        <w:rPr>
          <w:b/>
        </w:rPr>
      </w:pPr>
      <w:r w:rsidRPr="00ED6955">
        <w:rPr>
          <w:b/>
        </w:rPr>
        <w:t>Task:</w:t>
      </w:r>
    </w:p>
    <w:p w14:paraId="0BE8AF70" w14:textId="77777777" w:rsidR="00335BD7" w:rsidRDefault="00335BD7" w:rsidP="00335BD7">
      <w:pPr>
        <w:pStyle w:val="Body1"/>
        <w:numPr>
          <w:ilvl w:val="0"/>
          <w:numId w:val="41"/>
        </w:numPr>
      </w:pPr>
      <w:r>
        <w:t>Implement a Service Path endpoint in the student Provider</w:t>
      </w:r>
    </w:p>
    <w:p w14:paraId="0BE8AF71" w14:textId="77777777" w:rsidR="00335BD7" w:rsidRDefault="00335BD7" w:rsidP="00335BD7">
      <w:pPr>
        <w:pStyle w:val="Body1"/>
        <w:numPr>
          <w:ilvl w:val="0"/>
          <w:numId w:val="41"/>
        </w:numPr>
      </w:pPr>
      <w:r>
        <w:t>Use the student  Consumer to query the Service Path</w:t>
      </w:r>
    </w:p>
    <w:p w14:paraId="0BE8AF72" w14:textId="77777777" w:rsidR="00335BD7" w:rsidRDefault="00335BD7" w:rsidP="00335BD7">
      <w:pPr>
        <w:pStyle w:val="Heading2"/>
      </w:pPr>
      <w:bookmarkStart w:id="24" w:name="_Toc442271092"/>
      <w:bookmarkStart w:id="25" w:name="_Toc442271343"/>
      <w:bookmarkStart w:id="26" w:name="_Ref415141583"/>
      <w:bookmarkStart w:id="27" w:name="_Toc429993245"/>
      <w:bookmarkStart w:id="28" w:name="_Toc439229714"/>
      <w:r>
        <w:t>Pre-requisites and configuration</w:t>
      </w:r>
      <w:bookmarkEnd w:id="24"/>
      <w:bookmarkEnd w:id="25"/>
    </w:p>
    <w:p w14:paraId="0BE8AF73" w14:textId="77777777" w:rsidR="00335BD7" w:rsidRDefault="00335BD7" w:rsidP="00335BD7">
      <w:pPr>
        <w:pStyle w:val="Body1"/>
        <w:ind w:left="0"/>
      </w:pPr>
      <w:r>
        <w:t>Use the student Consumer created in exercise 2.</w:t>
      </w:r>
    </w:p>
    <w:p w14:paraId="0BE8AF74" w14:textId="77777777" w:rsidR="00335BD7" w:rsidRDefault="00335BD7" w:rsidP="00335BD7">
      <w:pPr>
        <w:pStyle w:val="Body1"/>
        <w:ind w:left="0"/>
      </w:pPr>
      <w:r>
        <w:t>Repeat the steps in exercise 3 to implement a student Provider.</w:t>
      </w:r>
      <w:r w:rsidR="00AE4170">
        <w:t xml:space="preserve"> In addition, follow</w:t>
      </w:r>
      <w:r>
        <w:t xml:space="preserve"> the instructions outlined in the “Enabling Service Paths.docx” document to configure the Provider project appropriately. For a short cut, simply use the student Provider included with the demo project.</w:t>
      </w:r>
    </w:p>
    <w:p w14:paraId="0BE8AF75" w14:textId="77777777" w:rsidR="00335BD7" w:rsidRDefault="00335BD7" w:rsidP="00335BD7">
      <w:pPr>
        <w:pStyle w:val="Heading2"/>
      </w:pPr>
      <w:bookmarkStart w:id="29" w:name="_Toc442271093"/>
      <w:bookmarkStart w:id="30" w:name="_Toc442271344"/>
      <w:r>
        <w:lastRenderedPageBreak/>
        <w:t>Provider implementation</w:t>
      </w:r>
      <w:bookmarkEnd w:id="26"/>
      <w:bookmarkEnd w:id="27"/>
      <w:bookmarkEnd w:id="28"/>
      <w:bookmarkEnd w:id="29"/>
      <w:bookmarkEnd w:id="30"/>
    </w:p>
    <w:p w14:paraId="0BE8AF76" w14:textId="77777777" w:rsidR="00335BD7" w:rsidRDefault="00335BD7" w:rsidP="00335BD7">
      <w:pPr>
        <w:pStyle w:val="Body1"/>
        <w:ind w:left="0"/>
      </w:pPr>
      <w:r>
        <w:t xml:space="preserve">To create a Service Path endpoint, implement the </w:t>
      </w:r>
      <w:r w:rsidRPr="00580A83">
        <w:t>Retrieve(</w:t>
      </w:r>
      <w:proofErr w:type="spellStart"/>
      <w:r w:rsidRPr="00580A83">
        <w:t>IEnumerable</w:t>
      </w:r>
      <w:proofErr w:type="spellEnd"/>
      <w:r w:rsidRPr="00580A83">
        <w:t>&lt;</w:t>
      </w:r>
      <w:proofErr w:type="spellStart"/>
      <w:r w:rsidRPr="00580A83">
        <w:t>EqualCondition</w:t>
      </w:r>
      <w:proofErr w:type="spellEnd"/>
      <w:r w:rsidRPr="00580A83">
        <w:t xml:space="preserve">&gt;, </w:t>
      </w:r>
      <w:proofErr w:type="spellStart"/>
      <w:proofErr w:type="gramStart"/>
      <w:r w:rsidRPr="00580A83">
        <w:t>uint</w:t>
      </w:r>
      <w:proofErr w:type="spellEnd"/>
      <w:r w:rsidRPr="00580A83">
        <w:t>?,</w:t>
      </w:r>
      <w:proofErr w:type="gramEnd"/>
      <w:r w:rsidRPr="00580A83">
        <w:t xml:space="preserve"> </w:t>
      </w:r>
      <w:proofErr w:type="spellStart"/>
      <w:r w:rsidRPr="00580A83">
        <w:t>uint</w:t>
      </w:r>
      <w:proofErr w:type="spellEnd"/>
      <w:r w:rsidRPr="00580A83">
        <w:t>?, string, string)</w:t>
      </w:r>
      <w:r>
        <w:t xml:space="preserve"> method of the</w:t>
      </w:r>
      <w:r w:rsidRPr="00580A83">
        <w:t xml:space="preserve"> </w:t>
      </w:r>
      <w:proofErr w:type="spellStart"/>
      <w:r w:rsidRPr="00580A83">
        <w:t>IBasicProviderService</w:t>
      </w:r>
      <w:proofErr w:type="spellEnd"/>
      <w:r>
        <w:t xml:space="preserve"> interface for the student service that is passed to the student Provider.</w:t>
      </w:r>
    </w:p>
    <w:p w14:paraId="0BE8AF77" w14:textId="77777777" w:rsidR="00335BD7" w:rsidRDefault="00335BD7" w:rsidP="00335BD7">
      <w:pPr>
        <w:pStyle w:val="Body1"/>
        <w:ind w:left="0"/>
      </w:pPr>
      <w:r>
        <w:t xml:space="preserve">When evaluating the </w:t>
      </w:r>
      <w:proofErr w:type="spellStart"/>
      <w:r>
        <w:t>EqualCondition</w:t>
      </w:r>
      <w:proofErr w:type="spellEnd"/>
      <w:r>
        <w:t xml:space="preserve">, note that the Left property refers to the SIF data model and the Right property refers to a </w:t>
      </w:r>
      <w:proofErr w:type="spellStart"/>
      <w:r>
        <w:t>RefId</w:t>
      </w:r>
      <w:proofErr w:type="spellEnd"/>
      <w:r>
        <w:t xml:space="preserve">. To implement a Service Path of the form </w:t>
      </w:r>
      <w:r w:rsidRPr="005B4332">
        <w:t>…/</w:t>
      </w:r>
      <w:proofErr w:type="spellStart"/>
      <w:r w:rsidR="0035536F">
        <w:t>SchoolInfo</w:t>
      </w:r>
      <w:r w:rsidRPr="005B4332">
        <w:t>s</w:t>
      </w:r>
      <w:proofErr w:type="spellEnd"/>
      <w:proofErr w:type="gramStart"/>
      <w:r w:rsidRPr="005B4332">
        <w:t>/{</w:t>
      </w:r>
      <w:proofErr w:type="gramEnd"/>
      <w:r w:rsidRPr="005B4332">
        <w:t>}/</w:t>
      </w:r>
      <w:proofErr w:type="spellStart"/>
      <w:r w:rsidR="0035536F">
        <w:t>StudentPersonal</w:t>
      </w:r>
      <w:r w:rsidRPr="005B4332">
        <w:t>s</w:t>
      </w:r>
      <w:proofErr w:type="spellEnd"/>
      <w:r>
        <w:t xml:space="preserve">, the Left property of the </w:t>
      </w:r>
      <w:proofErr w:type="spellStart"/>
      <w:r>
        <w:t>EqualCondition</w:t>
      </w:r>
      <w:proofErr w:type="spellEnd"/>
      <w:r>
        <w:t xml:space="preserve"> would be “</w:t>
      </w:r>
      <w:proofErr w:type="spellStart"/>
      <w:r>
        <w:t>School</w:t>
      </w:r>
      <w:r w:rsidR="0035536F">
        <w:t>Info</w:t>
      </w:r>
      <w:r>
        <w:t>s</w:t>
      </w:r>
      <w:proofErr w:type="spellEnd"/>
      <w:r>
        <w:t>” (not</w:t>
      </w:r>
      <w:r w:rsidR="0035536F">
        <w:t xml:space="preserve"> </w:t>
      </w:r>
      <w:proofErr w:type="spellStart"/>
      <w:r>
        <w:t>School</w:t>
      </w:r>
      <w:r w:rsidR="0035536F">
        <w:t>Info</w:t>
      </w:r>
      <w:proofErr w:type="spellEnd"/>
      <w:r>
        <w:t xml:space="preserve">), and the Right property would be the </w:t>
      </w:r>
      <w:proofErr w:type="spellStart"/>
      <w:r>
        <w:t>RefId</w:t>
      </w:r>
      <w:proofErr w:type="spellEnd"/>
      <w:r>
        <w:t xml:space="preserve"> of the queried school. Based on the Conditions passed, return a list of matching students (in this case, all students for the specified school).</w:t>
      </w:r>
    </w:p>
    <w:p w14:paraId="0BE8AF78" w14:textId="77777777" w:rsidR="00335BD7" w:rsidRPr="00FA713A" w:rsidRDefault="00335BD7" w:rsidP="00335BD7">
      <w:pPr>
        <w:pStyle w:val="Body1"/>
        <w:ind w:left="0"/>
      </w:pPr>
      <w:r>
        <w:t>To simplify your implementation, simply output the Conditions to the console to ensure that your Service Path endpoint is being hit with the correct values.</w:t>
      </w:r>
    </w:p>
    <w:p w14:paraId="0BE8AF79" w14:textId="77777777" w:rsidR="00335BD7" w:rsidRDefault="00335BD7" w:rsidP="00335BD7">
      <w:pPr>
        <w:pStyle w:val="Heading2"/>
      </w:pPr>
      <w:bookmarkStart w:id="31" w:name="_Toc429993246"/>
      <w:bookmarkStart w:id="32" w:name="_Toc439229715"/>
      <w:bookmarkStart w:id="33" w:name="_Toc442271094"/>
      <w:bookmarkStart w:id="34" w:name="_Toc442271345"/>
      <w:r>
        <w:t>Consumer implementation</w:t>
      </w:r>
      <w:bookmarkEnd w:id="31"/>
      <w:bookmarkEnd w:id="32"/>
      <w:bookmarkEnd w:id="33"/>
      <w:bookmarkEnd w:id="34"/>
    </w:p>
    <w:p w14:paraId="0BE8AF7A" w14:textId="77777777" w:rsidR="00335BD7" w:rsidRDefault="00335BD7" w:rsidP="00335BD7">
      <w:pPr>
        <w:pStyle w:val="Body1"/>
        <w:ind w:left="0"/>
      </w:pPr>
      <w:r>
        <w:t>The previous exercise should be completed before this to ensure that there is an appropriate Service Path endpoint to query against.</w:t>
      </w:r>
    </w:p>
    <w:p w14:paraId="0BE8AF7B" w14:textId="77777777" w:rsidR="00335BD7" w:rsidRDefault="00335BD7" w:rsidP="00335BD7">
      <w:pPr>
        <w:pStyle w:val="Body1"/>
        <w:ind w:left="0"/>
      </w:pPr>
      <w:r>
        <w:t>To query the Service Path endpoint of the student Provider, call the</w:t>
      </w:r>
      <w:r w:rsidRPr="00331AD4">
        <w:t xml:space="preserve"> </w:t>
      </w:r>
      <w:proofErr w:type="spellStart"/>
      <w:r w:rsidRPr="00331AD4">
        <w:t>QueryByServicePath</w:t>
      </w:r>
      <w:proofErr w:type="spellEnd"/>
      <w:r>
        <w:t>(</w:t>
      </w:r>
      <w:proofErr w:type="spellStart"/>
      <w:r w:rsidRPr="00331AD4">
        <w:t>IList</w:t>
      </w:r>
      <w:proofErr w:type="spellEnd"/>
      <w:r w:rsidRPr="00331AD4">
        <w:t>&lt;</w:t>
      </w:r>
      <w:proofErr w:type="spellStart"/>
      <w:r w:rsidRPr="00331AD4">
        <w:t>EqualCondition</w:t>
      </w:r>
      <w:proofErr w:type="spellEnd"/>
      <w:r w:rsidRPr="00331AD4">
        <w:t>&gt;</w:t>
      </w:r>
      <w:r>
        <w:t xml:space="preserve">) method of the student </w:t>
      </w:r>
      <w:proofErr w:type="gramStart"/>
      <w:r>
        <w:t>Consumer .</w:t>
      </w:r>
      <w:proofErr w:type="gramEnd"/>
      <w:r>
        <w:t xml:space="preserve"> To query a Service Path of the form </w:t>
      </w:r>
      <w:r w:rsidRPr="005B4332">
        <w:t>…/</w:t>
      </w:r>
      <w:proofErr w:type="spellStart"/>
      <w:r w:rsidR="005764F1">
        <w:t>SchoolInfo</w:t>
      </w:r>
      <w:r w:rsidR="005764F1" w:rsidRPr="005B4332">
        <w:t>s</w:t>
      </w:r>
      <w:proofErr w:type="spellEnd"/>
      <w:proofErr w:type="gramStart"/>
      <w:r w:rsidR="005764F1" w:rsidRPr="005B4332">
        <w:t>/{</w:t>
      </w:r>
      <w:proofErr w:type="gramEnd"/>
      <w:r w:rsidR="005764F1" w:rsidRPr="005B4332">
        <w:t>}/</w:t>
      </w:r>
      <w:proofErr w:type="spellStart"/>
      <w:r w:rsidR="005764F1">
        <w:t>StudentPersonal</w:t>
      </w:r>
      <w:r w:rsidR="005764F1" w:rsidRPr="005B4332">
        <w:t>s</w:t>
      </w:r>
      <w:proofErr w:type="spellEnd"/>
      <w:r>
        <w:t>,</w:t>
      </w:r>
      <w:r w:rsidRPr="00331AD4">
        <w:t xml:space="preserve"> </w:t>
      </w:r>
      <w:r>
        <w:t xml:space="preserve">create an instance of </w:t>
      </w:r>
      <w:proofErr w:type="spellStart"/>
      <w:r>
        <w:t>EqualCondition</w:t>
      </w:r>
      <w:proofErr w:type="spellEnd"/>
      <w:r>
        <w:t xml:space="preserve"> whereby the value of the Left property is “</w:t>
      </w:r>
      <w:proofErr w:type="spellStart"/>
      <w:r>
        <w:t>School</w:t>
      </w:r>
      <w:r w:rsidR="005764F1">
        <w:t>Info</w:t>
      </w:r>
      <w:r>
        <w:t>s</w:t>
      </w:r>
      <w:proofErr w:type="spellEnd"/>
      <w:r>
        <w:t xml:space="preserve">” (not </w:t>
      </w:r>
      <w:proofErr w:type="spellStart"/>
      <w:r>
        <w:t>School</w:t>
      </w:r>
      <w:r w:rsidR="005764F1">
        <w:t>Info</w:t>
      </w:r>
      <w:proofErr w:type="spellEnd"/>
      <w:r>
        <w:t xml:space="preserve">) and the value of the Right property is the </w:t>
      </w:r>
      <w:proofErr w:type="spellStart"/>
      <w:r>
        <w:t>RefId</w:t>
      </w:r>
      <w:proofErr w:type="spellEnd"/>
      <w:r>
        <w:t xml:space="preserve"> of the queried school. Based on the Conditions passed, the call should return all students for the specified school.</w:t>
      </w:r>
    </w:p>
    <w:p w14:paraId="0BE8AF7C" w14:textId="77777777" w:rsidR="008F380C" w:rsidRDefault="008F380C" w:rsidP="008F380C">
      <w:pPr>
        <w:pStyle w:val="Heading1"/>
      </w:pPr>
      <w:bookmarkStart w:id="35" w:name="_Toc442271346"/>
      <w:r>
        <w:t>Important notes</w:t>
      </w:r>
      <w:bookmarkEnd w:id="35"/>
    </w:p>
    <w:p w14:paraId="0BE8AF7D" w14:textId="77777777" w:rsidR="008F380C" w:rsidRPr="008F380C" w:rsidRDefault="008F380C" w:rsidP="008F380C">
      <w:pPr>
        <w:pStyle w:val="Heading2"/>
      </w:pPr>
      <w:bookmarkStart w:id="36" w:name="_Toc442271347"/>
      <w:r>
        <w:t>Issues with the Environment Provider</w:t>
      </w:r>
      <w:bookmarkEnd w:id="36"/>
    </w:p>
    <w:p w14:paraId="0BE8AF7E" w14:textId="77777777" w:rsidR="008F380C" w:rsidRDefault="008F380C" w:rsidP="008F380C">
      <w:pPr>
        <w:pStyle w:val="Body1"/>
        <w:ind w:left="0"/>
      </w:pPr>
      <w:r>
        <w:t xml:space="preserve">There is an existing issue with the Environment Provider whereby if an error occurs with data consumption or provision, an entry in the demo database is not being properly removed. As a workaround, should an exception occur during these exercises, it is highly recommended that the demo database be re-created before starting the Provider or running the Consumer. This can be performed by executing the </w:t>
      </w:r>
      <w:r w:rsidRPr="00EF0768">
        <w:rPr>
          <w:i/>
        </w:rPr>
        <w:t>Scripts\BAT\Demo execution\Demo</w:t>
      </w:r>
      <w:r w:rsidR="005F21F7">
        <w:rPr>
          <w:i/>
        </w:rPr>
        <w:t>Au</w:t>
      </w:r>
      <w:r w:rsidRPr="00EF0768">
        <w:rPr>
          <w:i/>
        </w:rPr>
        <w:t>Setup.bat</w:t>
      </w:r>
      <w:r>
        <w:t xml:space="preserve"> script.</w:t>
      </w:r>
    </w:p>
    <w:p w14:paraId="0BE8AF7F" w14:textId="77777777" w:rsidR="008F380C" w:rsidRDefault="008F380C" w:rsidP="008F380C">
      <w:pPr>
        <w:pStyle w:val="Body1"/>
        <w:tabs>
          <w:tab w:val="left" w:pos="1790"/>
        </w:tabs>
        <w:ind w:left="0"/>
      </w:pPr>
      <w:r>
        <w:tab/>
      </w:r>
    </w:p>
    <w:sectPr w:rsidR="008F380C" w:rsidSect="003F6E48">
      <w:headerReference w:type="even" r:id="rId12"/>
      <w:headerReference w:type="default" r:id="rId13"/>
      <w:footerReference w:type="even" r:id="rId14"/>
      <w:footerReference w:type="default" r:id="rId15"/>
      <w:headerReference w:type="first" r:id="rId16"/>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8AF86" w14:textId="77777777" w:rsidR="00BA4D98" w:rsidRDefault="00BA4D98">
      <w:r>
        <w:separator/>
      </w:r>
    </w:p>
  </w:endnote>
  <w:endnote w:type="continuationSeparator" w:id="0">
    <w:p w14:paraId="0BE8AF87" w14:textId="77777777" w:rsidR="00BA4D98" w:rsidRDefault="00BA4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8AF8A" w14:textId="6E86B3A4" w:rsidR="00BA4D98" w:rsidRDefault="00BA4D98" w:rsidP="0016684A">
    <w:pPr>
      <w:pStyle w:val="Footer"/>
    </w:pPr>
    <w:r>
      <w:fldChar w:fldCharType="begin"/>
    </w:r>
    <w:r>
      <w:instrText xml:space="preserve"> QUOTE "Revision: " </w:instrText>
    </w:r>
    <w:fldSimple w:instr=" DOCPROPERTY &quot;Revision&quot; ">
      <w:r>
        <w:instrText>1.4</w:instrText>
      </w:r>
    </w:fldSimple>
    <w:r>
      <w:fldChar w:fldCharType="begin"/>
    </w:r>
    <w:r>
      <w:instrText xml:space="preserve"> </w:instrText>
    </w:r>
    <w:r w:rsidRPr="008B2353">
      <w:instrText>I</w:instrText>
    </w:r>
    <w:r>
      <w:instrText xml:space="preserve">F </w:instrText>
    </w:r>
    <w:fldSimple w:instr=" DOCPROPERTY &quot;Status&quot; ">
      <w:r>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t>Revision: 1.4</w:t>
    </w:r>
    <w:r>
      <w:fldChar w:fldCharType="end"/>
    </w:r>
    <w:r>
      <w:tab/>
    </w:r>
    <w:r>
      <w:tab/>
    </w:r>
    <w:fldSimple w:instr=" DOCPROPERTY &quot;Title&quot; ">
      <w:r>
        <w:t>Training Exercises (AU)</w:t>
      </w:r>
    </w:fldSimple>
    <w:r>
      <w:t xml:space="preserve"> (</w:t>
    </w:r>
    <w:fldSimple w:instr=" DOCPROPERTY &quot;SystemAbbreviation&quot; ">
      <w:r>
        <w:t>SIF3-TEX-AU</w:t>
      </w:r>
    </w:fldSimple>
    <w:r>
      <w:t>)</w:t>
    </w:r>
  </w:p>
  <w:p w14:paraId="0BE8AF8B" w14:textId="5D29708C" w:rsidR="00BA4D98" w:rsidRDefault="00BA4D98" w:rsidP="0016684A">
    <w:pPr>
      <w:pStyle w:val="Footer"/>
    </w:pPr>
    <w:r>
      <w:fldChar w:fldCharType="begin"/>
    </w:r>
    <w:r>
      <w:instrText xml:space="preserve"> DOCPROPERTY "RevisionDate" \@ "MMM YYYY" </w:instrText>
    </w:r>
    <w:r>
      <w:fldChar w:fldCharType="separate"/>
    </w:r>
    <w:r>
      <w:t>Nov 2017</w:t>
    </w:r>
    <w:r>
      <w:fldChar w:fldCharType="end"/>
    </w:r>
    <w:r>
      <w:tab/>
    </w:r>
    <w:r>
      <w:tab/>
      <w:t xml:space="preserve">Version </w:t>
    </w:r>
    <w:fldSimple w:instr=" DOCPROPERTY &quot;SystemVersion&quot; ">
      <w:r>
        <w:t>3.2.1.4</w:t>
      </w:r>
    </w:fldSimple>
  </w:p>
  <w:p w14:paraId="0BE8AF8C" w14:textId="2D14156D" w:rsidR="00BA4D98" w:rsidRPr="00547F48" w:rsidRDefault="00BA4D9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20756">
      <w:rPr>
        <w:noProof/>
      </w:rPr>
      <w:t>6</w:t>
    </w:r>
    <w:r w:rsidRPr="00547F48">
      <w:fldChar w:fldCharType="end"/>
    </w:r>
    <w:r w:rsidRPr="00547F48">
      <w:t xml:space="preserve"> of </w:t>
    </w:r>
    <w:fldSimple w:instr=" NUMPAGES ">
      <w:r w:rsidR="00B20756">
        <w:rPr>
          <w:noProof/>
        </w:rPr>
        <w:t>9</w:t>
      </w:r>
    </w:fldSimple>
    <w:r>
      <w:rPr>
        <w:noProof/>
      </w:rPr>
      <mc:AlternateContent>
        <mc:Choice Requires="wps">
          <w:drawing>
            <wp:anchor distT="0" distB="0" distL="114300" distR="114300" simplePos="0" relativeHeight="251664384" behindDoc="0" locked="1" layoutInCell="0" allowOverlap="0" wp14:anchorId="0BE8AF99" wp14:editId="0BE8AF9A">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1197F"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8AF8D" w14:textId="3B1077A6" w:rsidR="00BA4D98" w:rsidRDefault="00BA4D98" w:rsidP="004B7224">
    <w:pPr>
      <w:pStyle w:val="Footer"/>
      <w:tabs>
        <w:tab w:val="left" w:pos="2550"/>
      </w:tabs>
    </w:pPr>
    <w:fldSimple w:instr=" DOCPROPERTY &quot;SystemAbbreviation&quot; ">
      <w:r>
        <w:t>SIF3-TEX-AU</w:t>
      </w:r>
    </w:fldSimple>
    <w:r>
      <w:t xml:space="preserve"> Version </w:t>
    </w:r>
    <w:fldSimple w:instr=" DOCPROPERTY &quot;SystemVersion&quot; ">
      <w:r>
        <w:t>3.2.1.4</w:t>
      </w:r>
    </w:fldSimple>
    <w:r>
      <w:tab/>
    </w:r>
    <w:r>
      <w:tab/>
    </w:r>
    <w:r>
      <w:tab/>
    </w:r>
    <w:r>
      <w:fldChar w:fldCharType="begin"/>
    </w:r>
    <w:r>
      <w:instrText xml:space="preserve"> QUOTE "Revision: " </w:instrText>
    </w:r>
    <w:fldSimple w:instr=" DOCPROPERTY &quot;Revision&quot; ">
      <w:r>
        <w:instrText>1.4</w:instrText>
      </w:r>
    </w:fldSimple>
    <w:r>
      <w:fldChar w:fldCharType="begin"/>
    </w:r>
    <w:r>
      <w:instrText xml:space="preserve"> </w:instrText>
    </w:r>
    <w:r w:rsidRPr="008B2353">
      <w:instrText>I</w:instrText>
    </w:r>
    <w:r>
      <w:instrText xml:space="preserve">F </w:instrText>
    </w:r>
    <w:fldSimple w:instr=" DOCPROPERTY &quot;Status&quot; ">
      <w:r>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t>Revision: 1.4</w:t>
    </w:r>
    <w:r>
      <w:fldChar w:fldCharType="end"/>
    </w:r>
  </w:p>
  <w:p w14:paraId="0BE8AF8E" w14:textId="09DFF651" w:rsidR="00BA4D98" w:rsidRDefault="00BA4D98" w:rsidP="00252F31">
    <w:pPr>
      <w:pStyle w:val="Footer"/>
    </w:pPr>
    <w:fldSimple w:instr=" DOCPROPERTY &quot;Title&quot; ">
      <w:r>
        <w:t>Training Exercises (AU)</w:t>
      </w:r>
    </w:fldSimple>
    <w:r>
      <w:tab/>
    </w:r>
    <w:r>
      <w:tab/>
    </w:r>
    <w:r>
      <w:fldChar w:fldCharType="begin"/>
    </w:r>
    <w:r>
      <w:instrText xml:space="preserve"> DOCPROPERTY "RevisionDate" \@ "MMM YYYY"</w:instrText>
    </w:r>
    <w:r>
      <w:fldChar w:fldCharType="separate"/>
    </w:r>
    <w:r>
      <w:t>Nov 2017</w:t>
    </w:r>
    <w:r>
      <w:fldChar w:fldCharType="end"/>
    </w:r>
  </w:p>
  <w:p w14:paraId="0BE8AF8F" w14:textId="02229145" w:rsidR="00BA4D98" w:rsidRPr="00547F48" w:rsidRDefault="00BA4D9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20756">
      <w:rPr>
        <w:noProof/>
      </w:rPr>
      <w:t>7</w:t>
    </w:r>
    <w:r w:rsidRPr="00547F48">
      <w:fldChar w:fldCharType="end"/>
    </w:r>
    <w:r w:rsidRPr="00547F48">
      <w:t xml:space="preserve"> of </w:t>
    </w:r>
    <w:fldSimple w:instr=" NUMPAGES ">
      <w:r w:rsidR="00B20756">
        <w:rPr>
          <w:noProof/>
        </w:rPr>
        <w:t>9</w:t>
      </w:r>
    </w:fldSimple>
    <w:r>
      <w:rPr>
        <w:noProof/>
      </w:rPr>
      <mc:AlternateContent>
        <mc:Choice Requires="wps">
          <w:drawing>
            <wp:anchor distT="0" distB="0" distL="114300" distR="114300" simplePos="0" relativeHeight="251651072" behindDoc="0" locked="1" layoutInCell="0" allowOverlap="0" wp14:anchorId="0BE8AF9B" wp14:editId="0BE8AF9C">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1FD72"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8AF84" w14:textId="77777777" w:rsidR="00BA4D98" w:rsidRDefault="00BA4D98">
      <w:r>
        <w:separator/>
      </w:r>
    </w:p>
  </w:footnote>
  <w:footnote w:type="continuationSeparator" w:id="0">
    <w:p w14:paraId="0BE8AF85" w14:textId="77777777" w:rsidR="00BA4D98" w:rsidRDefault="00BA4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8AF88" w14:textId="77777777" w:rsidR="00BA4D98" w:rsidRDefault="00BA4D98" w:rsidP="00252F31">
    <w:pPr>
      <w:pStyle w:val="Header"/>
    </w:pPr>
    <w:r>
      <w:rPr>
        <w:noProof/>
      </w:rPr>
      <mc:AlternateContent>
        <mc:Choice Requires="wps">
          <w:drawing>
            <wp:anchor distT="0" distB="0" distL="114300" distR="114300" simplePos="0" relativeHeight="251658240" behindDoc="0" locked="1" layoutInCell="0" allowOverlap="0" wp14:anchorId="0BE8AF91" wp14:editId="0BE8AF92">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61B8C"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 3.0 Framework</w:t>
      </w:r>
    </w:fldSimple>
    <w:r>
      <w:tab/>
    </w:r>
    <w:r>
      <w:tab/>
    </w:r>
    <w:r>
      <w:rPr>
        <w:noProof/>
      </w:rPr>
      <w:drawing>
        <wp:inline distT="0" distB="0" distL="0" distR="0" wp14:anchorId="0BE8AF93" wp14:editId="0BE8AF94">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8AF89" w14:textId="77777777" w:rsidR="00BA4D98" w:rsidRDefault="00BA4D98" w:rsidP="00252F31">
    <w:pPr>
      <w:pStyle w:val="Header"/>
    </w:pPr>
    <w:r>
      <w:rPr>
        <w:noProof/>
      </w:rPr>
      <w:drawing>
        <wp:inline distT="0" distB="0" distL="0" distR="0" wp14:anchorId="0BE8AF95" wp14:editId="0BE8AF96">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0BE8AF97" wp14:editId="0BE8AF98">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877FD"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 3.0 Framework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8AF90" w14:textId="77777777" w:rsidR="00BA4D98" w:rsidRDefault="00BA4D98" w:rsidP="004E09EE">
    <w:pPr>
      <w:pStyle w:val="Header"/>
      <w:tabs>
        <w:tab w:val="clear" w:pos="4678"/>
      </w:tabs>
      <w:spacing w:before="5760"/>
      <w:jc w:val="right"/>
    </w:pPr>
    <w:r>
      <w:rPr>
        <w:noProof/>
      </w:rPr>
      <w:drawing>
        <wp:inline distT="0" distB="0" distL="0" distR="0" wp14:anchorId="0BE8AF9D" wp14:editId="0BE8AF9E">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15:restartNumberingAfterBreak="0">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15:restartNumberingAfterBreak="0">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0"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15:restartNumberingAfterBreak="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15:restartNumberingAfterBreak="0">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0" w15:restartNumberingAfterBreak="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15:restartNumberingAfterBreak="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15:restartNumberingAfterBreak="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9"/>
  </w:num>
  <w:num w:numId="3">
    <w:abstractNumId w:val="27"/>
  </w:num>
  <w:num w:numId="4">
    <w:abstractNumId w:val="16"/>
  </w:num>
  <w:num w:numId="5">
    <w:abstractNumId w:val="27"/>
  </w:num>
  <w:num w:numId="6">
    <w:abstractNumId w:val="23"/>
  </w:num>
  <w:num w:numId="7">
    <w:abstractNumId w:val="15"/>
  </w:num>
  <w:num w:numId="8">
    <w:abstractNumId w:val="10"/>
  </w:num>
  <w:num w:numId="9">
    <w:abstractNumId w:val="11"/>
  </w:num>
  <w:num w:numId="10">
    <w:abstractNumId w:val="17"/>
  </w:num>
  <w:num w:numId="11">
    <w:abstractNumId w:val="26"/>
  </w:num>
  <w:num w:numId="12">
    <w:abstractNumId w:val="18"/>
  </w:num>
  <w:num w:numId="13">
    <w:abstractNumId w:val="33"/>
  </w:num>
  <w:num w:numId="14">
    <w:abstractNumId w:val="29"/>
  </w:num>
  <w:num w:numId="15">
    <w:abstractNumId w:val="38"/>
  </w:num>
  <w:num w:numId="16">
    <w:abstractNumId w:val="4"/>
  </w:num>
  <w:num w:numId="17">
    <w:abstractNumId w:val="34"/>
  </w:num>
  <w:num w:numId="18">
    <w:abstractNumId w:val="13"/>
  </w:num>
  <w:num w:numId="19">
    <w:abstractNumId w:val="21"/>
  </w:num>
  <w:num w:numId="20">
    <w:abstractNumId w:val="35"/>
  </w:num>
  <w:num w:numId="21">
    <w:abstractNumId w:val="36"/>
  </w:num>
  <w:num w:numId="22">
    <w:abstractNumId w:val="31"/>
  </w:num>
  <w:num w:numId="23">
    <w:abstractNumId w:val="37"/>
  </w:num>
  <w:num w:numId="24">
    <w:abstractNumId w:val="9"/>
  </w:num>
  <w:num w:numId="25">
    <w:abstractNumId w:val="28"/>
  </w:num>
  <w:num w:numId="26">
    <w:abstractNumId w:val="2"/>
  </w:num>
  <w:num w:numId="27">
    <w:abstractNumId w:val="22"/>
  </w:num>
  <w:num w:numId="28">
    <w:abstractNumId w:val="3"/>
  </w:num>
  <w:num w:numId="29">
    <w:abstractNumId w:val="40"/>
  </w:num>
  <w:num w:numId="30">
    <w:abstractNumId w:val="19"/>
  </w:num>
  <w:num w:numId="31">
    <w:abstractNumId w:val="6"/>
  </w:num>
  <w:num w:numId="32">
    <w:abstractNumId w:val="7"/>
  </w:num>
  <w:num w:numId="33">
    <w:abstractNumId w:val="25"/>
  </w:num>
  <w:num w:numId="34">
    <w:abstractNumId w:val="30"/>
  </w:num>
  <w:num w:numId="35">
    <w:abstractNumId w:val="1"/>
  </w:num>
  <w:num w:numId="36">
    <w:abstractNumId w:val="24"/>
  </w:num>
  <w:num w:numId="37">
    <w:abstractNumId w:val="42"/>
  </w:num>
  <w:num w:numId="38">
    <w:abstractNumId w:val="12"/>
  </w:num>
  <w:num w:numId="39">
    <w:abstractNumId w:val="43"/>
  </w:num>
  <w:num w:numId="40">
    <w:abstractNumId w:val="41"/>
  </w:num>
  <w:num w:numId="41">
    <w:abstractNumId w:val="14"/>
  </w:num>
  <w:num w:numId="42">
    <w:abstractNumId w:val="32"/>
  </w:num>
  <w:num w:numId="43">
    <w:abstractNumId w:val="20"/>
  </w:num>
  <w:num w:numId="44">
    <w:abstractNumId w:val="5"/>
  </w:num>
  <w:num w:numId="45">
    <w:abstractNumId w:val="0"/>
  </w:num>
  <w:num w:numId="4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02C"/>
    <w:rsid w:val="00005064"/>
    <w:rsid w:val="00005A08"/>
    <w:rsid w:val="00005E1E"/>
    <w:rsid w:val="00006EB2"/>
    <w:rsid w:val="00022EE2"/>
    <w:rsid w:val="00023F23"/>
    <w:rsid w:val="00025224"/>
    <w:rsid w:val="00030C09"/>
    <w:rsid w:val="00037588"/>
    <w:rsid w:val="00037BC0"/>
    <w:rsid w:val="00042204"/>
    <w:rsid w:val="00043A34"/>
    <w:rsid w:val="00045041"/>
    <w:rsid w:val="0004555E"/>
    <w:rsid w:val="00046F23"/>
    <w:rsid w:val="00050420"/>
    <w:rsid w:val="0005152C"/>
    <w:rsid w:val="0005423A"/>
    <w:rsid w:val="00056386"/>
    <w:rsid w:val="00057B4B"/>
    <w:rsid w:val="0006062A"/>
    <w:rsid w:val="00060D9F"/>
    <w:rsid w:val="00061E1D"/>
    <w:rsid w:val="000661A3"/>
    <w:rsid w:val="000676C6"/>
    <w:rsid w:val="000748EB"/>
    <w:rsid w:val="00082132"/>
    <w:rsid w:val="00087280"/>
    <w:rsid w:val="000927F4"/>
    <w:rsid w:val="0009531E"/>
    <w:rsid w:val="000A084D"/>
    <w:rsid w:val="000A3324"/>
    <w:rsid w:val="000A5116"/>
    <w:rsid w:val="000A52B0"/>
    <w:rsid w:val="000A7452"/>
    <w:rsid w:val="000B2648"/>
    <w:rsid w:val="000B4C9C"/>
    <w:rsid w:val="000B561D"/>
    <w:rsid w:val="000B5B1A"/>
    <w:rsid w:val="000B7B64"/>
    <w:rsid w:val="000C1B34"/>
    <w:rsid w:val="000C1D82"/>
    <w:rsid w:val="000C565B"/>
    <w:rsid w:val="000D309F"/>
    <w:rsid w:val="000D61A5"/>
    <w:rsid w:val="000D71EE"/>
    <w:rsid w:val="000E5F41"/>
    <w:rsid w:val="000F0003"/>
    <w:rsid w:val="000F52E2"/>
    <w:rsid w:val="001021E4"/>
    <w:rsid w:val="00111190"/>
    <w:rsid w:val="00112710"/>
    <w:rsid w:val="00114F2F"/>
    <w:rsid w:val="001167DA"/>
    <w:rsid w:val="00117BEC"/>
    <w:rsid w:val="00120F5E"/>
    <w:rsid w:val="0012370D"/>
    <w:rsid w:val="00124909"/>
    <w:rsid w:val="00125505"/>
    <w:rsid w:val="0013351E"/>
    <w:rsid w:val="001338FA"/>
    <w:rsid w:val="001357BA"/>
    <w:rsid w:val="00136A37"/>
    <w:rsid w:val="001430DD"/>
    <w:rsid w:val="001434C2"/>
    <w:rsid w:val="001475A3"/>
    <w:rsid w:val="00155907"/>
    <w:rsid w:val="0016684A"/>
    <w:rsid w:val="001673D8"/>
    <w:rsid w:val="00171217"/>
    <w:rsid w:val="0017147A"/>
    <w:rsid w:val="0017279B"/>
    <w:rsid w:val="00174A88"/>
    <w:rsid w:val="00175653"/>
    <w:rsid w:val="00176C0F"/>
    <w:rsid w:val="00182BF0"/>
    <w:rsid w:val="00186BD0"/>
    <w:rsid w:val="001900F1"/>
    <w:rsid w:val="001915D9"/>
    <w:rsid w:val="0019312B"/>
    <w:rsid w:val="001931BA"/>
    <w:rsid w:val="001950DF"/>
    <w:rsid w:val="00195A75"/>
    <w:rsid w:val="001A4036"/>
    <w:rsid w:val="001C00B1"/>
    <w:rsid w:val="001C0FE6"/>
    <w:rsid w:val="001C12C4"/>
    <w:rsid w:val="001C333C"/>
    <w:rsid w:val="001C4298"/>
    <w:rsid w:val="001C4980"/>
    <w:rsid w:val="001D6301"/>
    <w:rsid w:val="001D7DA0"/>
    <w:rsid w:val="001E1CB1"/>
    <w:rsid w:val="001E3704"/>
    <w:rsid w:val="001E7DCF"/>
    <w:rsid w:val="001F4A17"/>
    <w:rsid w:val="00201620"/>
    <w:rsid w:val="00202675"/>
    <w:rsid w:val="00204383"/>
    <w:rsid w:val="002052C1"/>
    <w:rsid w:val="00205F6B"/>
    <w:rsid w:val="00207060"/>
    <w:rsid w:val="002139C9"/>
    <w:rsid w:val="002149FC"/>
    <w:rsid w:val="00222D6D"/>
    <w:rsid w:val="00231220"/>
    <w:rsid w:val="00243EA1"/>
    <w:rsid w:val="00252F31"/>
    <w:rsid w:val="0025537B"/>
    <w:rsid w:val="00260E3C"/>
    <w:rsid w:val="00261B94"/>
    <w:rsid w:val="00266B57"/>
    <w:rsid w:val="00267594"/>
    <w:rsid w:val="002810C2"/>
    <w:rsid w:val="00282F4D"/>
    <w:rsid w:val="002A44E3"/>
    <w:rsid w:val="002A7A2D"/>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1AE2"/>
    <w:rsid w:val="00326F27"/>
    <w:rsid w:val="00331DAE"/>
    <w:rsid w:val="00335BD7"/>
    <w:rsid w:val="00341B69"/>
    <w:rsid w:val="0034329B"/>
    <w:rsid w:val="00343BB9"/>
    <w:rsid w:val="00344440"/>
    <w:rsid w:val="00350B2C"/>
    <w:rsid w:val="003523B6"/>
    <w:rsid w:val="00354687"/>
    <w:rsid w:val="0035536F"/>
    <w:rsid w:val="003613D8"/>
    <w:rsid w:val="0036333D"/>
    <w:rsid w:val="00365215"/>
    <w:rsid w:val="00365A5B"/>
    <w:rsid w:val="00366F63"/>
    <w:rsid w:val="003723A4"/>
    <w:rsid w:val="0037430D"/>
    <w:rsid w:val="0037511C"/>
    <w:rsid w:val="003759E2"/>
    <w:rsid w:val="00375A7C"/>
    <w:rsid w:val="00376B59"/>
    <w:rsid w:val="00377582"/>
    <w:rsid w:val="003815EC"/>
    <w:rsid w:val="00384A5A"/>
    <w:rsid w:val="00386228"/>
    <w:rsid w:val="003863EC"/>
    <w:rsid w:val="00394359"/>
    <w:rsid w:val="003A1444"/>
    <w:rsid w:val="003A2641"/>
    <w:rsid w:val="003A4190"/>
    <w:rsid w:val="003A585D"/>
    <w:rsid w:val="003B47AE"/>
    <w:rsid w:val="003B482A"/>
    <w:rsid w:val="003B4A68"/>
    <w:rsid w:val="003C1591"/>
    <w:rsid w:val="003C23B7"/>
    <w:rsid w:val="003D42E9"/>
    <w:rsid w:val="003D4A63"/>
    <w:rsid w:val="003E1E84"/>
    <w:rsid w:val="003E45FD"/>
    <w:rsid w:val="003E5BD5"/>
    <w:rsid w:val="003E67F0"/>
    <w:rsid w:val="003F2835"/>
    <w:rsid w:val="003F2DED"/>
    <w:rsid w:val="003F64F3"/>
    <w:rsid w:val="003F6E48"/>
    <w:rsid w:val="00400F83"/>
    <w:rsid w:val="00401A31"/>
    <w:rsid w:val="00401A72"/>
    <w:rsid w:val="00403726"/>
    <w:rsid w:val="00405FBA"/>
    <w:rsid w:val="00407FCB"/>
    <w:rsid w:val="00413D7C"/>
    <w:rsid w:val="00416CCB"/>
    <w:rsid w:val="00424A81"/>
    <w:rsid w:val="004269E5"/>
    <w:rsid w:val="00431526"/>
    <w:rsid w:val="004410D7"/>
    <w:rsid w:val="00446089"/>
    <w:rsid w:val="00450A93"/>
    <w:rsid w:val="004536F9"/>
    <w:rsid w:val="004679FA"/>
    <w:rsid w:val="0047779F"/>
    <w:rsid w:val="004826C3"/>
    <w:rsid w:val="0049473C"/>
    <w:rsid w:val="004949ED"/>
    <w:rsid w:val="00497236"/>
    <w:rsid w:val="004A35AC"/>
    <w:rsid w:val="004B498A"/>
    <w:rsid w:val="004B7224"/>
    <w:rsid w:val="004C06A4"/>
    <w:rsid w:val="004C2677"/>
    <w:rsid w:val="004C4D05"/>
    <w:rsid w:val="004C545A"/>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59DD"/>
    <w:rsid w:val="00590524"/>
    <w:rsid w:val="005924AF"/>
    <w:rsid w:val="00594193"/>
    <w:rsid w:val="005A3E5C"/>
    <w:rsid w:val="005A7397"/>
    <w:rsid w:val="005A79E8"/>
    <w:rsid w:val="005B41B7"/>
    <w:rsid w:val="005B547F"/>
    <w:rsid w:val="005C45F4"/>
    <w:rsid w:val="005C540B"/>
    <w:rsid w:val="005D72C3"/>
    <w:rsid w:val="005E068D"/>
    <w:rsid w:val="005E080C"/>
    <w:rsid w:val="005F09AC"/>
    <w:rsid w:val="005F21F7"/>
    <w:rsid w:val="00610E28"/>
    <w:rsid w:val="0061310A"/>
    <w:rsid w:val="006161F6"/>
    <w:rsid w:val="00617936"/>
    <w:rsid w:val="00621F7B"/>
    <w:rsid w:val="00626B52"/>
    <w:rsid w:val="00626F8D"/>
    <w:rsid w:val="006421A8"/>
    <w:rsid w:val="006441B0"/>
    <w:rsid w:val="00647F64"/>
    <w:rsid w:val="00650945"/>
    <w:rsid w:val="00651891"/>
    <w:rsid w:val="006520DE"/>
    <w:rsid w:val="00655DBE"/>
    <w:rsid w:val="0065600D"/>
    <w:rsid w:val="00662751"/>
    <w:rsid w:val="00665CE9"/>
    <w:rsid w:val="00666D58"/>
    <w:rsid w:val="00670BA6"/>
    <w:rsid w:val="00673E5D"/>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477D"/>
    <w:rsid w:val="006E6DFA"/>
    <w:rsid w:val="006F2133"/>
    <w:rsid w:val="006F4D24"/>
    <w:rsid w:val="006F684D"/>
    <w:rsid w:val="006F7621"/>
    <w:rsid w:val="00706E7F"/>
    <w:rsid w:val="0071136A"/>
    <w:rsid w:val="00720E4E"/>
    <w:rsid w:val="00732584"/>
    <w:rsid w:val="0073374A"/>
    <w:rsid w:val="007349C8"/>
    <w:rsid w:val="00743413"/>
    <w:rsid w:val="007447D9"/>
    <w:rsid w:val="00744888"/>
    <w:rsid w:val="00744E63"/>
    <w:rsid w:val="00753024"/>
    <w:rsid w:val="00755E43"/>
    <w:rsid w:val="00756414"/>
    <w:rsid w:val="00764767"/>
    <w:rsid w:val="007654EB"/>
    <w:rsid w:val="00770081"/>
    <w:rsid w:val="0077528F"/>
    <w:rsid w:val="00782109"/>
    <w:rsid w:val="00783303"/>
    <w:rsid w:val="007841F0"/>
    <w:rsid w:val="00786A27"/>
    <w:rsid w:val="00791636"/>
    <w:rsid w:val="00792B7D"/>
    <w:rsid w:val="00794C62"/>
    <w:rsid w:val="00796F04"/>
    <w:rsid w:val="007A3C8D"/>
    <w:rsid w:val="007B2193"/>
    <w:rsid w:val="007B256C"/>
    <w:rsid w:val="007B6A08"/>
    <w:rsid w:val="007C4D52"/>
    <w:rsid w:val="007D069B"/>
    <w:rsid w:val="007D06DD"/>
    <w:rsid w:val="007D216A"/>
    <w:rsid w:val="007D43BE"/>
    <w:rsid w:val="007D5EC4"/>
    <w:rsid w:val="007F1144"/>
    <w:rsid w:val="007F2D46"/>
    <w:rsid w:val="007F488E"/>
    <w:rsid w:val="007F7B84"/>
    <w:rsid w:val="00802682"/>
    <w:rsid w:val="00804AAE"/>
    <w:rsid w:val="00804CCF"/>
    <w:rsid w:val="00813075"/>
    <w:rsid w:val="00813D1E"/>
    <w:rsid w:val="00814763"/>
    <w:rsid w:val="00815A86"/>
    <w:rsid w:val="00815BE3"/>
    <w:rsid w:val="00816465"/>
    <w:rsid w:val="008172FF"/>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81484"/>
    <w:rsid w:val="0088270F"/>
    <w:rsid w:val="0088290B"/>
    <w:rsid w:val="0088344F"/>
    <w:rsid w:val="00883EBC"/>
    <w:rsid w:val="00885490"/>
    <w:rsid w:val="00893B61"/>
    <w:rsid w:val="00897D48"/>
    <w:rsid w:val="008A2608"/>
    <w:rsid w:val="008A6C60"/>
    <w:rsid w:val="008B2353"/>
    <w:rsid w:val="008B2CEC"/>
    <w:rsid w:val="008C37D1"/>
    <w:rsid w:val="008C4DAC"/>
    <w:rsid w:val="008D01EE"/>
    <w:rsid w:val="008D33A4"/>
    <w:rsid w:val="008E45B8"/>
    <w:rsid w:val="008E64E7"/>
    <w:rsid w:val="008E690C"/>
    <w:rsid w:val="008E79E6"/>
    <w:rsid w:val="008F000E"/>
    <w:rsid w:val="008F3056"/>
    <w:rsid w:val="008F380C"/>
    <w:rsid w:val="008F3DB1"/>
    <w:rsid w:val="008F4183"/>
    <w:rsid w:val="008F4712"/>
    <w:rsid w:val="0090642F"/>
    <w:rsid w:val="00911CDB"/>
    <w:rsid w:val="00914E17"/>
    <w:rsid w:val="009154A7"/>
    <w:rsid w:val="009175E6"/>
    <w:rsid w:val="00923B91"/>
    <w:rsid w:val="0092456F"/>
    <w:rsid w:val="00933EC4"/>
    <w:rsid w:val="0093764A"/>
    <w:rsid w:val="0094643D"/>
    <w:rsid w:val="00947BA5"/>
    <w:rsid w:val="00950100"/>
    <w:rsid w:val="009516E2"/>
    <w:rsid w:val="009714DE"/>
    <w:rsid w:val="0097174F"/>
    <w:rsid w:val="00972196"/>
    <w:rsid w:val="00973A86"/>
    <w:rsid w:val="009740DF"/>
    <w:rsid w:val="00974210"/>
    <w:rsid w:val="009809E8"/>
    <w:rsid w:val="00980D29"/>
    <w:rsid w:val="00981E5F"/>
    <w:rsid w:val="00983DAD"/>
    <w:rsid w:val="00991393"/>
    <w:rsid w:val="00991D35"/>
    <w:rsid w:val="00995442"/>
    <w:rsid w:val="00996260"/>
    <w:rsid w:val="009B1A4B"/>
    <w:rsid w:val="009B2EA1"/>
    <w:rsid w:val="009B358E"/>
    <w:rsid w:val="009B5D9C"/>
    <w:rsid w:val="009B7E4F"/>
    <w:rsid w:val="009C13B4"/>
    <w:rsid w:val="009C6E92"/>
    <w:rsid w:val="009D574E"/>
    <w:rsid w:val="009D57FF"/>
    <w:rsid w:val="009E3AA6"/>
    <w:rsid w:val="009E5214"/>
    <w:rsid w:val="009E5594"/>
    <w:rsid w:val="009E57DE"/>
    <w:rsid w:val="009E688E"/>
    <w:rsid w:val="009F73D0"/>
    <w:rsid w:val="00A03BF0"/>
    <w:rsid w:val="00A111AF"/>
    <w:rsid w:val="00A11C33"/>
    <w:rsid w:val="00A16BDA"/>
    <w:rsid w:val="00A17A4E"/>
    <w:rsid w:val="00A20BCB"/>
    <w:rsid w:val="00A313DD"/>
    <w:rsid w:val="00A32C32"/>
    <w:rsid w:val="00A33489"/>
    <w:rsid w:val="00A340C8"/>
    <w:rsid w:val="00A35F3A"/>
    <w:rsid w:val="00A4028A"/>
    <w:rsid w:val="00A40A8C"/>
    <w:rsid w:val="00A42963"/>
    <w:rsid w:val="00A432D5"/>
    <w:rsid w:val="00A45443"/>
    <w:rsid w:val="00A47DDF"/>
    <w:rsid w:val="00A55D47"/>
    <w:rsid w:val="00A6570D"/>
    <w:rsid w:val="00A66BA5"/>
    <w:rsid w:val="00A72802"/>
    <w:rsid w:val="00A734B5"/>
    <w:rsid w:val="00A77C94"/>
    <w:rsid w:val="00A84AC8"/>
    <w:rsid w:val="00A87DDD"/>
    <w:rsid w:val="00A92106"/>
    <w:rsid w:val="00A92B0D"/>
    <w:rsid w:val="00A9401D"/>
    <w:rsid w:val="00A961F5"/>
    <w:rsid w:val="00AA5083"/>
    <w:rsid w:val="00AA61F9"/>
    <w:rsid w:val="00AA6662"/>
    <w:rsid w:val="00AB0C42"/>
    <w:rsid w:val="00AC3853"/>
    <w:rsid w:val="00AC4A89"/>
    <w:rsid w:val="00AC66C8"/>
    <w:rsid w:val="00AC6839"/>
    <w:rsid w:val="00AD0BDD"/>
    <w:rsid w:val="00AD7EAE"/>
    <w:rsid w:val="00AE2202"/>
    <w:rsid w:val="00AE4170"/>
    <w:rsid w:val="00AF25C1"/>
    <w:rsid w:val="00AF25FD"/>
    <w:rsid w:val="00AF2A79"/>
    <w:rsid w:val="00AF4876"/>
    <w:rsid w:val="00AF53EB"/>
    <w:rsid w:val="00AF72E2"/>
    <w:rsid w:val="00AF7848"/>
    <w:rsid w:val="00B07A47"/>
    <w:rsid w:val="00B14D8B"/>
    <w:rsid w:val="00B20756"/>
    <w:rsid w:val="00B32AA3"/>
    <w:rsid w:val="00B36706"/>
    <w:rsid w:val="00B42961"/>
    <w:rsid w:val="00B44E7C"/>
    <w:rsid w:val="00B473DE"/>
    <w:rsid w:val="00B543A1"/>
    <w:rsid w:val="00B54AEC"/>
    <w:rsid w:val="00B64576"/>
    <w:rsid w:val="00B6496D"/>
    <w:rsid w:val="00B7738D"/>
    <w:rsid w:val="00B77BB7"/>
    <w:rsid w:val="00B77F05"/>
    <w:rsid w:val="00B8333B"/>
    <w:rsid w:val="00B875C6"/>
    <w:rsid w:val="00B87B6E"/>
    <w:rsid w:val="00B92116"/>
    <w:rsid w:val="00B9212F"/>
    <w:rsid w:val="00B95380"/>
    <w:rsid w:val="00BA223C"/>
    <w:rsid w:val="00BA2E74"/>
    <w:rsid w:val="00BA4D98"/>
    <w:rsid w:val="00BA6F46"/>
    <w:rsid w:val="00BA702C"/>
    <w:rsid w:val="00BB6DAB"/>
    <w:rsid w:val="00BC5F59"/>
    <w:rsid w:val="00BC76D2"/>
    <w:rsid w:val="00BD2B7F"/>
    <w:rsid w:val="00BD4049"/>
    <w:rsid w:val="00BD4749"/>
    <w:rsid w:val="00BE3283"/>
    <w:rsid w:val="00BE38A1"/>
    <w:rsid w:val="00BE58F5"/>
    <w:rsid w:val="00BF064D"/>
    <w:rsid w:val="00BF1022"/>
    <w:rsid w:val="00BF289E"/>
    <w:rsid w:val="00BF373B"/>
    <w:rsid w:val="00BF5C19"/>
    <w:rsid w:val="00BF5F43"/>
    <w:rsid w:val="00BF6B0D"/>
    <w:rsid w:val="00C00BB5"/>
    <w:rsid w:val="00C01513"/>
    <w:rsid w:val="00C03934"/>
    <w:rsid w:val="00C0540D"/>
    <w:rsid w:val="00C05D52"/>
    <w:rsid w:val="00C12C0E"/>
    <w:rsid w:val="00C14BEC"/>
    <w:rsid w:val="00C1612A"/>
    <w:rsid w:val="00C20154"/>
    <w:rsid w:val="00C22E2D"/>
    <w:rsid w:val="00C33D0B"/>
    <w:rsid w:val="00C412B3"/>
    <w:rsid w:val="00C52CBA"/>
    <w:rsid w:val="00C54FDC"/>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27E4"/>
    <w:rsid w:val="00D032E3"/>
    <w:rsid w:val="00D033AC"/>
    <w:rsid w:val="00D045A2"/>
    <w:rsid w:val="00D11726"/>
    <w:rsid w:val="00D21DEC"/>
    <w:rsid w:val="00D2255E"/>
    <w:rsid w:val="00D25CC9"/>
    <w:rsid w:val="00D26B09"/>
    <w:rsid w:val="00D27E45"/>
    <w:rsid w:val="00D3676D"/>
    <w:rsid w:val="00D37158"/>
    <w:rsid w:val="00D4146A"/>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46D9"/>
    <w:rsid w:val="00D8603B"/>
    <w:rsid w:val="00D93EA7"/>
    <w:rsid w:val="00D96846"/>
    <w:rsid w:val="00DA056E"/>
    <w:rsid w:val="00DB3EF0"/>
    <w:rsid w:val="00DB75CC"/>
    <w:rsid w:val="00DC0D90"/>
    <w:rsid w:val="00DC5E47"/>
    <w:rsid w:val="00DC65C8"/>
    <w:rsid w:val="00DD0AED"/>
    <w:rsid w:val="00DD0B67"/>
    <w:rsid w:val="00DD1376"/>
    <w:rsid w:val="00DD5FBE"/>
    <w:rsid w:val="00DD62F1"/>
    <w:rsid w:val="00DD7F10"/>
    <w:rsid w:val="00DE360D"/>
    <w:rsid w:val="00DE5FBE"/>
    <w:rsid w:val="00DF2622"/>
    <w:rsid w:val="00E0187A"/>
    <w:rsid w:val="00E1192A"/>
    <w:rsid w:val="00E147FE"/>
    <w:rsid w:val="00E16604"/>
    <w:rsid w:val="00E3183E"/>
    <w:rsid w:val="00E33495"/>
    <w:rsid w:val="00E35A6F"/>
    <w:rsid w:val="00E3603E"/>
    <w:rsid w:val="00E51293"/>
    <w:rsid w:val="00E54DC9"/>
    <w:rsid w:val="00E75FE6"/>
    <w:rsid w:val="00E9223E"/>
    <w:rsid w:val="00E94CCF"/>
    <w:rsid w:val="00E95138"/>
    <w:rsid w:val="00E95291"/>
    <w:rsid w:val="00EA3562"/>
    <w:rsid w:val="00EA384D"/>
    <w:rsid w:val="00EA492F"/>
    <w:rsid w:val="00EA52D3"/>
    <w:rsid w:val="00EB64F9"/>
    <w:rsid w:val="00EB737A"/>
    <w:rsid w:val="00EC0D4F"/>
    <w:rsid w:val="00EC3642"/>
    <w:rsid w:val="00EC3BD0"/>
    <w:rsid w:val="00EC59E5"/>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5FBF"/>
    <w:rsid w:val="00F267AF"/>
    <w:rsid w:val="00F303E8"/>
    <w:rsid w:val="00F314BD"/>
    <w:rsid w:val="00F31C2B"/>
    <w:rsid w:val="00F3486A"/>
    <w:rsid w:val="00F37861"/>
    <w:rsid w:val="00F37D87"/>
    <w:rsid w:val="00F44A64"/>
    <w:rsid w:val="00F50CC2"/>
    <w:rsid w:val="00F544B7"/>
    <w:rsid w:val="00F54F00"/>
    <w:rsid w:val="00F55ABB"/>
    <w:rsid w:val="00F577FC"/>
    <w:rsid w:val="00F6781F"/>
    <w:rsid w:val="00F67E95"/>
    <w:rsid w:val="00F751E3"/>
    <w:rsid w:val="00F75CF1"/>
    <w:rsid w:val="00F8009C"/>
    <w:rsid w:val="00F847EC"/>
    <w:rsid w:val="00F86135"/>
    <w:rsid w:val="00F90520"/>
    <w:rsid w:val="00F90966"/>
    <w:rsid w:val="00F91DB5"/>
    <w:rsid w:val="00F9382D"/>
    <w:rsid w:val="00F9403C"/>
    <w:rsid w:val="00F96DF7"/>
    <w:rsid w:val="00FA1E10"/>
    <w:rsid w:val="00FA5E18"/>
    <w:rsid w:val="00FB3B94"/>
    <w:rsid w:val="00FB422A"/>
    <w:rsid w:val="00FB4683"/>
    <w:rsid w:val="00FB58AF"/>
    <w:rsid w:val="00FC3536"/>
    <w:rsid w:val="00FD3255"/>
    <w:rsid w:val="00FD7444"/>
    <w:rsid w:val="00FE11E1"/>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BE8AE92"/>
  <w15:docId w15:val="{2578BD4C-76CC-45E4-94A1-6DCA4A8E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postman-rest-client/fdmmgilgnpjigdojojpjoooidkmcomcm?hl=en"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cport%3e/api/SchoolInfo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sifassociation.org/au/datamodel/1.3" TargetMode="External"/><Relationship Id="rId4" Type="http://schemas.openxmlformats.org/officeDocument/2006/relationships/settings" Target="settings.xml"/><Relationship Id="rId9" Type="http://schemas.openxmlformats.org/officeDocument/2006/relationships/hyperlink" Target="http://localhost:62921/api/environments/environmen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C4501-47A3-46A6-BE6D-6C3879D3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1126</TotalTime>
  <Pages>9</Pages>
  <Words>2046</Words>
  <Characters>12504</Characters>
  <Application>Microsoft Office Word</Application>
  <DocSecurity>0</DocSecurity>
  <Lines>245</Lines>
  <Paragraphs>179</Paragraphs>
  <ScaleCrop>false</ScaleCrop>
  <HeadingPairs>
    <vt:vector size="2" baseType="variant">
      <vt:variant>
        <vt:lpstr>Title</vt:lpstr>
      </vt:variant>
      <vt:variant>
        <vt:i4>1</vt:i4>
      </vt:variant>
    </vt:vector>
  </HeadingPairs>
  <TitlesOfParts>
    <vt:vector size="1" baseType="lpstr">
      <vt:lpstr>Training Exercises (AU)</vt:lpstr>
    </vt:vector>
  </TitlesOfParts>
  <Company>Systemic Pty Ltd</Company>
  <LinksUpToDate>false</LinksUpToDate>
  <CharactersWithSpaces>14371</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Exercises (AU)</dc:title>
  <dc:creator>Rafidzal Rafiq</dc:creator>
  <cp:lastModifiedBy>Rafidzal Rafiq</cp:lastModifiedBy>
  <cp:revision>244</cp:revision>
  <cp:lastPrinted>2010-02-17T00:33:00Z</cp:lastPrinted>
  <dcterms:created xsi:type="dcterms:W3CDTF">2014-08-12T06:05:00Z</dcterms:created>
  <dcterms:modified xsi:type="dcterms:W3CDTF">2017-11-29T23:33:00Z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1.4</vt:lpwstr>
  </property>
  <property fmtid="{D5CDD505-2E9C-101B-9397-08002B2CF9AE}" pid="3" name="RevisionDate">
    <vt:filetime>2017-11-29T16:00:00Z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3.2.1.4</vt:lpwstr>
  </property>
  <property fmtid="{D5CDD505-2E9C-101B-9397-08002B2CF9AE}" pid="7" name="SystemAbbreviation">
    <vt:lpwstr>SIF3-TEX-AU</vt:lpwstr>
  </property>
  <property fmtid="{D5CDD505-2E9C-101B-9397-08002B2CF9AE}" pid="8" name="AuthorRole">
    <vt:lpwstr>SIF Solution Architect</vt:lpwstr>
  </property>
</Properties>
</file>